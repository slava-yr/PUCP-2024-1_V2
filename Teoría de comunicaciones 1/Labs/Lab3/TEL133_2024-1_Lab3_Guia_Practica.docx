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D7D6" w14:textId="6DF25439" w:rsidR="002D5676" w:rsidRDefault="002D5676" w:rsidP="0077780F">
      <w:bookmarkStart w:id="0" w:name="_Toc147245331"/>
    </w:p>
    <w:p w14:paraId="04960612" w14:textId="0A73A1A8" w:rsidR="004F268A" w:rsidRDefault="004F268A" w:rsidP="0077780F"/>
    <w:p w14:paraId="47E6001D" w14:textId="77777777" w:rsidR="004F268A" w:rsidRDefault="004F268A" w:rsidP="004F268A">
      <w:pPr>
        <w:pStyle w:val="Ttulo"/>
        <w:spacing w:before="0" w:after="0"/>
        <w:jc w:val="center"/>
      </w:pPr>
    </w:p>
    <w:p w14:paraId="633D7DBD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2D51D174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59BCC1EB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711FCCFB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7AC831AD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0365C355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0467ADA1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01BF5483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0C2B0F90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188BAC38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4B196EA2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49E1D25A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44B1BABC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5D9F4495" w14:textId="4226FA40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  <w:r w:rsidRPr="00970E88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LABORATORIO DE TEORÍA DE COMUNICACIONES 1</w:t>
      </w:r>
      <w:r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 xml:space="preserve"> – PARTE PRÁCTICA</w:t>
      </w:r>
    </w:p>
    <w:p w14:paraId="4216DF1F" w14:textId="77777777" w:rsidR="004F268A" w:rsidRDefault="004F268A" w:rsidP="004F268A">
      <w:pPr>
        <w:jc w:val="center"/>
      </w:pPr>
    </w:p>
    <w:p w14:paraId="67B6FAEA" w14:textId="4BD95CCB" w:rsidR="00AF739C" w:rsidRPr="00D2137F" w:rsidRDefault="004F268A" w:rsidP="00AF739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T</w:t>
      </w:r>
      <w:r w:rsidRPr="00970E88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EMA:</w:t>
      </w:r>
      <w:r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 xml:space="preserve"> </w:t>
      </w:r>
      <w:r w:rsidR="00AF739C" w:rsidRPr="00AF739C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ANÁLISIS DE SEÑALES</w:t>
      </w:r>
    </w:p>
    <w:p w14:paraId="027A7DAF" w14:textId="71C4CB75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110D5797" w14:textId="068FF4D7" w:rsidR="004F268A" w:rsidRDefault="004F268A" w:rsidP="0077780F"/>
    <w:p w14:paraId="5BB098F2" w14:textId="20E868A3" w:rsidR="00491E3B" w:rsidRDefault="00491E3B" w:rsidP="0077780F"/>
    <w:p w14:paraId="0F02FE33" w14:textId="00DE9ADC" w:rsidR="00491E3B" w:rsidRDefault="00491E3B" w:rsidP="0077780F"/>
    <w:p w14:paraId="76E7A377" w14:textId="2F76F941" w:rsidR="00491E3B" w:rsidRDefault="00491E3B" w:rsidP="0077780F"/>
    <w:p w14:paraId="0244FCB9" w14:textId="2B9FEAF9" w:rsidR="00491E3B" w:rsidRDefault="00491E3B" w:rsidP="0077780F"/>
    <w:p w14:paraId="31061AEB" w14:textId="52436649" w:rsidR="00491E3B" w:rsidRDefault="00491E3B" w:rsidP="0077780F"/>
    <w:p w14:paraId="7EB7F235" w14:textId="71D3C679" w:rsidR="00491E3B" w:rsidRDefault="00491E3B" w:rsidP="0077780F"/>
    <w:p w14:paraId="64720D76" w14:textId="067B4B4D" w:rsidR="00491E3B" w:rsidRDefault="00491E3B" w:rsidP="0077780F"/>
    <w:p w14:paraId="43047DDF" w14:textId="1E5DB6FF" w:rsidR="00491E3B" w:rsidRDefault="00491E3B" w:rsidP="0077780F"/>
    <w:p w14:paraId="0C420618" w14:textId="5BF075B3" w:rsidR="00491E3B" w:rsidRDefault="00491E3B" w:rsidP="0077780F"/>
    <w:p w14:paraId="32E02999" w14:textId="1B9B4ABE" w:rsidR="00491E3B" w:rsidRDefault="00491E3B" w:rsidP="0077780F"/>
    <w:p w14:paraId="2F8F16F8" w14:textId="1F70E78F" w:rsidR="00491E3B" w:rsidRDefault="00491E3B" w:rsidP="0077780F"/>
    <w:p w14:paraId="49702D05" w14:textId="6F7BEB03" w:rsidR="00491E3B" w:rsidRDefault="00491E3B" w:rsidP="0077780F"/>
    <w:p w14:paraId="7FF3B5E4" w14:textId="4395E9EF" w:rsidR="00491E3B" w:rsidRDefault="00491E3B" w:rsidP="0077780F"/>
    <w:p w14:paraId="693C4446" w14:textId="77777777" w:rsidR="00491E3B" w:rsidRDefault="00491E3B" w:rsidP="0077780F"/>
    <w:p w14:paraId="4AA9E269" w14:textId="725FB560" w:rsidR="00491E3B" w:rsidRDefault="00491E3B" w:rsidP="0077780F"/>
    <w:p w14:paraId="5CBE1EE8" w14:textId="01D262FA" w:rsidR="00491E3B" w:rsidRPr="00491E3B" w:rsidRDefault="00491E3B" w:rsidP="00491E3B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  <w:r w:rsidRPr="00491E3B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2024</w:t>
      </w:r>
    </w:p>
    <w:p w14:paraId="735FB0C7" w14:textId="390DBFF3" w:rsidR="004F268A" w:rsidRDefault="004F268A" w:rsidP="0077780F"/>
    <w:p w14:paraId="5F899847" w14:textId="3CA3D52D" w:rsidR="004F268A" w:rsidRDefault="004F268A" w:rsidP="0077780F"/>
    <w:p w14:paraId="74360313" w14:textId="5720E70A" w:rsidR="004F268A" w:rsidRDefault="004F268A" w:rsidP="0077780F"/>
    <w:p w14:paraId="244C3D48" w14:textId="1BD7B40C" w:rsidR="004F268A" w:rsidRDefault="004F268A" w:rsidP="0077780F"/>
    <w:p w14:paraId="3D22EF60" w14:textId="00460681" w:rsidR="004F268A" w:rsidRDefault="004F268A" w:rsidP="0077780F"/>
    <w:p w14:paraId="19742110" w14:textId="17251E03" w:rsidR="004F268A" w:rsidRDefault="004F268A" w:rsidP="0077780F"/>
    <w:p w14:paraId="05FD079B" w14:textId="571978EA" w:rsidR="004F268A" w:rsidRDefault="004F268A" w:rsidP="0077780F"/>
    <w:p w14:paraId="07409078" w14:textId="52F30104" w:rsidR="004F268A" w:rsidRDefault="004F268A" w:rsidP="0077780F"/>
    <w:p w14:paraId="4F7AE3D9" w14:textId="3883DD2A" w:rsidR="004F268A" w:rsidRDefault="004F268A" w:rsidP="0077780F"/>
    <w:p w14:paraId="35C86C39" w14:textId="64ECA9FC" w:rsidR="004F268A" w:rsidRDefault="004F268A" w:rsidP="0077780F"/>
    <w:p w14:paraId="66421C3C" w14:textId="11421506" w:rsidR="004F268A" w:rsidRDefault="004F268A" w:rsidP="0077780F"/>
    <w:p w14:paraId="2F2D37E2" w14:textId="74C5B57C" w:rsidR="004F268A" w:rsidRDefault="004F268A" w:rsidP="0077780F"/>
    <w:p w14:paraId="5FD054D3" w14:textId="56530961" w:rsidR="004F268A" w:rsidRDefault="004F268A" w:rsidP="0077780F"/>
    <w:p w14:paraId="4A9BA933" w14:textId="50B6F6FF" w:rsidR="004F268A" w:rsidRDefault="004F268A" w:rsidP="0077780F"/>
    <w:p w14:paraId="484415A4" w14:textId="77777777" w:rsidR="002D5676" w:rsidRDefault="002D5676" w:rsidP="002D5676">
      <w:pPr>
        <w:rPr>
          <w:lang w:val="es-MX"/>
        </w:rPr>
      </w:pPr>
    </w:p>
    <w:p w14:paraId="76FF19CE" w14:textId="13607A21" w:rsidR="002D5676" w:rsidRPr="00523459" w:rsidRDefault="002D5676" w:rsidP="002D5676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  <w:r w:rsidRPr="00523459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 xml:space="preserve">HOJA DE LABORATORIO </w:t>
      </w:r>
      <w:r w:rsidR="00AF739C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3</w:t>
      </w:r>
    </w:p>
    <w:p w14:paraId="338DDCE3" w14:textId="77777777" w:rsidR="002D5676" w:rsidRPr="00523459" w:rsidRDefault="002D5676" w:rsidP="002D5676">
      <w:pPr>
        <w:jc w:val="center"/>
        <w:rPr>
          <w:rFonts w:ascii="Arial" w:hAnsi="Arial" w:cs="Arial"/>
          <w:b/>
          <w:sz w:val="28"/>
          <w:szCs w:val="28"/>
        </w:rPr>
      </w:pPr>
    </w:p>
    <w:p w14:paraId="645FBD6A" w14:textId="62F09E90" w:rsidR="002D5676" w:rsidRPr="00523459" w:rsidRDefault="003041DD" w:rsidP="002D5676">
      <w:pPr>
        <w:pStyle w:val="Ttulo1"/>
        <w:numPr>
          <w:ilvl w:val="0"/>
          <w:numId w:val="0"/>
        </w:numPr>
        <w:ind w:left="432"/>
        <w:jc w:val="center"/>
        <w:rPr>
          <w:rFonts w:ascii="Arial" w:hAnsi="Arial" w:cs="Arial"/>
          <w:b w:val="0"/>
          <w:szCs w:val="28"/>
        </w:rPr>
      </w:pPr>
      <w:r>
        <w:rPr>
          <w:rStyle w:val="Refdenotaalpie"/>
          <w:rFonts w:ascii="Arial" w:hAnsi="Arial" w:cs="Arial"/>
          <w:szCs w:val="28"/>
        </w:rPr>
        <w:footnoteReference w:id="2"/>
      </w:r>
      <w:r w:rsidR="00AF739C" w:rsidRPr="00AF739C">
        <w:rPr>
          <w:rFonts w:ascii="Arial" w:hAnsi="Arial" w:cs="Arial"/>
          <w:szCs w:val="28"/>
        </w:rPr>
        <w:t xml:space="preserve"> </w:t>
      </w:r>
      <w:r w:rsidR="00AF739C" w:rsidRPr="00AF739C">
        <w:rPr>
          <w:rFonts w:ascii="Arial" w:hAnsi="Arial" w:cs="Arial"/>
          <w:szCs w:val="28"/>
        </w:rPr>
        <w:t>ANÁLISIS DE SEÑALES</w:t>
      </w:r>
    </w:p>
    <w:p w14:paraId="47F27A40" w14:textId="77777777" w:rsidR="002D5676" w:rsidRDefault="002D5676" w:rsidP="002D5676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C48D4EC" w14:textId="77777777" w:rsidR="002D5676" w:rsidRPr="00523459" w:rsidRDefault="002D5676" w:rsidP="002D5676">
      <w:pPr>
        <w:spacing w:line="360" w:lineRule="auto"/>
        <w:rPr>
          <w:b/>
          <w:bCs/>
          <w:color w:val="00599D" w:themeColor="accent3"/>
          <w:sz w:val="28"/>
          <w:szCs w:val="28"/>
          <w:lang w:val="es-MX"/>
        </w:rPr>
      </w:pPr>
      <w:r w:rsidRPr="00523459">
        <w:rPr>
          <w:b/>
          <w:bCs/>
          <w:color w:val="00599D" w:themeColor="accent3"/>
          <w:sz w:val="28"/>
          <w:szCs w:val="28"/>
          <w:lang w:val="es-MX"/>
        </w:rPr>
        <w:t>Integrantes</w:t>
      </w:r>
    </w:p>
    <w:tbl>
      <w:tblPr>
        <w:tblW w:w="907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984"/>
        <w:gridCol w:w="1559"/>
      </w:tblGrid>
      <w:tr w:rsidR="002D5676" w14:paraId="5E220F4B" w14:textId="77777777" w:rsidTr="009003D2">
        <w:trPr>
          <w:trHeight w:val="451"/>
        </w:trPr>
        <w:tc>
          <w:tcPr>
            <w:tcW w:w="5529" w:type="dxa"/>
            <w:vAlign w:val="center"/>
          </w:tcPr>
          <w:p w14:paraId="511D3C3F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  <w:t>NOMBRES Y APELLIDOS</w:t>
            </w:r>
          </w:p>
        </w:tc>
        <w:tc>
          <w:tcPr>
            <w:tcW w:w="1984" w:type="dxa"/>
            <w:vAlign w:val="center"/>
          </w:tcPr>
          <w:p w14:paraId="699D26E8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  <w:t>CÓDIGO</w:t>
            </w:r>
          </w:p>
        </w:tc>
        <w:tc>
          <w:tcPr>
            <w:tcW w:w="1559" w:type="dxa"/>
            <w:vAlign w:val="center"/>
          </w:tcPr>
          <w:p w14:paraId="4CEA934F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  <w:t>GRUPO</w:t>
            </w:r>
          </w:p>
        </w:tc>
      </w:tr>
      <w:tr w:rsidR="002D5676" w14:paraId="7EC581C5" w14:textId="77777777" w:rsidTr="009003D2">
        <w:trPr>
          <w:trHeight w:val="451"/>
        </w:trPr>
        <w:tc>
          <w:tcPr>
            <w:tcW w:w="5529" w:type="dxa"/>
            <w:vAlign w:val="center"/>
          </w:tcPr>
          <w:p w14:paraId="5BB1A907" w14:textId="77777777" w:rsid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9AE6A41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  <w:tc>
          <w:tcPr>
            <w:tcW w:w="1559" w:type="dxa"/>
            <w:vAlign w:val="center"/>
          </w:tcPr>
          <w:p w14:paraId="432F0AFE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</w:tr>
      <w:tr w:rsidR="002D5676" w14:paraId="526A2452" w14:textId="77777777" w:rsidTr="009003D2">
        <w:trPr>
          <w:trHeight w:val="476"/>
        </w:trPr>
        <w:tc>
          <w:tcPr>
            <w:tcW w:w="5529" w:type="dxa"/>
            <w:vAlign w:val="center"/>
          </w:tcPr>
          <w:p w14:paraId="7A10580D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  <w:tc>
          <w:tcPr>
            <w:tcW w:w="1984" w:type="dxa"/>
            <w:vAlign w:val="center"/>
          </w:tcPr>
          <w:p w14:paraId="600EE3BB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6436443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</w:tr>
      <w:tr w:rsidR="002D5676" w14:paraId="35E7BD78" w14:textId="77777777" w:rsidTr="009003D2">
        <w:trPr>
          <w:trHeight w:val="451"/>
        </w:trPr>
        <w:tc>
          <w:tcPr>
            <w:tcW w:w="5529" w:type="dxa"/>
            <w:vAlign w:val="center"/>
          </w:tcPr>
          <w:p w14:paraId="4D0050A7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  <w:tc>
          <w:tcPr>
            <w:tcW w:w="1984" w:type="dxa"/>
            <w:vAlign w:val="center"/>
          </w:tcPr>
          <w:p w14:paraId="202301F8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  <w:tc>
          <w:tcPr>
            <w:tcW w:w="1559" w:type="dxa"/>
            <w:vAlign w:val="center"/>
          </w:tcPr>
          <w:p w14:paraId="7A0F3EC3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</w:tr>
    </w:tbl>
    <w:p w14:paraId="165C7D89" w14:textId="77777777" w:rsidR="002D5676" w:rsidRDefault="002D5676" w:rsidP="002D567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10"/>
        <w:tblW w:w="907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670"/>
        <w:gridCol w:w="1701"/>
      </w:tblGrid>
      <w:tr w:rsidR="002D5676" w14:paraId="4AABA969" w14:textId="77777777" w:rsidTr="009003D2">
        <w:trPr>
          <w:trHeight w:val="451"/>
        </w:trPr>
        <w:tc>
          <w:tcPr>
            <w:tcW w:w="7371" w:type="dxa"/>
            <w:gridSpan w:val="2"/>
            <w:vAlign w:val="center"/>
          </w:tcPr>
          <w:p w14:paraId="7548BB8C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rFonts w:eastAsiaTheme="minorHAnsi" w:cstheme="minorBidi"/>
                <w:b/>
                <w:bCs/>
                <w:color w:val="0076B3" w:themeColor="accent2"/>
                <w:sz w:val="26"/>
                <w:szCs w:val="26"/>
                <w:lang w:val="es-MX"/>
              </w:rPr>
              <w:t>ACTIVIDADES</w:t>
            </w:r>
          </w:p>
        </w:tc>
        <w:tc>
          <w:tcPr>
            <w:tcW w:w="1701" w:type="dxa"/>
            <w:vAlign w:val="center"/>
          </w:tcPr>
          <w:p w14:paraId="024FCE58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rFonts w:eastAsiaTheme="minorHAnsi" w:cstheme="minorBidi"/>
                <w:b/>
                <w:bCs/>
                <w:color w:val="0076B3" w:themeColor="accent2"/>
                <w:sz w:val="26"/>
                <w:szCs w:val="26"/>
                <w:lang w:val="es-MX"/>
              </w:rPr>
              <w:t>PUNTAJE</w:t>
            </w:r>
          </w:p>
        </w:tc>
      </w:tr>
      <w:tr w:rsidR="002D5676" w14:paraId="7960863C" w14:textId="77777777" w:rsidTr="009003D2">
        <w:trPr>
          <w:trHeight w:val="451"/>
        </w:trPr>
        <w:tc>
          <w:tcPr>
            <w:tcW w:w="1701" w:type="dxa"/>
            <w:vAlign w:val="center"/>
          </w:tcPr>
          <w:p w14:paraId="368EF7C4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Experiencia 1</w:t>
            </w:r>
          </w:p>
        </w:tc>
        <w:tc>
          <w:tcPr>
            <w:tcW w:w="5670" w:type="dxa"/>
            <w:vAlign w:val="center"/>
          </w:tcPr>
          <w:p w14:paraId="25C3E3C9" w14:textId="7CCDC0D5" w:rsidR="002D5676" w:rsidRPr="00AF739C" w:rsidRDefault="00AF739C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s-MX"/>
              </w:rPr>
            </w:pPr>
            <w:r w:rsidRPr="00AF739C">
              <w:rPr>
                <w:rFonts w:eastAsiaTheme="minorHAnsi" w:cstheme="minorBidi"/>
                <w:sz w:val="22"/>
                <w:szCs w:val="22"/>
                <w:lang w:val="es-MX"/>
              </w:rPr>
              <w:t>Análisis de señales en el tiempo y frecuencia</w:t>
            </w:r>
          </w:p>
        </w:tc>
        <w:tc>
          <w:tcPr>
            <w:tcW w:w="1701" w:type="dxa"/>
            <w:vAlign w:val="center"/>
          </w:tcPr>
          <w:p w14:paraId="670657BB" w14:textId="4A6E6728" w:rsidR="002D5676" w:rsidRPr="002D5676" w:rsidRDefault="00AF739C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3</w:t>
            </w:r>
            <w:r w:rsidR="002D5676"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 puntos</w:t>
            </w:r>
          </w:p>
        </w:tc>
      </w:tr>
      <w:tr w:rsidR="002D5676" w14:paraId="39A555B2" w14:textId="77777777" w:rsidTr="009003D2">
        <w:trPr>
          <w:trHeight w:val="476"/>
        </w:trPr>
        <w:tc>
          <w:tcPr>
            <w:tcW w:w="1701" w:type="dxa"/>
            <w:vAlign w:val="center"/>
          </w:tcPr>
          <w:p w14:paraId="070A9BD2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Experiencia 2</w:t>
            </w:r>
          </w:p>
        </w:tc>
        <w:tc>
          <w:tcPr>
            <w:tcW w:w="5670" w:type="dxa"/>
            <w:vAlign w:val="center"/>
          </w:tcPr>
          <w:p w14:paraId="3D0869AF" w14:textId="7F5D3D97" w:rsidR="002D5676" w:rsidRPr="00AF739C" w:rsidRDefault="00AF739C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 w:cstheme="minorBidi"/>
                <w:sz w:val="22"/>
                <w:szCs w:val="22"/>
                <w:lang w:val="es-MX"/>
              </w:rPr>
            </w:pPr>
            <w:r w:rsidRPr="00AF739C">
              <w:rPr>
                <w:rFonts w:eastAsiaTheme="minorHAnsi" w:cstheme="minorBidi"/>
                <w:sz w:val="22"/>
                <w:szCs w:val="22"/>
                <w:lang w:val="es-MX"/>
              </w:rPr>
              <w:t>Análisis de señales de audio</w:t>
            </w:r>
          </w:p>
        </w:tc>
        <w:tc>
          <w:tcPr>
            <w:tcW w:w="1701" w:type="dxa"/>
            <w:vAlign w:val="center"/>
          </w:tcPr>
          <w:p w14:paraId="06CB205D" w14:textId="33950229" w:rsidR="002D5676" w:rsidRPr="002D5676" w:rsidRDefault="005077E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2</w:t>
            </w:r>
            <w:r w:rsidR="002D5676"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 puntos</w:t>
            </w:r>
          </w:p>
        </w:tc>
      </w:tr>
      <w:tr w:rsidR="002D5676" w14:paraId="5EBF222B" w14:textId="77777777" w:rsidTr="009003D2">
        <w:trPr>
          <w:trHeight w:val="451"/>
        </w:trPr>
        <w:tc>
          <w:tcPr>
            <w:tcW w:w="1701" w:type="dxa"/>
            <w:vAlign w:val="center"/>
          </w:tcPr>
          <w:p w14:paraId="16D55333" w14:textId="422466CB" w:rsidR="002D5676" w:rsidRPr="002D5676" w:rsidRDefault="005077E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Experiencia </w:t>
            </w:r>
            <w: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3</w:t>
            </w:r>
          </w:p>
        </w:tc>
        <w:tc>
          <w:tcPr>
            <w:tcW w:w="5670" w:type="dxa"/>
            <w:vAlign w:val="center"/>
          </w:tcPr>
          <w:p w14:paraId="10E59496" w14:textId="1CC812C6" w:rsidR="002D5676" w:rsidRPr="002D5676" w:rsidRDefault="003B1C6E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Síntesis de una señal cuadrada</w:t>
            </w:r>
          </w:p>
        </w:tc>
        <w:tc>
          <w:tcPr>
            <w:tcW w:w="1701" w:type="dxa"/>
            <w:vAlign w:val="center"/>
          </w:tcPr>
          <w:p w14:paraId="5281F5CA" w14:textId="32F8D644" w:rsidR="002D5676" w:rsidRPr="002D5676" w:rsidRDefault="003B1C6E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3</w:t>
            </w:r>
            <w:r w:rsidR="002D5676"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 xml:space="preserve"> punto</w:t>
            </w:r>
            <w: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s</w:t>
            </w:r>
          </w:p>
        </w:tc>
      </w:tr>
    </w:tbl>
    <w:p w14:paraId="658EB904" w14:textId="77777777" w:rsidR="002D5676" w:rsidRDefault="002D5676" w:rsidP="002D5676"/>
    <w:p w14:paraId="2004D7E4" w14:textId="77777777" w:rsidR="00AF739C" w:rsidRPr="00172A28" w:rsidRDefault="00AF739C" w:rsidP="002D5676"/>
    <w:tbl>
      <w:tblPr>
        <w:tblStyle w:val="Tablaconcuadrcula"/>
        <w:tblW w:w="9071" w:type="dxa"/>
        <w:tblInd w:w="108" w:type="dxa"/>
        <w:tblLook w:val="04A0" w:firstRow="1" w:lastRow="0" w:firstColumn="1" w:lastColumn="0" w:noHBand="0" w:noVBand="1"/>
      </w:tblPr>
      <w:tblGrid>
        <w:gridCol w:w="5528"/>
        <w:gridCol w:w="3543"/>
      </w:tblGrid>
      <w:tr w:rsidR="002D5676" w14:paraId="606401D4" w14:textId="77777777" w:rsidTr="00900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tcW w:w="5528" w:type="dxa"/>
            <w:vAlign w:val="center"/>
          </w:tcPr>
          <w:p w14:paraId="084A6BD5" w14:textId="77777777" w:rsidR="002D5676" w:rsidRPr="002D5676" w:rsidRDefault="002D5676" w:rsidP="002D5676">
            <w:pPr>
              <w:keepNext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FFFFFF" w:themeColor="background1"/>
                <w:sz w:val="26"/>
                <w:szCs w:val="26"/>
                <w:lang w:val="es-MX"/>
              </w:rPr>
              <w:t>CORREGIDO POR</w:t>
            </w:r>
          </w:p>
        </w:tc>
        <w:tc>
          <w:tcPr>
            <w:tcW w:w="3543" w:type="dxa"/>
            <w:vAlign w:val="center"/>
          </w:tcPr>
          <w:p w14:paraId="2A177158" w14:textId="77777777" w:rsidR="002D5676" w:rsidRPr="002D5676" w:rsidRDefault="002D5676" w:rsidP="002D5676">
            <w:pPr>
              <w:keepNext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FFFFFF" w:themeColor="background1"/>
                <w:sz w:val="26"/>
                <w:szCs w:val="26"/>
                <w:lang w:val="es-MX"/>
              </w:rPr>
              <w:t>NOTA</w:t>
            </w:r>
          </w:p>
        </w:tc>
      </w:tr>
      <w:tr w:rsidR="002D5676" w14:paraId="00AF8740" w14:textId="77777777" w:rsidTr="009003D2">
        <w:trPr>
          <w:trHeight w:val="1555"/>
        </w:trPr>
        <w:tc>
          <w:tcPr>
            <w:tcW w:w="5528" w:type="dxa"/>
            <w:vAlign w:val="center"/>
          </w:tcPr>
          <w:p w14:paraId="77A6F914" w14:textId="77777777" w:rsidR="002D5676" w:rsidRPr="00F7186F" w:rsidRDefault="002D5676" w:rsidP="009003D2">
            <w:pPr>
              <w:pStyle w:val="NombreJP"/>
              <w:spacing w:line="240" w:lineRule="auto"/>
            </w:pPr>
            <w:r>
              <w:rPr>
                <w:rFonts w:eastAsia="Arial"/>
                <w:i/>
                <w:color w:val="808080"/>
                <w:szCs w:val="32"/>
              </w:rPr>
              <w:t>Nombre del JP</w:t>
            </w:r>
          </w:p>
        </w:tc>
        <w:tc>
          <w:tcPr>
            <w:tcW w:w="3543" w:type="dxa"/>
          </w:tcPr>
          <w:p w14:paraId="5BAE7704" w14:textId="77777777" w:rsidR="002D5676" w:rsidRPr="00D2137F" w:rsidRDefault="002D5676" w:rsidP="009003D2">
            <w:pPr>
              <w:keepNext/>
              <w:jc w:val="center"/>
              <w:rPr>
                <w:rFonts w:ascii="Arial" w:hAnsi="Arial" w:cs="Arial"/>
                <w:b/>
                <w:color w:val="002060"/>
                <w:sz w:val="24"/>
                <w:szCs w:val="72"/>
              </w:rPr>
            </w:pPr>
          </w:p>
          <w:p w14:paraId="4F18ACF1" w14:textId="77777777" w:rsidR="002D5676" w:rsidRPr="002D5676" w:rsidRDefault="002D5676" w:rsidP="002D5676">
            <w:pPr>
              <w:jc w:val="center"/>
              <w:rPr>
                <w:rFonts w:asciiTheme="majorHAnsi" w:hAnsiTheme="majorHAnsi" w:cs="Arial"/>
                <w:b/>
                <w:sz w:val="60"/>
                <w:szCs w:val="60"/>
              </w:rPr>
            </w:pPr>
            <w:r w:rsidRPr="002D5676">
              <w:rPr>
                <w:b/>
                <w:sz w:val="60"/>
                <w:szCs w:val="60"/>
                <w:lang w:val="es-ES_tradnl"/>
              </w:rPr>
              <w:t>0.0/8.0</w:t>
            </w:r>
          </w:p>
        </w:tc>
      </w:tr>
    </w:tbl>
    <w:p w14:paraId="68E452BA" w14:textId="77777777" w:rsidR="002D5676" w:rsidRDefault="002D5676" w:rsidP="002D5676">
      <w:pPr>
        <w:rPr>
          <w:lang w:val="es-MX"/>
        </w:rPr>
      </w:pPr>
    </w:p>
    <w:p w14:paraId="1A46976B" w14:textId="77777777" w:rsidR="002D5676" w:rsidRDefault="002D5676" w:rsidP="002D5676">
      <w:pPr>
        <w:rPr>
          <w:lang w:val="es-MX"/>
        </w:rPr>
      </w:pPr>
    </w:p>
    <w:p w14:paraId="212BADC1" w14:textId="77777777" w:rsidR="002D5676" w:rsidRDefault="002D5676" w:rsidP="002D5676">
      <w:pPr>
        <w:rPr>
          <w:lang w:val="es-MX"/>
        </w:rPr>
      </w:pPr>
    </w:p>
    <w:p w14:paraId="23B57C56" w14:textId="77777777" w:rsidR="002D5676" w:rsidRDefault="002D5676" w:rsidP="002D5676">
      <w:pPr>
        <w:rPr>
          <w:lang w:val="es-MX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F4F9" w:themeFill="accent6" w:themeFillTint="33"/>
        <w:tblLook w:val="04A0" w:firstRow="1" w:lastRow="0" w:firstColumn="1" w:lastColumn="0" w:noHBand="0" w:noVBand="1"/>
      </w:tblPr>
      <w:tblGrid>
        <w:gridCol w:w="9025"/>
      </w:tblGrid>
      <w:tr w:rsidR="002D5676" w14:paraId="59DFDAD6" w14:textId="77777777" w:rsidTr="00523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5" w:type="dxa"/>
            <w:shd w:val="clear" w:color="auto" w:fill="E5F4F9" w:themeFill="accent6" w:themeFillTint="33"/>
          </w:tcPr>
          <w:p w14:paraId="046FC411" w14:textId="77777777" w:rsidR="002D5676" w:rsidRDefault="003041DD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FB1485" wp14:editId="504EF6BA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24765</wp:posOffset>
                      </wp:positionV>
                      <wp:extent cx="4810125" cy="1026795"/>
                      <wp:effectExtent l="0" t="0" r="9525" b="1905"/>
                      <wp:wrapNone/>
                      <wp:docPr id="2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25" cy="1026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7ECC9C" w14:textId="77777777" w:rsidR="009003D2" w:rsidRPr="002D5676" w:rsidRDefault="009003D2" w:rsidP="002D5676">
                                  <w:pPr>
                                    <w:keepNext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extDirection w:val="btLr"/>
                                    <w:rPr>
                                      <w:lang w:val="es-MX"/>
                                    </w:rPr>
                                  </w:pPr>
                                  <w:r w:rsidRPr="002D5676">
                                    <w:rPr>
                                      <w:lang w:val="es-MX"/>
                                    </w:rPr>
                                    <w:t>El contenido de esta guía es de carácter estrictamente personal y aplicable solo para el curso de Teoría de Comunicaciones 1 (TEL133). Cualquier tipo de plagio será sancionado de acuerdo con el reglamento disciplinario de la PUCP.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FB1485" id="Rectángulo 2" o:spid="_x0000_s1026" style="position:absolute;left:0;text-align:left;margin-left:57.2pt;margin-top:1.95pt;width:378.75pt;height:8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" fillcolor="#e5f4f9 [665]" stroked="f">
                      <v:textbox inset="2.53958mm,2.53958mm,2.53958mm,2.53958mm">
                        <w:txbxContent>
                          <w:p w14:paraId="407ECC9C" w14:textId="77777777" w:rsidR="009003D2" w:rsidRPr="002D5676" w:rsidRDefault="009003D2" w:rsidP="002D5676">
                            <w:pPr>
                              <w:keepNext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extDirection w:val="btLr"/>
                              <w:rPr>
                                <w:lang w:val="es-MX"/>
                              </w:rPr>
                            </w:pPr>
                            <w:r w:rsidRPr="002D5676">
                              <w:rPr>
                                <w:lang w:val="es-MX"/>
                              </w:rPr>
                              <w:t>El contenido de esta guía es de carácter estrictamente personal y aplicable solo para el curso de Teoría de Comunicaciones 1 (TEL133). Cualquier tipo de plagio será sancionado de acuerdo con el reglamento disciplinario de la PUCP.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3459"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05C1132" wp14:editId="670C538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158115</wp:posOffset>
                  </wp:positionV>
                  <wp:extent cx="720000" cy="720000"/>
                  <wp:effectExtent l="0" t="0" r="0" b="0"/>
                  <wp:wrapNone/>
                  <wp:docPr id="353507446" name="Picture 353507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507446" name="Picture 353507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C164F7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  <w:p w14:paraId="6C4B38AF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  <w:p w14:paraId="1CCA936D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  <w:p w14:paraId="22868E32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  <w:p w14:paraId="1F09E696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14:paraId="7BDB357B" w14:textId="77777777" w:rsidR="002D5676" w:rsidRDefault="002D5676" w:rsidP="002D5676">
      <w:pP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br w:type="page"/>
      </w:r>
    </w:p>
    <w:p w14:paraId="239FA58C" w14:textId="77777777" w:rsidR="002D5676" w:rsidRDefault="002D5676" w:rsidP="002D5676">
      <w:pPr>
        <w:rPr>
          <w:lang w:val="es-MX"/>
        </w:rPr>
      </w:pPr>
    </w:p>
    <w:p w14:paraId="3E9EBB0F" w14:textId="77777777" w:rsidR="002D5676" w:rsidRDefault="002D5676" w:rsidP="002D5676">
      <w:pPr>
        <w:rPr>
          <w:lang w:val="es-MX"/>
        </w:rPr>
      </w:pPr>
    </w:p>
    <w:p w14:paraId="6A7B0810" w14:textId="66269397" w:rsidR="003041DD" w:rsidRDefault="003041DD" w:rsidP="003041D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 w:rsidRPr="00793901">
        <w:rPr>
          <w:b/>
          <w:bCs/>
          <w:color w:val="00599D" w:themeColor="accent3"/>
          <w:sz w:val="24"/>
          <w:szCs w:val="24"/>
          <w:u w:val="single"/>
          <w:lang w:val="es-MX"/>
        </w:rPr>
        <w:t>EXPERIENCIA 1</w:t>
      </w:r>
      <w:r w:rsidRPr="00793901">
        <w:rPr>
          <w:b/>
          <w:bCs/>
          <w:color w:val="00599D" w:themeColor="accent3"/>
          <w:sz w:val="24"/>
          <w:szCs w:val="24"/>
          <w:lang w:val="es-MX"/>
        </w:rPr>
        <w:t xml:space="preserve">: </w:t>
      </w:r>
      <w:r w:rsidR="00AF739C" w:rsidRPr="00AF739C">
        <w:rPr>
          <w:b/>
          <w:bCs/>
          <w:color w:val="00599D" w:themeColor="accent3"/>
          <w:sz w:val="24"/>
          <w:szCs w:val="24"/>
          <w:lang w:val="es-MX"/>
        </w:rPr>
        <w:t>Análisis de señales en el tiempo y frecuencia</w:t>
      </w:r>
      <w:r w:rsidRPr="00793901">
        <w:rPr>
          <w:b/>
          <w:bCs/>
          <w:color w:val="00599D" w:themeColor="accent3"/>
          <w:sz w:val="24"/>
          <w:szCs w:val="24"/>
          <w:lang w:val="es-MX"/>
        </w:rPr>
        <w:t xml:space="preserve"> (</w:t>
      </w:r>
      <w:r w:rsidR="00AF739C">
        <w:rPr>
          <w:b/>
          <w:bCs/>
          <w:color w:val="00599D" w:themeColor="accent3"/>
          <w:sz w:val="24"/>
          <w:szCs w:val="24"/>
          <w:lang w:val="es-MX"/>
        </w:rPr>
        <w:t>3</w:t>
      </w:r>
      <w:r w:rsidRPr="00793901">
        <w:rPr>
          <w:b/>
          <w:bCs/>
          <w:color w:val="00599D" w:themeColor="accent3"/>
          <w:sz w:val="24"/>
          <w:szCs w:val="24"/>
          <w:lang w:val="es-MX"/>
        </w:rPr>
        <w:t>.0 puntos)</w:t>
      </w:r>
    </w:p>
    <w:p w14:paraId="0CF130F2" w14:textId="77777777" w:rsidR="00793901" w:rsidRDefault="00793901" w:rsidP="003041D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tbl>
      <w:tblPr>
        <w:tblStyle w:val="Tablaconcuadrcula"/>
        <w:tblW w:w="9464" w:type="dxa"/>
        <w:jc w:val="center"/>
        <w:tblBorders>
          <w:top w:val="single" w:sz="4" w:space="0" w:color="002D89"/>
          <w:left w:val="single" w:sz="4" w:space="0" w:color="002D89"/>
          <w:bottom w:val="single" w:sz="4" w:space="0" w:color="002D89"/>
          <w:right w:val="single" w:sz="4" w:space="0" w:color="002D89"/>
          <w:insideH w:val="single" w:sz="4" w:space="0" w:color="002D89"/>
          <w:insideV w:val="single" w:sz="4" w:space="0" w:color="002D89"/>
        </w:tblBorders>
        <w:shd w:val="clear" w:color="auto" w:fill="0096C8" w:themeFill="accen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4"/>
        <w:gridCol w:w="7820"/>
      </w:tblGrid>
      <w:tr w:rsidR="00320964" w:rsidRPr="00566AC4" w14:paraId="19795302" w14:textId="77777777" w:rsidTr="00320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3"/>
          <w:jc w:val="center"/>
        </w:trPr>
        <w:tc>
          <w:tcPr>
            <w:tcW w:w="1644" w:type="dxa"/>
            <w:vAlign w:val="center"/>
          </w:tcPr>
          <w:p w14:paraId="1BEF734E" w14:textId="77777777" w:rsidR="00320964" w:rsidRDefault="00320964" w:rsidP="0078507B">
            <w:pPr>
              <w:spacing w:before="120" w:after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EE1E64" wp14:editId="7010C634">
                  <wp:extent cx="720000" cy="720000"/>
                  <wp:effectExtent l="0" t="0" r="0" b="0"/>
                  <wp:docPr id="40" name="Picture 171242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shd w:val="clear" w:color="auto" w:fill="FFFFFF" w:themeFill="background1"/>
            <w:vAlign w:val="center"/>
          </w:tcPr>
          <w:p w14:paraId="6AD4F834" w14:textId="77777777" w:rsidR="00DA24E2" w:rsidRDefault="00DA24E2" w:rsidP="00DA24E2">
            <w:pPr>
              <w:pStyle w:val="Default"/>
              <w:jc w:val="both"/>
              <w:rPr>
                <w:rFonts w:cstheme="minorBidi"/>
                <w:color w:val="auto"/>
              </w:rPr>
            </w:pPr>
          </w:p>
          <w:p w14:paraId="0742D336" w14:textId="78A0A632" w:rsidR="00DA24E2" w:rsidRPr="00DA24E2" w:rsidRDefault="00DA24E2" w:rsidP="00DA24E2">
            <w:pPr>
              <w:pStyle w:val="Default"/>
              <w:jc w:val="both"/>
              <w:rPr>
                <w:rFonts w:ascii="Montserrat" w:hAnsi="Montserrat" w:cs="Montserrat"/>
                <w:color w:val="00599D" w:themeColor="accent3"/>
                <w:szCs w:val="22"/>
                <w:lang w:val="es-PE"/>
              </w:rPr>
            </w:pP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Objetivo de aprendizaje:</w:t>
            </w:r>
            <w:r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 </w:t>
            </w:r>
            <w:r w:rsidR="003D575F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Describir </w:t>
            </w:r>
            <w:r w:rsidR="003D575F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mediante un</w:t>
            </w:r>
            <w:r w:rsidR="003D575F"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 generador de señales y el osciloscopio digital</w:t>
            </w:r>
            <w:r w:rsidR="003D575F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 un tren de pulsos periódicos en los 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dominio</w:t>
            </w:r>
            <w:r w:rsidR="003D575F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s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 del tiempo</w:t>
            </w:r>
            <w:r w:rsidR="003D575F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 y la frecuencia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.</w:t>
            </w:r>
          </w:p>
          <w:p w14:paraId="4C274470" w14:textId="1DFCBB4E" w:rsidR="00320964" w:rsidRPr="00AF739C" w:rsidRDefault="00320964" w:rsidP="00DA24E2">
            <w:pPr>
              <w:pStyle w:val="Default"/>
              <w:jc w:val="both"/>
              <w:rPr>
                <w:lang w:val="es-ES"/>
              </w:rPr>
            </w:pPr>
          </w:p>
        </w:tc>
      </w:tr>
    </w:tbl>
    <w:p w14:paraId="5E7230CB" w14:textId="77777777" w:rsidR="009003D2" w:rsidRDefault="009003D2" w:rsidP="003041D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5DC6B702" w14:textId="77777777" w:rsidR="00793901" w:rsidRDefault="00793901" w:rsidP="0032096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2B67AAB5" w14:textId="77777777" w:rsidR="00793901" w:rsidRPr="00793901" w:rsidRDefault="00793901" w:rsidP="003041D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>
        <w:rPr>
          <w:b/>
          <w:bCs/>
          <w:color w:val="00599D" w:themeColor="accent3"/>
          <w:sz w:val="24"/>
          <w:szCs w:val="24"/>
          <w:lang w:val="es-MX"/>
        </w:rPr>
        <w:t>Indicaciones:</w:t>
      </w:r>
    </w:p>
    <w:p w14:paraId="430CB992" w14:textId="77777777" w:rsidR="003041DD" w:rsidRPr="004771C0" w:rsidRDefault="003041DD" w:rsidP="003041DD">
      <w:pPr>
        <w:pStyle w:val="Ttulo3"/>
        <w:numPr>
          <w:ilvl w:val="0"/>
          <w:numId w:val="0"/>
        </w:numPr>
        <w:spacing w:before="0" w:after="0"/>
        <w:ind w:left="720"/>
        <w:rPr>
          <w:sz w:val="22"/>
        </w:rPr>
      </w:pPr>
    </w:p>
    <w:p w14:paraId="5A37EB62" w14:textId="20C60B69" w:rsidR="003041DD" w:rsidRDefault="003D575F" w:rsidP="003041DD">
      <w:pPr>
        <w:pStyle w:val="Prrafodelista"/>
        <w:numPr>
          <w:ilvl w:val="0"/>
          <w:numId w:val="32"/>
        </w:numPr>
        <w:rPr>
          <w:lang w:val="es-MX"/>
        </w:rPr>
      </w:pPr>
      <w:r w:rsidRPr="003D575F">
        <w:rPr>
          <w:lang w:val="es-MX"/>
        </w:rPr>
        <w:t>Realice las conexiones de la figura 1 entre el generador de funciones y el osciloscopio usando un cable coaxial.</w:t>
      </w:r>
    </w:p>
    <w:p w14:paraId="25C61159" w14:textId="77777777" w:rsidR="003D575F" w:rsidRDefault="003D575F" w:rsidP="003D575F">
      <w:pPr>
        <w:rPr>
          <w:lang w:val="es-MX"/>
        </w:rPr>
      </w:pPr>
    </w:p>
    <w:p w14:paraId="4339C2EE" w14:textId="5B9375B4" w:rsidR="003D575F" w:rsidRDefault="003D575F" w:rsidP="003D575F">
      <w:pPr>
        <w:rPr>
          <w:lang w:val="es-MX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E448474" wp14:editId="14471F33">
                <wp:simplePos x="0" y="0"/>
                <wp:positionH relativeFrom="column">
                  <wp:posOffset>518628</wp:posOffset>
                </wp:positionH>
                <wp:positionV relativeFrom="paragraph">
                  <wp:posOffset>6484</wp:posOffset>
                </wp:positionV>
                <wp:extent cx="4730750" cy="1605915"/>
                <wp:effectExtent l="0" t="0" r="0" b="32385"/>
                <wp:wrapNone/>
                <wp:docPr id="754648996" name="Grupo 754648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0" cy="1605915"/>
                          <a:chOff x="393700" y="-12700"/>
                          <a:chExt cx="4730750" cy="1605915"/>
                        </a:xfrm>
                      </wpg:grpSpPr>
                      <pic:pic xmlns:pic="http://schemas.openxmlformats.org/drawingml/2006/picture">
                        <pic:nvPicPr>
                          <pic:cNvPr id="232955357" name="image4.png"/>
                          <pic:cNvPicPr/>
                        </pic:nvPicPr>
                        <pic:blipFill>
                          <a:blip r:embed="rId10"/>
                          <a:srcRect l="6799" t="42455" r="5733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-12700"/>
                            <a:ext cx="4730750" cy="1530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g:grpSp>
                        <wpg:cNvPr id="2025966871" name="2 Grupo"/>
                        <wpg:cNvGrpSpPr/>
                        <wpg:grpSpPr>
                          <a:xfrm>
                            <a:off x="1104900" y="1304925"/>
                            <a:ext cx="2685415" cy="288290"/>
                            <a:chOff x="4003293" y="3635855"/>
                            <a:chExt cx="2685415" cy="288290"/>
                          </a:xfrm>
                        </wpg:grpSpPr>
                        <wpg:grpSp>
                          <wpg:cNvPr id="1366065088" name="Grupo 1366065088"/>
                          <wpg:cNvGrpSpPr/>
                          <wpg:grpSpPr>
                            <a:xfrm>
                              <a:off x="4003293" y="3635855"/>
                              <a:ext cx="2685415" cy="288290"/>
                              <a:chOff x="4041" y="9146"/>
                              <a:chExt cx="4229" cy="454"/>
                            </a:xfrm>
                          </wpg:grpSpPr>
                          <wps:wsp>
                            <wps:cNvPr id="1625305691" name="Rectángulo 1625305691"/>
                            <wps:cNvSpPr/>
                            <wps:spPr>
                              <a:xfrm>
                                <a:off x="4041" y="9146"/>
                                <a:ext cx="4225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ED0212" w14:textId="77777777" w:rsidR="003D575F" w:rsidRDefault="003D575F" w:rsidP="003D575F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14569" name="Conector recto de flecha 3914569"/>
                            <wps:cNvCnPr/>
                            <wps:spPr>
                              <a:xfrm>
                                <a:off x="4065" y="9146"/>
                                <a:ext cx="0" cy="4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oval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17893871" name="Conector recto de flecha 1617893871"/>
                            <wps:cNvCnPr/>
                            <wps:spPr>
                              <a:xfrm>
                                <a:off x="8250" y="9146"/>
                                <a:ext cx="0" cy="4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oval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559927" name="Conector recto de flecha 33559927"/>
                            <wps:cNvCnPr/>
                            <wps:spPr>
                              <a:xfrm>
                                <a:off x="4041" y="9600"/>
                                <a:ext cx="422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48474" id="Grupo 754648996" o:spid="_x0000_s1027" style="position:absolute;left:0;text-align:left;margin-left:40.85pt;margin-top:.5pt;width:372.5pt;height:126.45pt;z-index:251688960" coordorigin="3937,-127" coordsize="47307,16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4.png" o:spid="_x0000_s1028" type="#_x0000_t75" style="position:absolute;left:3937;top:-127;width:47307;height:1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">
                  <v:imagedata r:id="rId11" o:title="" croptop="27823f" cropleft="4456f" cropright="3757f"/>
                </v:shape>
                <v:group id="2 Grupo" o:spid="_x0000_s1029" style="position:absolute;left:11049;top:13049;width:26854;height:2883" coordorigin="40032,36358" coordsize="26854,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">
                  <v:group id="Grupo 1366065088" o:spid="_x0000_s1030" style="position:absolute;left:40032;top:36358;width:26855;height:2883" coordorigin="4041,9146" coordsize="422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">
                    <v:rect id="Rectángulo 1625305691" o:spid="_x0000_s1031" style="position:absolute;left:4041;top:9146;width:422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" filled="f" stroked="f">
                      <v:textbox inset="2.53958mm,2.53958mm,2.53958mm,2.53958mm">
                        <w:txbxContent>
                          <w:p w14:paraId="4DED0212" w14:textId="77777777" w:rsidR="003D575F" w:rsidRDefault="003D575F" w:rsidP="003D575F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914569" o:spid="_x0000_s1032" type="#_x0000_t32" style="position:absolute;left:4065;top:9146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" strokeweight="2.75pt">
                      <v:stroke startarrow="oval"/>
                    </v:shape>
                    <v:shape id="Conector recto de flecha 1617893871" o:spid="_x0000_s1033" type="#_x0000_t32" style="position:absolute;left:8250;top:9146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" strokeweight="2.75pt">
                      <v:stroke startarrow="oval"/>
                    </v:shape>
                    <v:shape id="Conector recto de flecha 33559927" o:spid="_x0000_s1034" type="#_x0000_t32" style="position:absolute;left:4041;top:9600;width:4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" strokeweight="2.75pt"/>
                  </v:group>
                </v:group>
              </v:group>
            </w:pict>
          </mc:Fallback>
        </mc:AlternateContent>
      </w:r>
    </w:p>
    <w:p w14:paraId="596DC6F2" w14:textId="5447A50B" w:rsidR="003D575F" w:rsidRDefault="003D575F" w:rsidP="003D575F">
      <w:pPr>
        <w:rPr>
          <w:lang w:val="es-MX"/>
        </w:rPr>
      </w:pPr>
    </w:p>
    <w:p w14:paraId="44EF82CA" w14:textId="77777777" w:rsidR="003D575F" w:rsidRDefault="003D575F" w:rsidP="003D575F">
      <w:pPr>
        <w:rPr>
          <w:lang w:val="es-MX"/>
        </w:rPr>
      </w:pPr>
    </w:p>
    <w:p w14:paraId="53A83720" w14:textId="77777777" w:rsidR="003D575F" w:rsidRDefault="003D575F" w:rsidP="003D575F">
      <w:pPr>
        <w:rPr>
          <w:lang w:val="es-MX"/>
        </w:rPr>
      </w:pPr>
    </w:p>
    <w:p w14:paraId="78BF1ADF" w14:textId="77777777" w:rsidR="003D575F" w:rsidRDefault="003D575F" w:rsidP="003D575F">
      <w:pPr>
        <w:rPr>
          <w:lang w:val="es-MX"/>
        </w:rPr>
      </w:pPr>
    </w:p>
    <w:p w14:paraId="291158BB" w14:textId="77777777" w:rsidR="003D575F" w:rsidRDefault="003D575F" w:rsidP="003D575F">
      <w:pPr>
        <w:rPr>
          <w:lang w:val="es-MX"/>
        </w:rPr>
      </w:pPr>
    </w:p>
    <w:p w14:paraId="39EDEF91" w14:textId="77777777" w:rsidR="003D575F" w:rsidRDefault="003D575F" w:rsidP="003D575F">
      <w:pPr>
        <w:rPr>
          <w:lang w:val="es-MX"/>
        </w:rPr>
      </w:pPr>
    </w:p>
    <w:p w14:paraId="0CDDFC4C" w14:textId="77777777" w:rsidR="003D575F" w:rsidRDefault="003D575F" w:rsidP="003D575F">
      <w:pPr>
        <w:rPr>
          <w:lang w:val="es-MX"/>
        </w:rPr>
      </w:pPr>
    </w:p>
    <w:p w14:paraId="058BEBF2" w14:textId="77777777" w:rsidR="003D575F" w:rsidRDefault="003D575F" w:rsidP="003D575F">
      <w:pPr>
        <w:rPr>
          <w:lang w:val="es-MX"/>
        </w:rPr>
      </w:pPr>
    </w:p>
    <w:p w14:paraId="3EC73688" w14:textId="77777777" w:rsidR="003D575F" w:rsidRPr="003D575F" w:rsidRDefault="003D575F" w:rsidP="003D575F">
      <w:pPr>
        <w:rPr>
          <w:lang w:val="es-MX"/>
        </w:rPr>
      </w:pPr>
    </w:p>
    <w:p w14:paraId="2E4DE42C" w14:textId="77777777" w:rsidR="003041DD" w:rsidRDefault="003041DD" w:rsidP="003041DD">
      <w:pPr>
        <w:rPr>
          <w:lang w:val="es-MX"/>
        </w:rPr>
      </w:pPr>
    </w:p>
    <w:p w14:paraId="747105CA" w14:textId="77777777" w:rsidR="003D575F" w:rsidRDefault="003D575F" w:rsidP="003041DD">
      <w:pPr>
        <w:rPr>
          <w:lang w:val="es-MX"/>
        </w:rPr>
      </w:pPr>
    </w:p>
    <w:p w14:paraId="68CABD25" w14:textId="77777777" w:rsidR="003D575F" w:rsidRPr="004771C0" w:rsidRDefault="003D575F" w:rsidP="003D575F">
      <w:pPr>
        <w:spacing w:before="120"/>
        <w:jc w:val="center"/>
        <w:rPr>
          <w:rFonts w:ascii="Arial" w:eastAsia="Arial" w:hAnsi="Arial" w:cs="Arial"/>
        </w:rPr>
      </w:pPr>
      <w:r w:rsidRPr="003041DD">
        <w:rPr>
          <w:rFonts w:asciiTheme="majorHAnsi" w:eastAsia="Arial" w:hAnsiTheme="majorHAnsi" w:cs="Arial"/>
          <w:sz w:val="20"/>
          <w:szCs w:val="20"/>
        </w:rPr>
        <w:t>Figura 1. Conexiones entre Generador de funciones y osciloscopio</w:t>
      </w:r>
      <w:r w:rsidRPr="004771C0">
        <w:rPr>
          <w:rFonts w:ascii="Arial" w:eastAsia="Arial" w:hAnsi="Arial" w:cs="Arial"/>
        </w:rPr>
        <w:t>.</w:t>
      </w:r>
    </w:p>
    <w:p w14:paraId="47967B3D" w14:textId="77777777" w:rsidR="003D575F" w:rsidRPr="003D575F" w:rsidRDefault="003D575F" w:rsidP="003041DD"/>
    <w:p w14:paraId="48660E2A" w14:textId="77777777" w:rsidR="003D575F" w:rsidRDefault="003D575F" w:rsidP="003041DD">
      <w:pPr>
        <w:rPr>
          <w:lang w:val="es-MX"/>
        </w:rPr>
      </w:pPr>
    </w:p>
    <w:p w14:paraId="7D373017" w14:textId="12D86526" w:rsidR="003041DD" w:rsidRDefault="003D575F" w:rsidP="003041DD">
      <w:pPr>
        <w:pStyle w:val="Prrafodelista"/>
        <w:numPr>
          <w:ilvl w:val="0"/>
          <w:numId w:val="32"/>
        </w:numPr>
        <w:rPr>
          <w:lang w:val="es-MX"/>
        </w:rPr>
      </w:pPr>
      <w:r w:rsidRPr="003D575F">
        <w:rPr>
          <w:lang w:val="es-MX"/>
        </w:rPr>
        <w:t>En el generador de señales, configure una onda cuadrada según los parámetros dados en la Tabla 1.</w:t>
      </w:r>
    </w:p>
    <w:p w14:paraId="493CE6D4" w14:textId="77777777" w:rsidR="00596214" w:rsidRPr="00596214" w:rsidRDefault="00596214" w:rsidP="00596214">
      <w:pPr>
        <w:pStyle w:val="Prrafodelista"/>
        <w:rPr>
          <w:lang w:val="es-MX"/>
        </w:rPr>
      </w:pPr>
    </w:p>
    <w:p w14:paraId="40703240" w14:textId="68B07A9B" w:rsidR="00596214" w:rsidRDefault="00596214" w:rsidP="00596214">
      <w:pPr>
        <w:rPr>
          <w:lang w:val="es-MX"/>
        </w:rPr>
      </w:pPr>
    </w:p>
    <w:p w14:paraId="4035967B" w14:textId="77777777" w:rsidR="003041DD" w:rsidRPr="0019028D" w:rsidRDefault="003041DD" w:rsidP="003041DD">
      <w:pPr>
        <w:rPr>
          <w:rFonts w:ascii="Arial" w:eastAsia="Cambria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64"/>
        <w:gridCol w:w="2881"/>
        <w:gridCol w:w="2882"/>
      </w:tblGrid>
      <w:tr w:rsidR="003041DD" w:rsidRPr="0019028D" w14:paraId="1334A378" w14:textId="77777777" w:rsidTr="0030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2064" w:type="dxa"/>
          </w:tcPr>
          <w:p w14:paraId="62DAB104" w14:textId="77777777" w:rsidR="003041DD" w:rsidRPr="003041DD" w:rsidRDefault="003041DD" w:rsidP="003041DD">
            <w:pPr>
              <w:keepNext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</w:pPr>
            <w:r w:rsidRPr="003041DD"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  <w:t>Tabla 1.</w:t>
            </w:r>
          </w:p>
        </w:tc>
        <w:tc>
          <w:tcPr>
            <w:tcW w:w="5763" w:type="dxa"/>
            <w:gridSpan w:val="2"/>
          </w:tcPr>
          <w:p w14:paraId="7AC5D977" w14:textId="362530C0" w:rsidR="003041DD" w:rsidRPr="003041DD" w:rsidRDefault="003041DD" w:rsidP="003041DD">
            <w:pPr>
              <w:keepNext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</w:pPr>
            <w:r w:rsidRPr="003041DD"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  <w:t xml:space="preserve">Parámetros de </w:t>
            </w:r>
            <w:r w:rsidR="003D575F"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  <w:t>configuración de señal</w:t>
            </w:r>
          </w:p>
        </w:tc>
      </w:tr>
      <w:tr w:rsidR="003041DD" w:rsidRPr="0019028D" w14:paraId="0A707F69" w14:textId="77777777" w:rsidTr="003041DD">
        <w:trPr>
          <w:jc w:val="center"/>
        </w:trPr>
        <w:tc>
          <w:tcPr>
            <w:tcW w:w="2064" w:type="dxa"/>
            <w:shd w:val="clear" w:color="auto" w:fill="E5F4F9" w:themeFill="accent6" w:themeFillTint="33"/>
          </w:tcPr>
          <w:p w14:paraId="656FE22C" w14:textId="77777777" w:rsidR="003041DD" w:rsidRPr="003041DD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proofErr w:type="spellStart"/>
            <w:r w:rsidRPr="003041DD">
              <w:rPr>
                <w:rFonts w:asciiTheme="majorHAnsi" w:eastAsia="Arial" w:hAnsiTheme="majorHAnsi" w:cs="Arial"/>
                <w:b/>
                <w:sz w:val="24"/>
                <w:szCs w:val="24"/>
              </w:rPr>
              <w:t>N°</w:t>
            </w:r>
            <w:proofErr w:type="spellEnd"/>
            <w:r w:rsidRPr="003041DD">
              <w:rPr>
                <w:rFonts w:asciiTheme="majorHAnsi" w:eastAsia="Arial" w:hAnsiTheme="majorHAnsi" w:cs="Arial"/>
                <w:b/>
                <w:sz w:val="24"/>
                <w:szCs w:val="24"/>
              </w:rPr>
              <w:t xml:space="preserve"> de grupo</w:t>
            </w:r>
          </w:p>
        </w:tc>
        <w:tc>
          <w:tcPr>
            <w:tcW w:w="2881" w:type="dxa"/>
            <w:shd w:val="clear" w:color="auto" w:fill="E5F4F9" w:themeFill="accent6" w:themeFillTint="33"/>
          </w:tcPr>
          <w:p w14:paraId="104498F0" w14:textId="77777777" w:rsidR="003041DD" w:rsidRPr="003041DD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041DD">
              <w:rPr>
                <w:rFonts w:asciiTheme="majorHAnsi" w:eastAsia="Arial" w:hAnsiTheme="majorHAnsi" w:cs="Arial"/>
                <w:b/>
                <w:sz w:val="24"/>
                <w:szCs w:val="24"/>
              </w:rPr>
              <w:t>Amplitud</w:t>
            </w:r>
          </w:p>
        </w:tc>
        <w:tc>
          <w:tcPr>
            <w:tcW w:w="2882" w:type="dxa"/>
            <w:shd w:val="clear" w:color="auto" w:fill="E5F4F9" w:themeFill="accent6" w:themeFillTint="33"/>
          </w:tcPr>
          <w:p w14:paraId="32ABF8B1" w14:textId="77777777" w:rsidR="003041DD" w:rsidRPr="003041DD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041DD">
              <w:rPr>
                <w:rFonts w:asciiTheme="majorHAnsi" w:eastAsia="Arial" w:hAnsiTheme="majorHAnsi" w:cs="Arial"/>
                <w:b/>
                <w:sz w:val="24"/>
                <w:szCs w:val="24"/>
              </w:rPr>
              <w:t>Frecuencia</w:t>
            </w:r>
          </w:p>
        </w:tc>
      </w:tr>
      <w:tr w:rsidR="003041DD" w:rsidRPr="0019028D" w14:paraId="5FEE7AE1" w14:textId="77777777" w:rsidTr="003041DD">
        <w:trPr>
          <w:jc w:val="center"/>
        </w:trPr>
        <w:tc>
          <w:tcPr>
            <w:tcW w:w="2064" w:type="dxa"/>
          </w:tcPr>
          <w:p w14:paraId="18D4A235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1</w:t>
            </w:r>
          </w:p>
        </w:tc>
        <w:tc>
          <w:tcPr>
            <w:tcW w:w="2881" w:type="dxa"/>
          </w:tcPr>
          <w:p w14:paraId="305F9489" w14:textId="3048B20A" w:rsidR="003041DD" w:rsidRPr="003041DD" w:rsidRDefault="003D575F" w:rsidP="009003D2">
            <w:pPr>
              <w:jc w:val="center"/>
              <w:rPr>
                <w:rFonts w:asciiTheme="majorHAnsi" w:eastAsia="Cambria" w:hAnsiTheme="majorHAnsi" w:cs="Arial"/>
              </w:rPr>
            </w:pPr>
            <w:r>
              <w:rPr>
                <w:rFonts w:asciiTheme="majorHAnsi" w:eastAsia="Cambria" w:hAnsiTheme="majorHAnsi" w:cs="Arial"/>
              </w:rPr>
              <w:t>1</w:t>
            </w:r>
            <w:r w:rsidR="003041DD" w:rsidRPr="003041DD">
              <w:rPr>
                <w:rFonts w:asciiTheme="majorHAnsi" w:eastAsia="Cambria" w:hAnsiTheme="majorHAnsi" w:cs="Arial"/>
              </w:rPr>
              <w:t>.</w:t>
            </w:r>
            <w:r>
              <w:rPr>
                <w:rFonts w:asciiTheme="majorHAnsi" w:eastAsia="Cambria" w:hAnsiTheme="majorHAnsi" w:cs="Arial"/>
              </w:rPr>
              <w:t>5</w:t>
            </w:r>
            <w:r w:rsidR="003041DD" w:rsidRPr="003041DD">
              <w:rPr>
                <w:rFonts w:asciiTheme="majorHAnsi" w:eastAsia="Cambria" w:hAnsiTheme="majorHAnsi" w:cs="Arial"/>
              </w:rPr>
              <w:t xml:space="preserve"> Vpp</w:t>
            </w:r>
          </w:p>
        </w:tc>
        <w:tc>
          <w:tcPr>
            <w:tcW w:w="2882" w:type="dxa"/>
          </w:tcPr>
          <w:p w14:paraId="5DD217F8" w14:textId="1E091A6C" w:rsidR="003041DD" w:rsidRPr="003041DD" w:rsidRDefault="003D575F" w:rsidP="009003D2">
            <w:pPr>
              <w:jc w:val="center"/>
              <w:rPr>
                <w:rFonts w:asciiTheme="majorHAnsi" w:eastAsia="Cambria" w:hAnsiTheme="majorHAnsi" w:cs="Arial"/>
              </w:rPr>
            </w:pPr>
            <w:r>
              <w:rPr>
                <w:rFonts w:asciiTheme="majorHAnsi" w:eastAsia="Cambria" w:hAnsiTheme="majorHAnsi" w:cs="Arial"/>
              </w:rPr>
              <w:t>40</w:t>
            </w:r>
            <w:r w:rsidR="003041DD" w:rsidRPr="003041DD">
              <w:rPr>
                <w:rFonts w:asciiTheme="majorHAnsi" w:eastAsia="Cambria" w:hAnsiTheme="majorHAnsi" w:cs="Arial"/>
              </w:rPr>
              <w:t xml:space="preserve"> </w:t>
            </w:r>
            <w:r>
              <w:rPr>
                <w:rFonts w:asciiTheme="majorHAnsi" w:eastAsia="Cambria" w:hAnsiTheme="majorHAnsi" w:cs="Arial"/>
              </w:rPr>
              <w:t>K</w:t>
            </w:r>
            <w:r w:rsidR="003041DD" w:rsidRPr="003041DD">
              <w:rPr>
                <w:rFonts w:asciiTheme="majorHAnsi" w:eastAsia="Cambria" w:hAnsiTheme="majorHAnsi" w:cs="Arial"/>
              </w:rPr>
              <w:t>Hz</w:t>
            </w:r>
          </w:p>
        </w:tc>
      </w:tr>
      <w:tr w:rsidR="003041DD" w:rsidRPr="0019028D" w14:paraId="3FDBC574" w14:textId="77777777" w:rsidTr="003041DD">
        <w:trPr>
          <w:jc w:val="center"/>
        </w:trPr>
        <w:tc>
          <w:tcPr>
            <w:tcW w:w="2064" w:type="dxa"/>
          </w:tcPr>
          <w:p w14:paraId="5AECF842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2</w:t>
            </w:r>
          </w:p>
        </w:tc>
        <w:tc>
          <w:tcPr>
            <w:tcW w:w="2881" w:type="dxa"/>
          </w:tcPr>
          <w:p w14:paraId="4FFCD2BE" w14:textId="39798DA5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2.</w:t>
            </w:r>
            <w:r w:rsidR="003D575F">
              <w:rPr>
                <w:rFonts w:asciiTheme="majorHAnsi" w:eastAsia="Cambria" w:hAnsiTheme="majorHAnsi" w:cs="Arial"/>
              </w:rPr>
              <w:t>5</w:t>
            </w:r>
            <w:r w:rsidRPr="003041DD">
              <w:rPr>
                <w:rFonts w:asciiTheme="majorHAnsi" w:eastAsia="Cambria" w:hAnsiTheme="majorHAnsi" w:cs="Arial"/>
              </w:rPr>
              <w:t xml:space="preserve"> Vpp</w:t>
            </w:r>
          </w:p>
        </w:tc>
        <w:tc>
          <w:tcPr>
            <w:tcW w:w="2882" w:type="dxa"/>
          </w:tcPr>
          <w:p w14:paraId="312DA9E7" w14:textId="4C9A93AB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2</w:t>
            </w:r>
            <w:r w:rsidR="003D575F">
              <w:rPr>
                <w:rFonts w:asciiTheme="majorHAnsi" w:eastAsia="Cambria" w:hAnsiTheme="majorHAnsi" w:cs="Arial"/>
              </w:rPr>
              <w:t>0</w:t>
            </w:r>
            <w:r w:rsidRPr="003041DD">
              <w:rPr>
                <w:rFonts w:asciiTheme="majorHAnsi" w:eastAsia="Cambria" w:hAnsiTheme="majorHAnsi" w:cs="Arial"/>
              </w:rPr>
              <w:t xml:space="preserve"> </w:t>
            </w:r>
            <w:r w:rsidR="003D575F">
              <w:rPr>
                <w:rFonts w:asciiTheme="majorHAnsi" w:eastAsia="Cambria" w:hAnsiTheme="majorHAnsi" w:cs="Arial"/>
              </w:rPr>
              <w:t>K</w:t>
            </w:r>
            <w:r w:rsidRPr="003041DD">
              <w:rPr>
                <w:rFonts w:asciiTheme="majorHAnsi" w:eastAsia="Cambria" w:hAnsiTheme="majorHAnsi" w:cs="Arial"/>
              </w:rPr>
              <w:t>Hz</w:t>
            </w:r>
          </w:p>
        </w:tc>
      </w:tr>
      <w:tr w:rsidR="003041DD" w:rsidRPr="0019028D" w14:paraId="5485B310" w14:textId="77777777" w:rsidTr="003041DD">
        <w:trPr>
          <w:jc w:val="center"/>
        </w:trPr>
        <w:tc>
          <w:tcPr>
            <w:tcW w:w="2064" w:type="dxa"/>
          </w:tcPr>
          <w:p w14:paraId="6D32D85E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3</w:t>
            </w:r>
          </w:p>
        </w:tc>
        <w:tc>
          <w:tcPr>
            <w:tcW w:w="2881" w:type="dxa"/>
          </w:tcPr>
          <w:p w14:paraId="52A37732" w14:textId="759E3305" w:rsidR="003041DD" w:rsidRPr="003041DD" w:rsidRDefault="003D575F" w:rsidP="009003D2">
            <w:pPr>
              <w:jc w:val="center"/>
              <w:rPr>
                <w:rFonts w:asciiTheme="majorHAnsi" w:eastAsia="Cambria" w:hAnsiTheme="majorHAnsi" w:cs="Arial"/>
              </w:rPr>
            </w:pPr>
            <w:r>
              <w:rPr>
                <w:rFonts w:asciiTheme="majorHAnsi" w:eastAsia="Cambria" w:hAnsiTheme="majorHAnsi" w:cs="Arial"/>
              </w:rPr>
              <w:t>2.0</w:t>
            </w:r>
            <w:r w:rsidR="003041DD" w:rsidRPr="003041DD">
              <w:rPr>
                <w:rFonts w:asciiTheme="majorHAnsi" w:eastAsia="Cambria" w:hAnsiTheme="majorHAnsi" w:cs="Arial"/>
              </w:rPr>
              <w:t xml:space="preserve"> Vpp</w:t>
            </w:r>
          </w:p>
        </w:tc>
        <w:tc>
          <w:tcPr>
            <w:tcW w:w="2882" w:type="dxa"/>
          </w:tcPr>
          <w:p w14:paraId="6420AC7A" w14:textId="11885FE5" w:rsidR="003041DD" w:rsidRPr="003041DD" w:rsidRDefault="003D575F" w:rsidP="009003D2">
            <w:pPr>
              <w:jc w:val="center"/>
              <w:rPr>
                <w:rFonts w:asciiTheme="majorHAnsi" w:eastAsia="Cambria" w:hAnsiTheme="majorHAnsi" w:cs="Arial"/>
              </w:rPr>
            </w:pPr>
            <w:r>
              <w:rPr>
                <w:rFonts w:asciiTheme="majorHAnsi" w:eastAsia="Cambria" w:hAnsiTheme="majorHAnsi" w:cs="Arial"/>
              </w:rPr>
              <w:t>3</w:t>
            </w:r>
            <w:r w:rsidR="003041DD" w:rsidRPr="003041DD">
              <w:rPr>
                <w:rFonts w:asciiTheme="majorHAnsi" w:eastAsia="Cambria" w:hAnsiTheme="majorHAnsi" w:cs="Arial"/>
              </w:rPr>
              <w:t xml:space="preserve">0 </w:t>
            </w:r>
            <w:r>
              <w:rPr>
                <w:rFonts w:asciiTheme="majorHAnsi" w:eastAsia="Cambria" w:hAnsiTheme="majorHAnsi" w:cs="Arial"/>
              </w:rPr>
              <w:t>K</w:t>
            </w:r>
            <w:r w:rsidR="003041DD" w:rsidRPr="003041DD">
              <w:rPr>
                <w:rFonts w:asciiTheme="majorHAnsi" w:eastAsia="Cambria" w:hAnsiTheme="majorHAnsi" w:cs="Arial"/>
              </w:rPr>
              <w:t>Hz</w:t>
            </w:r>
          </w:p>
        </w:tc>
      </w:tr>
      <w:tr w:rsidR="003041DD" w:rsidRPr="0019028D" w14:paraId="4EF7A51F" w14:textId="77777777" w:rsidTr="003041DD">
        <w:trPr>
          <w:jc w:val="center"/>
        </w:trPr>
        <w:tc>
          <w:tcPr>
            <w:tcW w:w="2064" w:type="dxa"/>
          </w:tcPr>
          <w:p w14:paraId="2833587C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4</w:t>
            </w:r>
          </w:p>
        </w:tc>
        <w:tc>
          <w:tcPr>
            <w:tcW w:w="2881" w:type="dxa"/>
          </w:tcPr>
          <w:p w14:paraId="54D6678F" w14:textId="2EA729EA" w:rsidR="003041DD" w:rsidRPr="003041DD" w:rsidRDefault="003D575F" w:rsidP="009003D2">
            <w:pPr>
              <w:jc w:val="center"/>
              <w:rPr>
                <w:rFonts w:asciiTheme="majorHAnsi" w:eastAsia="Cambria" w:hAnsiTheme="majorHAnsi" w:cs="Arial"/>
              </w:rPr>
            </w:pPr>
            <w:r>
              <w:rPr>
                <w:rFonts w:asciiTheme="majorHAnsi" w:eastAsia="Cambria" w:hAnsiTheme="majorHAnsi" w:cs="Arial"/>
              </w:rPr>
              <w:t>1.0</w:t>
            </w:r>
            <w:r w:rsidR="003041DD" w:rsidRPr="003041DD">
              <w:rPr>
                <w:rFonts w:asciiTheme="majorHAnsi" w:eastAsia="Cambria" w:hAnsiTheme="majorHAnsi" w:cs="Arial"/>
              </w:rPr>
              <w:t xml:space="preserve"> Vpp</w:t>
            </w:r>
          </w:p>
        </w:tc>
        <w:tc>
          <w:tcPr>
            <w:tcW w:w="2882" w:type="dxa"/>
          </w:tcPr>
          <w:p w14:paraId="404FC2F9" w14:textId="74133E8F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 xml:space="preserve">50 </w:t>
            </w:r>
            <w:r w:rsidR="003D575F">
              <w:rPr>
                <w:rFonts w:asciiTheme="majorHAnsi" w:eastAsia="Cambria" w:hAnsiTheme="majorHAnsi" w:cs="Arial"/>
              </w:rPr>
              <w:t>K</w:t>
            </w:r>
            <w:r w:rsidRPr="003041DD">
              <w:rPr>
                <w:rFonts w:asciiTheme="majorHAnsi" w:eastAsia="Cambria" w:hAnsiTheme="majorHAnsi" w:cs="Arial"/>
              </w:rPr>
              <w:t>Hz</w:t>
            </w:r>
          </w:p>
        </w:tc>
      </w:tr>
    </w:tbl>
    <w:p w14:paraId="0D8667DD" w14:textId="77777777" w:rsidR="003041DD" w:rsidRDefault="003041DD" w:rsidP="003041DD">
      <w:pPr>
        <w:spacing w:line="276" w:lineRule="auto"/>
        <w:rPr>
          <w:rFonts w:ascii="Arial" w:eastAsia="Cambria" w:hAnsi="Arial" w:cs="Arial"/>
          <w:sz w:val="24"/>
        </w:rPr>
      </w:pPr>
    </w:p>
    <w:p w14:paraId="784B3557" w14:textId="5F81C617" w:rsidR="00596214" w:rsidRDefault="003041DD" w:rsidP="00596214">
      <w:pPr>
        <w:pStyle w:val="Prrafodelista"/>
        <w:numPr>
          <w:ilvl w:val="0"/>
          <w:numId w:val="32"/>
        </w:numPr>
        <w:rPr>
          <w:lang w:val="es-MX"/>
        </w:rPr>
      </w:pPr>
      <w:r w:rsidRPr="00596214">
        <w:rPr>
          <w:lang w:val="es-MX"/>
        </w:rPr>
        <w:t xml:space="preserve">Representar en la pantalla del osciloscopio la señal generada. </w:t>
      </w:r>
      <w:r w:rsidR="00472465" w:rsidRPr="00596214">
        <w:rPr>
          <w:lang w:val="es-MX"/>
        </w:rPr>
        <w:t>Usando los cursores, medir la amplitud y el periodo de la señal capturada.</w:t>
      </w:r>
    </w:p>
    <w:p w14:paraId="784A4350" w14:textId="77777777" w:rsidR="00596214" w:rsidRDefault="00596214" w:rsidP="00596214">
      <w:pPr>
        <w:pStyle w:val="Prrafodelista"/>
        <w:rPr>
          <w:lang w:val="es-MX"/>
        </w:rPr>
      </w:pPr>
    </w:p>
    <w:p w14:paraId="540545E1" w14:textId="4E6CA4B5" w:rsidR="003041DD" w:rsidRDefault="00472465" w:rsidP="00596214">
      <w:pPr>
        <w:pStyle w:val="Prrafodelista"/>
        <w:numPr>
          <w:ilvl w:val="0"/>
          <w:numId w:val="32"/>
        </w:numPr>
        <w:rPr>
          <w:lang w:val="es-MX"/>
        </w:rPr>
      </w:pPr>
      <w:r w:rsidRPr="00472465">
        <w:rPr>
          <w:lang w:val="es-MX"/>
        </w:rPr>
        <w:t>Con ayuda del programa (</w:t>
      </w:r>
      <w:r w:rsidRPr="00472465">
        <w:rPr>
          <w:i/>
          <w:iCs/>
          <w:lang w:val="es-MX"/>
        </w:rPr>
        <w:t>OpenChoice Desktop</w:t>
      </w:r>
      <w:r w:rsidRPr="00472465">
        <w:rPr>
          <w:lang w:val="es-MX"/>
        </w:rPr>
        <w:t xml:space="preserve">) de la PC, inserte </w:t>
      </w:r>
      <w:r w:rsidRPr="00596214">
        <w:rPr>
          <w:lang w:val="es-MX"/>
        </w:rPr>
        <w:t>la captura de pantalla</w:t>
      </w:r>
      <w:r w:rsidRPr="00472465">
        <w:rPr>
          <w:lang w:val="es-MX"/>
        </w:rPr>
        <w:t xml:space="preserve"> y los parámetros medidos en la Tabla</w:t>
      </w:r>
      <w:r w:rsidR="003041DD" w:rsidRPr="00596214">
        <w:rPr>
          <w:lang w:val="es-MX"/>
        </w:rPr>
        <w:t xml:space="preserve"> 2. </w:t>
      </w:r>
      <w:r w:rsidR="003041DD" w:rsidRPr="00B26A9B">
        <w:rPr>
          <w:b/>
          <w:lang w:val="es-MX"/>
        </w:rPr>
        <w:t>(</w:t>
      </w:r>
      <w:r>
        <w:rPr>
          <w:b/>
          <w:lang w:val="es-MX"/>
        </w:rPr>
        <w:t>0.5</w:t>
      </w:r>
      <w:r w:rsidR="003041DD" w:rsidRPr="00B26A9B">
        <w:rPr>
          <w:b/>
          <w:lang w:val="es-MX"/>
        </w:rPr>
        <w:t xml:space="preserve"> punto</w:t>
      </w:r>
      <w:r>
        <w:rPr>
          <w:b/>
          <w:lang w:val="es-MX"/>
        </w:rPr>
        <w:t>s</w:t>
      </w:r>
      <w:r w:rsidR="003041DD" w:rsidRPr="00B26A9B">
        <w:rPr>
          <w:b/>
          <w:lang w:val="es-MX"/>
        </w:rPr>
        <w:t>)</w:t>
      </w:r>
    </w:p>
    <w:p w14:paraId="69569F47" w14:textId="77777777" w:rsidR="00793901" w:rsidRPr="00793901" w:rsidRDefault="00793901" w:rsidP="00793901">
      <w:pPr>
        <w:pStyle w:val="Prrafodelista"/>
        <w:rPr>
          <w:lang w:val="es-MX"/>
        </w:rPr>
      </w:pPr>
    </w:p>
    <w:p w14:paraId="3B295F21" w14:textId="77777777" w:rsidR="00793901" w:rsidRDefault="00793901" w:rsidP="00793901">
      <w:pPr>
        <w:rPr>
          <w:lang w:val="es-MX"/>
        </w:rPr>
      </w:pPr>
    </w:p>
    <w:p w14:paraId="3D3343E3" w14:textId="77777777" w:rsidR="00793901" w:rsidRDefault="00793901" w:rsidP="00793901">
      <w:pPr>
        <w:rPr>
          <w:lang w:val="es-MX"/>
        </w:rPr>
      </w:pPr>
    </w:p>
    <w:p w14:paraId="72C03F91" w14:textId="77777777" w:rsidR="00793901" w:rsidRDefault="00793901" w:rsidP="00793901">
      <w:pPr>
        <w:rPr>
          <w:lang w:val="es-MX"/>
        </w:rPr>
      </w:pPr>
    </w:p>
    <w:p w14:paraId="5453914A" w14:textId="77777777" w:rsidR="00793901" w:rsidRDefault="00793901" w:rsidP="00793901">
      <w:pPr>
        <w:rPr>
          <w:lang w:val="es-MX"/>
        </w:rPr>
      </w:pPr>
    </w:p>
    <w:p w14:paraId="4A294964" w14:textId="77777777" w:rsidR="003041DD" w:rsidRPr="004771C0" w:rsidRDefault="003041DD" w:rsidP="003041DD">
      <w:pPr>
        <w:rPr>
          <w:rFonts w:ascii="Arial" w:eastAsia="Cambria" w:hAnsi="Arial" w:cs="Arial"/>
        </w:rPr>
      </w:pPr>
    </w:p>
    <w:tbl>
      <w:tblPr>
        <w:tblW w:w="8186" w:type="dxa"/>
        <w:jc w:val="center"/>
        <w:tblBorders>
          <w:top w:val="single" w:sz="4" w:space="0" w:color="00599D" w:themeColor="accent3"/>
          <w:left w:val="single" w:sz="4" w:space="0" w:color="00599D" w:themeColor="accent3"/>
          <w:bottom w:val="single" w:sz="4" w:space="0" w:color="00599D" w:themeColor="accent3"/>
          <w:right w:val="single" w:sz="4" w:space="0" w:color="00599D" w:themeColor="accent3"/>
          <w:insideH w:val="single" w:sz="4" w:space="0" w:color="00599D" w:themeColor="accent3"/>
          <w:insideV w:val="single" w:sz="4" w:space="0" w:color="00599D" w:themeColor="accent3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1549"/>
        <w:gridCol w:w="2694"/>
        <w:gridCol w:w="2662"/>
      </w:tblGrid>
      <w:tr w:rsidR="003041DD" w14:paraId="7428C5D0" w14:textId="77777777" w:rsidTr="00793901">
        <w:trPr>
          <w:jc w:val="center"/>
        </w:trPr>
        <w:tc>
          <w:tcPr>
            <w:tcW w:w="1281" w:type="dxa"/>
            <w:shd w:val="clear" w:color="auto" w:fill="0096C8" w:themeFill="accent1"/>
          </w:tcPr>
          <w:p w14:paraId="2CF16C2D" w14:textId="77777777" w:rsidR="003041DD" w:rsidRPr="00793901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2.</w:t>
            </w:r>
          </w:p>
        </w:tc>
        <w:tc>
          <w:tcPr>
            <w:tcW w:w="6905" w:type="dxa"/>
            <w:gridSpan w:val="3"/>
            <w:shd w:val="clear" w:color="auto" w:fill="0096C8" w:themeFill="accent1"/>
          </w:tcPr>
          <w:p w14:paraId="44CFD4F0" w14:textId="49E1C237" w:rsidR="003041DD" w:rsidRPr="00793901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Señal </w:t>
            </w:r>
            <w:r w:rsidR="00472465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cuadrada</w:t>
            </w: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 – Análisis en el tiempo</w:t>
            </w:r>
          </w:p>
        </w:tc>
      </w:tr>
      <w:tr w:rsidR="003041DD" w14:paraId="508D02A4" w14:textId="77777777" w:rsidTr="006C2BD2">
        <w:trPr>
          <w:trHeight w:val="4972"/>
          <w:jc w:val="center"/>
        </w:trPr>
        <w:tc>
          <w:tcPr>
            <w:tcW w:w="8186" w:type="dxa"/>
            <w:gridSpan w:val="4"/>
            <w:shd w:val="clear" w:color="auto" w:fill="auto"/>
            <w:vAlign w:val="center"/>
          </w:tcPr>
          <w:p w14:paraId="5B39B977" w14:textId="77777777" w:rsidR="003041DD" w:rsidRPr="00793901" w:rsidRDefault="003041DD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793901">
              <w:rPr>
                <w:rFonts w:asciiTheme="majorHAnsi" w:eastAsia="Arial" w:hAnsiTheme="majorHAnsi" w:cs="Arial"/>
                <w:i/>
                <w:color w:val="002D89" w:themeColor="text2"/>
              </w:rPr>
              <w:t>(Inserte gráfica)</w:t>
            </w:r>
          </w:p>
        </w:tc>
      </w:tr>
      <w:tr w:rsidR="00472465" w14:paraId="0F9192AF" w14:textId="77777777" w:rsidTr="00472465">
        <w:trPr>
          <w:trHeight w:val="277"/>
          <w:jc w:val="center"/>
        </w:trPr>
        <w:tc>
          <w:tcPr>
            <w:tcW w:w="2830" w:type="dxa"/>
            <w:gridSpan w:val="2"/>
            <w:shd w:val="clear" w:color="auto" w:fill="0096C8" w:themeFill="accent1"/>
            <w:vAlign w:val="center"/>
          </w:tcPr>
          <w:p w14:paraId="5CFD964F" w14:textId="71FD967F" w:rsidR="00472465" w:rsidRPr="00793901" w:rsidRDefault="00472465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>
              <w:rPr>
                <w:rFonts w:asciiTheme="majorHAnsi" w:eastAsia="Arial" w:hAnsiTheme="majorHAnsi" w:cs="Arial"/>
                <w:b/>
                <w:color w:val="FFFFFF" w:themeColor="background1"/>
              </w:rPr>
              <w:t>Frecuencia</w:t>
            </w: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</w:rPr>
              <w:t xml:space="preserve"> (</w:t>
            </w:r>
            <w:r>
              <w:rPr>
                <w:rFonts w:asciiTheme="majorHAnsi" w:eastAsia="Arial" w:hAnsiTheme="majorHAnsi" w:cs="Arial"/>
                <w:b/>
                <w:color w:val="FFFFFF" w:themeColor="background1"/>
              </w:rPr>
              <w:t>F</w:t>
            </w: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</w:rPr>
              <w:t>)</w:t>
            </w:r>
          </w:p>
        </w:tc>
        <w:tc>
          <w:tcPr>
            <w:tcW w:w="2694" w:type="dxa"/>
            <w:shd w:val="clear" w:color="auto" w:fill="0096C8" w:themeFill="accent1"/>
            <w:vAlign w:val="center"/>
          </w:tcPr>
          <w:p w14:paraId="4CAB2372" w14:textId="143A5395" w:rsidR="00472465" w:rsidRPr="00793901" w:rsidRDefault="00472465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</w:rPr>
              <w:t>Periodo (T)</w:t>
            </w:r>
          </w:p>
        </w:tc>
        <w:tc>
          <w:tcPr>
            <w:tcW w:w="2662" w:type="dxa"/>
            <w:shd w:val="clear" w:color="auto" w:fill="0096C8" w:themeFill="accent1"/>
            <w:vAlign w:val="center"/>
          </w:tcPr>
          <w:p w14:paraId="5C7BAC65" w14:textId="77777777" w:rsidR="00472465" w:rsidRPr="00793901" w:rsidRDefault="00472465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</w:rPr>
              <w:t>Amplitud (V)</w:t>
            </w:r>
          </w:p>
        </w:tc>
      </w:tr>
      <w:tr w:rsidR="00472465" w14:paraId="01502D07" w14:textId="77777777" w:rsidTr="00472465">
        <w:trPr>
          <w:trHeight w:val="420"/>
          <w:jc w:val="center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337B30E1" w14:textId="77777777" w:rsidR="00472465" w:rsidRDefault="00472465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5EB4FDF1" w14:textId="03F6F0A9" w:rsidR="00472465" w:rsidRDefault="00472465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2662" w:type="dxa"/>
            <w:shd w:val="clear" w:color="auto" w:fill="auto"/>
            <w:vAlign w:val="center"/>
          </w:tcPr>
          <w:p w14:paraId="607EF37F" w14:textId="77777777" w:rsidR="00472465" w:rsidRDefault="00472465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</w:tr>
    </w:tbl>
    <w:p w14:paraId="7BDC0981" w14:textId="77777777" w:rsidR="002D5676" w:rsidRDefault="002D5676" w:rsidP="002D5676">
      <w:pPr>
        <w:rPr>
          <w:lang w:val="es-MX"/>
        </w:rPr>
      </w:pPr>
    </w:p>
    <w:p w14:paraId="4365A143" w14:textId="77777777" w:rsidR="002D5676" w:rsidRDefault="002D5676" w:rsidP="002D5676">
      <w:pPr>
        <w:rPr>
          <w:lang w:val="es-MX"/>
        </w:rPr>
      </w:pPr>
    </w:p>
    <w:p w14:paraId="2CE84F0C" w14:textId="6B9EE50D" w:rsidR="004F7AEE" w:rsidRPr="00403BCE" w:rsidRDefault="004F7AEE" w:rsidP="004F7AEE">
      <w:pPr>
        <w:pStyle w:val="Prrafodelista"/>
        <w:numPr>
          <w:ilvl w:val="0"/>
          <w:numId w:val="32"/>
        </w:numPr>
        <w:spacing w:line="276" w:lineRule="auto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>Utilizando el osciloscopio calcular el espectro (transformada de Fourier) de la</w:t>
      </w:r>
      <w:r w:rsidRPr="00403BCE">
        <w:rPr>
          <w:rFonts w:asciiTheme="majorHAnsi" w:eastAsia="Cambria" w:hAnsiTheme="majorHAnsi" w:cs="Arial"/>
          <w:b/>
        </w:rPr>
        <w:t xml:space="preserve"> señal </w:t>
      </w:r>
      <w:r w:rsidR="00472465">
        <w:rPr>
          <w:rFonts w:asciiTheme="majorHAnsi" w:eastAsia="Cambria" w:hAnsiTheme="majorHAnsi" w:cs="Arial"/>
          <w:b/>
        </w:rPr>
        <w:t>cuadrada</w:t>
      </w:r>
      <w:r w:rsidRPr="00403BCE">
        <w:rPr>
          <w:rFonts w:asciiTheme="majorHAnsi" w:eastAsia="Cambria" w:hAnsiTheme="majorHAnsi" w:cs="Arial"/>
        </w:rPr>
        <w:t xml:space="preserve">. Usar el botón </w:t>
      </w:r>
      <w:r w:rsidRPr="00403BCE">
        <w:rPr>
          <w:rFonts w:asciiTheme="majorHAnsi" w:eastAsia="Cambria" w:hAnsiTheme="majorHAnsi" w:cs="Arial"/>
          <w:b/>
        </w:rPr>
        <w:t>M</w:t>
      </w:r>
      <w:r w:rsidRPr="00403BCE">
        <w:rPr>
          <w:rFonts w:asciiTheme="majorHAnsi" w:eastAsia="Cambria" w:hAnsiTheme="majorHAnsi" w:cs="Arial"/>
        </w:rPr>
        <w:t xml:space="preserve"> (</w:t>
      </w:r>
      <w:r w:rsidRPr="00403BCE">
        <w:rPr>
          <w:rFonts w:asciiTheme="majorHAnsi" w:eastAsia="Cambria" w:hAnsiTheme="majorHAnsi" w:cs="Arial"/>
          <w:b/>
        </w:rPr>
        <w:t>Math</w:t>
      </w:r>
      <w:r w:rsidRPr="00403BCE">
        <w:rPr>
          <w:rFonts w:asciiTheme="majorHAnsi" w:eastAsia="Cambria" w:hAnsiTheme="majorHAnsi" w:cs="Arial"/>
        </w:rPr>
        <w:t xml:space="preserve">) y la opción </w:t>
      </w:r>
      <w:r w:rsidRPr="00403BCE">
        <w:rPr>
          <w:rFonts w:asciiTheme="majorHAnsi" w:eastAsia="Cambria" w:hAnsiTheme="majorHAnsi" w:cs="Arial"/>
          <w:b/>
        </w:rPr>
        <w:t>FFT</w:t>
      </w:r>
      <w:r w:rsidRPr="00403BCE">
        <w:rPr>
          <w:rFonts w:asciiTheme="majorHAnsi" w:eastAsia="Cambria" w:hAnsiTheme="majorHAnsi" w:cs="Arial"/>
        </w:rPr>
        <w:t xml:space="preserve">. </w:t>
      </w:r>
      <w:r w:rsidR="00EB2334" w:rsidRPr="00B26A9B">
        <w:rPr>
          <w:b/>
          <w:lang w:val="es-MX"/>
        </w:rPr>
        <w:t>(</w:t>
      </w:r>
      <w:r w:rsidR="00EB2334">
        <w:rPr>
          <w:b/>
          <w:lang w:val="es-MX"/>
        </w:rPr>
        <w:t>0.5</w:t>
      </w:r>
      <w:r w:rsidR="00EB2334" w:rsidRPr="00B26A9B">
        <w:rPr>
          <w:b/>
          <w:lang w:val="es-MX"/>
        </w:rPr>
        <w:t xml:space="preserve"> punto</w:t>
      </w:r>
      <w:r w:rsidR="00EB2334">
        <w:rPr>
          <w:b/>
          <w:lang w:val="es-MX"/>
        </w:rPr>
        <w:t>s</w:t>
      </w:r>
      <w:r w:rsidR="00EB2334" w:rsidRPr="00B26A9B">
        <w:rPr>
          <w:b/>
          <w:lang w:val="es-MX"/>
        </w:rPr>
        <w:t>)</w:t>
      </w:r>
    </w:p>
    <w:p w14:paraId="672D52AD" w14:textId="77777777" w:rsidR="004F7AEE" w:rsidRPr="00403BCE" w:rsidRDefault="004F7AEE" w:rsidP="004F7AEE">
      <w:pPr>
        <w:pStyle w:val="Prrafodelista"/>
        <w:ind w:left="360"/>
        <w:rPr>
          <w:rFonts w:asciiTheme="majorHAnsi" w:eastAsia="Cambria" w:hAnsiTheme="majorHAnsi" w:cs="Arial"/>
        </w:rPr>
      </w:pPr>
    </w:p>
    <w:p w14:paraId="50C9B673" w14:textId="77777777" w:rsidR="004F7AEE" w:rsidRPr="00403BCE" w:rsidRDefault="004F7AEE" w:rsidP="00B26A9B">
      <w:pPr>
        <w:pStyle w:val="Prrafodelista"/>
        <w:numPr>
          <w:ilvl w:val="0"/>
          <w:numId w:val="34"/>
        </w:numPr>
        <w:spacing w:after="12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>Configurar el eje X del osciloscopio en escala lineal.</w:t>
      </w:r>
    </w:p>
    <w:p w14:paraId="6569406D" w14:textId="6848FB8A" w:rsidR="004F7AEE" w:rsidRPr="00403BCE" w:rsidRDefault="004F7AEE" w:rsidP="00B26A9B">
      <w:pPr>
        <w:pStyle w:val="Prrafodelista"/>
        <w:numPr>
          <w:ilvl w:val="0"/>
          <w:numId w:val="34"/>
        </w:numPr>
        <w:spacing w:after="12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>Usando la</w:t>
      </w:r>
      <w:r w:rsidR="0072200A">
        <w:rPr>
          <w:rFonts w:asciiTheme="majorHAnsi" w:eastAsia="Cambria" w:hAnsiTheme="majorHAnsi" w:cs="Arial"/>
        </w:rPr>
        <w:t>s</w:t>
      </w:r>
      <w:r w:rsidRPr="00403BCE">
        <w:rPr>
          <w:rFonts w:asciiTheme="majorHAnsi" w:eastAsia="Cambria" w:hAnsiTheme="majorHAnsi" w:cs="Arial"/>
        </w:rPr>
        <w:t xml:space="preserve"> escala</w:t>
      </w:r>
      <w:r w:rsidR="0072200A">
        <w:rPr>
          <w:rFonts w:asciiTheme="majorHAnsi" w:eastAsia="Cambria" w:hAnsiTheme="majorHAnsi" w:cs="Arial"/>
        </w:rPr>
        <w:t>s</w:t>
      </w:r>
      <w:r w:rsidRPr="00403BCE">
        <w:rPr>
          <w:rFonts w:asciiTheme="majorHAnsi" w:eastAsia="Cambria" w:hAnsiTheme="majorHAnsi" w:cs="Arial"/>
        </w:rPr>
        <w:t xml:space="preserve"> horizontal y vertical, escalar adecuadamente la gráfica para que muestre </w:t>
      </w:r>
      <w:r w:rsidR="00472465">
        <w:rPr>
          <w:rFonts w:asciiTheme="majorHAnsi" w:eastAsia="Cambria" w:hAnsiTheme="majorHAnsi" w:cs="Arial"/>
        </w:rPr>
        <w:t>entre 12 a 18 armónicos</w:t>
      </w:r>
      <w:r w:rsidRPr="00403BCE">
        <w:rPr>
          <w:rFonts w:asciiTheme="majorHAnsi" w:eastAsia="Cambria" w:hAnsiTheme="majorHAnsi" w:cs="Arial"/>
        </w:rPr>
        <w:t xml:space="preserve"> de la señal</w:t>
      </w:r>
      <w:r w:rsidR="00472465">
        <w:rPr>
          <w:rFonts w:asciiTheme="majorHAnsi" w:eastAsia="Cambria" w:hAnsiTheme="majorHAnsi" w:cs="Arial"/>
        </w:rPr>
        <w:t xml:space="preserve"> cuadrada</w:t>
      </w:r>
      <w:r w:rsidRPr="00403BCE">
        <w:rPr>
          <w:rFonts w:asciiTheme="majorHAnsi" w:eastAsia="Cambria" w:hAnsiTheme="majorHAnsi" w:cs="Arial"/>
        </w:rPr>
        <w:t>.</w:t>
      </w:r>
    </w:p>
    <w:p w14:paraId="11D98FF5" w14:textId="77777777" w:rsidR="004F7AEE" w:rsidRPr="00403BCE" w:rsidRDefault="004F7AEE" w:rsidP="00B26A9B">
      <w:pPr>
        <w:pStyle w:val="Prrafodelista"/>
        <w:numPr>
          <w:ilvl w:val="0"/>
          <w:numId w:val="34"/>
        </w:numPr>
        <w:spacing w:after="12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 xml:space="preserve">Con los cursores configurados en </w:t>
      </w:r>
      <w:r w:rsidRPr="00403BCE">
        <w:rPr>
          <w:rFonts w:asciiTheme="majorHAnsi" w:eastAsia="Cambria" w:hAnsiTheme="majorHAnsi" w:cs="Arial"/>
          <w:b/>
        </w:rPr>
        <w:t>FFT</w:t>
      </w:r>
      <w:r w:rsidRPr="00403BCE">
        <w:rPr>
          <w:rFonts w:asciiTheme="majorHAnsi" w:eastAsia="Cambria" w:hAnsiTheme="majorHAnsi" w:cs="Arial"/>
        </w:rPr>
        <w:t xml:space="preserve"> medir:</w:t>
      </w:r>
    </w:p>
    <w:p w14:paraId="6274753B" w14:textId="010C8C6D" w:rsidR="004F7AEE" w:rsidRPr="00403BCE" w:rsidRDefault="004F7AEE" w:rsidP="00B26A9B">
      <w:pPr>
        <w:pStyle w:val="Prrafodelista"/>
        <w:numPr>
          <w:ilvl w:val="0"/>
          <w:numId w:val="33"/>
        </w:numPr>
        <w:spacing w:line="276" w:lineRule="auto"/>
        <w:ind w:left="1431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 xml:space="preserve">La frecuencia </w:t>
      </w:r>
      <w:r w:rsidR="00EB2334" w:rsidRPr="00403BCE">
        <w:rPr>
          <w:rFonts w:asciiTheme="majorHAnsi" w:eastAsia="Cambria" w:hAnsiTheme="majorHAnsi" w:cs="Arial"/>
        </w:rPr>
        <w:t xml:space="preserve">fundamental </w:t>
      </w:r>
      <w:r w:rsidR="00EB2334">
        <w:rPr>
          <w:rFonts w:asciiTheme="majorHAnsi" w:eastAsia="Cambria" w:hAnsiTheme="majorHAnsi" w:cs="Arial"/>
        </w:rPr>
        <w:t>o 1er</w:t>
      </w:r>
      <w:r w:rsidRPr="00403BCE">
        <w:rPr>
          <w:rFonts w:asciiTheme="majorHAnsi" w:eastAsia="Cambria" w:hAnsiTheme="majorHAnsi" w:cs="Arial"/>
        </w:rPr>
        <w:t xml:space="preserve"> armónico (</w:t>
      </w:r>
      <w:r w:rsidRPr="00403BCE">
        <w:rPr>
          <w:rFonts w:asciiTheme="majorHAnsi" w:eastAsia="Cambria" w:hAnsiTheme="majorHAnsi" w:cs="Arial"/>
          <w:b/>
        </w:rPr>
        <w:t>F</w:t>
      </w:r>
      <w:r w:rsidR="00EB2334">
        <w:rPr>
          <w:rFonts w:asciiTheme="majorHAnsi" w:eastAsia="Cambria" w:hAnsiTheme="majorHAnsi" w:cs="Arial"/>
          <w:b/>
        </w:rPr>
        <w:t>1</w:t>
      </w:r>
      <w:r w:rsidRPr="00403BCE">
        <w:rPr>
          <w:rFonts w:asciiTheme="majorHAnsi" w:eastAsia="Cambria" w:hAnsiTheme="majorHAnsi" w:cs="Arial"/>
        </w:rPr>
        <w:t>).</w:t>
      </w:r>
    </w:p>
    <w:p w14:paraId="28C2405C" w14:textId="57BBAB42" w:rsidR="004F7AEE" w:rsidRPr="00403BCE" w:rsidRDefault="004F7AEE" w:rsidP="00B26A9B">
      <w:pPr>
        <w:pStyle w:val="Prrafodelista"/>
        <w:numPr>
          <w:ilvl w:val="0"/>
          <w:numId w:val="33"/>
        </w:numPr>
        <w:spacing w:line="276" w:lineRule="auto"/>
        <w:ind w:left="1431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 xml:space="preserve">La amplitud del </w:t>
      </w:r>
      <w:r w:rsidR="00EB2334">
        <w:rPr>
          <w:rFonts w:asciiTheme="majorHAnsi" w:eastAsia="Cambria" w:hAnsiTheme="majorHAnsi" w:cs="Arial"/>
        </w:rPr>
        <w:t xml:space="preserve">1er </w:t>
      </w:r>
      <w:r w:rsidRPr="00403BCE">
        <w:rPr>
          <w:rFonts w:asciiTheme="majorHAnsi" w:eastAsia="Cambria" w:hAnsiTheme="majorHAnsi" w:cs="Arial"/>
        </w:rPr>
        <w:t>armónico</w:t>
      </w:r>
      <w:r w:rsidR="00EB2334">
        <w:rPr>
          <w:rFonts w:asciiTheme="majorHAnsi" w:eastAsia="Cambria" w:hAnsiTheme="majorHAnsi" w:cs="Arial"/>
        </w:rPr>
        <w:t xml:space="preserve"> o</w:t>
      </w:r>
      <w:r w:rsidRPr="00403BCE">
        <w:rPr>
          <w:rFonts w:asciiTheme="majorHAnsi" w:eastAsia="Cambria" w:hAnsiTheme="majorHAnsi" w:cs="Arial"/>
        </w:rPr>
        <w:t xml:space="preserve"> fundamental (</w:t>
      </w:r>
      <w:r w:rsidRPr="00403BCE">
        <w:rPr>
          <w:rFonts w:asciiTheme="majorHAnsi" w:eastAsia="Cambria" w:hAnsiTheme="majorHAnsi" w:cs="Arial"/>
          <w:b/>
        </w:rPr>
        <w:t>A</w:t>
      </w:r>
      <w:r w:rsidRPr="00403BCE">
        <w:rPr>
          <w:rFonts w:asciiTheme="majorHAnsi" w:eastAsia="Cambria" w:hAnsiTheme="majorHAnsi" w:cs="Arial"/>
        </w:rPr>
        <w:t>).</w:t>
      </w:r>
    </w:p>
    <w:p w14:paraId="3F2BE0CA" w14:textId="77777777" w:rsidR="004F7AEE" w:rsidRPr="00403BCE" w:rsidRDefault="004F7AEE" w:rsidP="00B26A9B">
      <w:pPr>
        <w:pStyle w:val="Prrafodelista"/>
        <w:ind w:left="711"/>
        <w:rPr>
          <w:rFonts w:asciiTheme="majorHAnsi" w:eastAsia="Cambria" w:hAnsiTheme="majorHAnsi" w:cs="Arial"/>
        </w:rPr>
      </w:pPr>
    </w:p>
    <w:p w14:paraId="439AF4C3" w14:textId="572CB59F" w:rsidR="007F590B" w:rsidRDefault="007F590B" w:rsidP="00B26A9B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>
        <w:rPr>
          <w:rFonts w:asciiTheme="majorHAnsi" w:eastAsia="Cambria" w:hAnsiTheme="majorHAnsi" w:cs="Arial"/>
        </w:rPr>
        <w:t>Comente si l</w:t>
      </w:r>
      <w:r w:rsidRPr="00403BCE">
        <w:rPr>
          <w:rFonts w:asciiTheme="majorHAnsi" w:eastAsia="Cambria" w:hAnsiTheme="majorHAnsi" w:cs="Arial"/>
        </w:rPr>
        <w:t xml:space="preserve">a frecuencia fundamental </w:t>
      </w:r>
      <w:r>
        <w:rPr>
          <w:rFonts w:asciiTheme="majorHAnsi" w:eastAsia="Cambria" w:hAnsiTheme="majorHAnsi" w:cs="Arial"/>
        </w:rPr>
        <w:t>o 1er</w:t>
      </w:r>
      <w:r w:rsidRPr="00403BCE">
        <w:rPr>
          <w:rFonts w:asciiTheme="majorHAnsi" w:eastAsia="Cambria" w:hAnsiTheme="majorHAnsi" w:cs="Arial"/>
        </w:rPr>
        <w:t xml:space="preserve"> armónico</w:t>
      </w:r>
      <w:r>
        <w:rPr>
          <w:rFonts w:asciiTheme="majorHAnsi" w:eastAsia="Cambria" w:hAnsiTheme="majorHAnsi" w:cs="Arial"/>
        </w:rPr>
        <w:t xml:space="preserve"> coincide con la frecuencia de la señal cuadrada en el tiempo. Justifique.</w:t>
      </w:r>
    </w:p>
    <w:p w14:paraId="68FC6ED0" w14:textId="29B2CFF0" w:rsidR="007F590B" w:rsidRDefault="007F590B" w:rsidP="007F590B">
      <w:pPr>
        <w:pStyle w:val="Prrafodelista"/>
        <w:spacing w:line="360" w:lineRule="auto"/>
        <w:ind w:left="1066"/>
        <w:contextualSpacing w:val="0"/>
        <w:jc w:val="left"/>
        <w:rPr>
          <w:rFonts w:asciiTheme="majorHAnsi" w:eastAsia="Cambria" w:hAnsiTheme="majorHAnsi" w:cs="Arial"/>
        </w:rPr>
      </w:pPr>
      <w:r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15B7748" w14:textId="3E5E52CA" w:rsidR="004F7AEE" w:rsidRPr="00403BCE" w:rsidRDefault="004F7AEE" w:rsidP="00B26A9B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 xml:space="preserve">Capturar la pantalla del osciloscopio y completar la tabla 3. </w:t>
      </w:r>
    </w:p>
    <w:p w14:paraId="7CFBCD16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p w14:paraId="62F7AD37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p w14:paraId="3257719A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2D89" w:themeColor="text2"/>
          <w:left w:val="single" w:sz="4" w:space="0" w:color="002D89" w:themeColor="text2"/>
          <w:bottom w:val="single" w:sz="4" w:space="0" w:color="002D89" w:themeColor="text2"/>
          <w:right w:val="single" w:sz="4" w:space="0" w:color="002D89" w:themeColor="text2"/>
          <w:insideH w:val="single" w:sz="4" w:space="0" w:color="002D89" w:themeColor="text2"/>
          <w:insideV w:val="single" w:sz="4" w:space="0" w:color="002D89" w:themeColor="text2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2825"/>
        <w:gridCol w:w="4080"/>
      </w:tblGrid>
      <w:tr w:rsidR="004F7AEE" w:rsidRPr="004F7AEE" w14:paraId="1BCE2CDB" w14:textId="77777777" w:rsidTr="004F7AEE">
        <w:trPr>
          <w:jc w:val="center"/>
        </w:trPr>
        <w:tc>
          <w:tcPr>
            <w:tcW w:w="1281" w:type="dxa"/>
            <w:shd w:val="clear" w:color="auto" w:fill="0096C8" w:themeFill="accent1"/>
          </w:tcPr>
          <w:p w14:paraId="2D92667D" w14:textId="77777777" w:rsidR="004F7AEE" w:rsidRPr="004F7AEE" w:rsidRDefault="004F7AEE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3.</w:t>
            </w:r>
          </w:p>
        </w:tc>
        <w:tc>
          <w:tcPr>
            <w:tcW w:w="6905" w:type="dxa"/>
            <w:gridSpan w:val="2"/>
            <w:shd w:val="clear" w:color="auto" w:fill="0096C8" w:themeFill="accent1"/>
          </w:tcPr>
          <w:p w14:paraId="64729BC1" w14:textId="44289FF6" w:rsidR="004F7AEE" w:rsidRPr="004F7AEE" w:rsidRDefault="004F7AEE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Señal </w:t>
            </w:r>
            <w:r w:rsidR="00472465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cuadrada</w:t>
            </w: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 – Análisis en la frecuencia </w:t>
            </w:r>
          </w:p>
        </w:tc>
      </w:tr>
      <w:tr w:rsidR="004F7AEE" w:rsidRPr="004F7AEE" w14:paraId="1FE51793" w14:textId="77777777" w:rsidTr="004F7AEE">
        <w:trPr>
          <w:trHeight w:val="5158"/>
          <w:jc w:val="center"/>
        </w:trPr>
        <w:tc>
          <w:tcPr>
            <w:tcW w:w="8186" w:type="dxa"/>
            <w:gridSpan w:val="3"/>
            <w:shd w:val="clear" w:color="auto" w:fill="auto"/>
            <w:vAlign w:val="center"/>
          </w:tcPr>
          <w:p w14:paraId="4F9B9D0F" w14:textId="77777777" w:rsidR="004F7AEE" w:rsidRPr="004F7AEE" w:rsidRDefault="004F7AEE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4F7AEE">
              <w:rPr>
                <w:rFonts w:asciiTheme="majorHAnsi" w:eastAsia="Arial" w:hAnsiTheme="majorHAnsi" w:cs="Arial"/>
                <w:i/>
                <w:color w:val="002D89" w:themeColor="text2"/>
              </w:rPr>
              <w:t>(Inserte gráfica)</w:t>
            </w:r>
          </w:p>
        </w:tc>
      </w:tr>
      <w:tr w:rsidR="004F7AEE" w:rsidRPr="004F7AEE" w14:paraId="5BCDEA0C" w14:textId="77777777" w:rsidTr="004F7AEE">
        <w:trPr>
          <w:trHeight w:val="277"/>
          <w:jc w:val="center"/>
        </w:trPr>
        <w:tc>
          <w:tcPr>
            <w:tcW w:w="4106" w:type="dxa"/>
            <w:gridSpan w:val="2"/>
            <w:shd w:val="clear" w:color="auto" w:fill="0096C8" w:themeFill="accent1"/>
            <w:vAlign w:val="center"/>
          </w:tcPr>
          <w:p w14:paraId="32C6350D" w14:textId="4D945880" w:rsidR="004F7AEE" w:rsidRPr="004F7AEE" w:rsidRDefault="004F7AEE" w:rsidP="004F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96C8" w:themeFill="accent1"/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</w:rPr>
              <w:t>Frecuencia (F</w:t>
            </w:r>
            <w:r w:rsidR="00EB2334">
              <w:rPr>
                <w:rFonts w:asciiTheme="majorHAnsi" w:eastAsia="Arial" w:hAnsiTheme="majorHAnsi" w:cs="Arial"/>
                <w:b/>
                <w:color w:val="FFFFFF" w:themeColor="background1"/>
              </w:rPr>
              <w:t>1</w:t>
            </w: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</w:rPr>
              <w:t>)</w:t>
            </w:r>
          </w:p>
        </w:tc>
        <w:tc>
          <w:tcPr>
            <w:tcW w:w="4080" w:type="dxa"/>
            <w:shd w:val="clear" w:color="auto" w:fill="0096C8" w:themeFill="accent1"/>
            <w:vAlign w:val="center"/>
          </w:tcPr>
          <w:p w14:paraId="78EDF49B" w14:textId="508B56AD" w:rsidR="004F7AEE" w:rsidRPr="004F7AEE" w:rsidRDefault="004F7AEE" w:rsidP="004F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96C8" w:themeFill="accent1"/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</w:rPr>
              <w:t>Amplitud (F</w:t>
            </w:r>
            <w:r w:rsidR="00EB2334">
              <w:rPr>
                <w:rFonts w:asciiTheme="majorHAnsi" w:eastAsia="Arial" w:hAnsiTheme="majorHAnsi" w:cs="Arial"/>
                <w:b/>
                <w:color w:val="FFFFFF" w:themeColor="background1"/>
              </w:rPr>
              <w:t>1</w:t>
            </w: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</w:rPr>
              <w:t>)</w:t>
            </w:r>
          </w:p>
        </w:tc>
      </w:tr>
      <w:tr w:rsidR="004F7AEE" w:rsidRPr="004F7AEE" w14:paraId="6B309546" w14:textId="77777777" w:rsidTr="004F7AEE">
        <w:trPr>
          <w:trHeight w:val="420"/>
          <w:jc w:val="center"/>
        </w:trPr>
        <w:tc>
          <w:tcPr>
            <w:tcW w:w="4106" w:type="dxa"/>
            <w:gridSpan w:val="2"/>
            <w:shd w:val="clear" w:color="auto" w:fill="auto"/>
            <w:vAlign w:val="center"/>
          </w:tcPr>
          <w:p w14:paraId="0598C56D" w14:textId="77777777" w:rsidR="004F7AEE" w:rsidRPr="004F7AEE" w:rsidRDefault="004F7AEE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14:paraId="50DA8BC3" w14:textId="77777777" w:rsidR="004F7AEE" w:rsidRPr="004F7AEE" w:rsidRDefault="004F7AEE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</w:tr>
    </w:tbl>
    <w:p w14:paraId="41DB8BAD" w14:textId="77777777" w:rsidR="004F7AEE" w:rsidRPr="004F7AEE" w:rsidRDefault="004F7AEE" w:rsidP="004F7AEE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1E8A3F65" w14:textId="26C6D671" w:rsidR="004F7AEE" w:rsidRPr="004F7AEE" w:rsidRDefault="00EB2334" w:rsidP="004F7AEE">
      <w:pPr>
        <w:pStyle w:val="Prrafodelista"/>
        <w:numPr>
          <w:ilvl w:val="0"/>
          <w:numId w:val="32"/>
        </w:numPr>
        <w:spacing w:line="276" w:lineRule="auto"/>
        <w:rPr>
          <w:rFonts w:asciiTheme="majorHAnsi" w:eastAsia="Cambria" w:hAnsiTheme="majorHAnsi" w:cs="Arial"/>
          <w:sz w:val="24"/>
        </w:rPr>
      </w:pPr>
      <w:r w:rsidRPr="00EB2334">
        <w:rPr>
          <w:rFonts w:asciiTheme="majorHAnsi" w:eastAsia="Cambria" w:hAnsiTheme="majorHAnsi" w:cs="Arial"/>
          <w:sz w:val="24"/>
        </w:rPr>
        <w:t>Mediante el uso de los cursores, mida la frecuencia y amplitud de los 4 primeros armónicos</w:t>
      </w:r>
      <w:r>
        <w:rPr>
          <w:rFonts w:asciiTheme="majorHAnsi" w:eastAsia="Cambria" w:hAnsiTheme="majorHAnsi" w:cs="Arial"/>
          <w:sz w:val="24"/>
        </w:rPr>
        <w:t xml:space="preserve"> de la </w:t>
      </w:r>
      <w:r w:rsidRPr="00403BCE">
        <w:rPr>
          <w:rFonts w:asciiTheme="majorHAnsi" w:eastAsia="Cambria" w:hAnsiTheme="majorHAnsi" w:cs="Arial"/>
          <w:b/>
          <w:sz w:val="24"/>
        </w:rPr>
        <w:t>señal cuadrada</w:t>
      </w:r>
      <w:r w:rsidRPr="00EB2334">
        <w:rPr>
          <w:rFonts w:asciiTheme="majorHAnsi" w:eastAsia="Cambria" w:hAnsiTheme="majorHAnsi" w:cs="Arial"/>
          <w:sz w:val="24"/>
        </w:rPr>
        <w:t xml:space="preserve"> incluyendo el armónico fundamental. Registre los valores en la tabla siguiente. </w:t>
      </w:r>
      <w:r w:rsidRPr="00EB2334">
        <w:rPr>
          <w:rFonts w:asciiTheme="majorHAnsi" w:eastAsia="Cambria" w:hAnsiTheme="majorHAnsi" w:cs="Arial"/>
          <w:b/>
          <w:bCs/>
          <w:sz w:val="24"/>
        </w:rPr>
        <w:t>(0.5 puntos)</w:t>
      </w:r>
    </w:p>
    <w:p w14:paraId="102E6BB6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064"/>
        <w:gridCol w:w="2881"/>
        <w:gridCol w:w="2882"/>
      </w:tblGrid>
      <w:tr w:rsidR="009003D2" w:rsidRPr="00320964" w14:paraId="4CF0051E" w14:textId="77777777" w:rsidTr="0040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tcW w:w="2064" w:type="dxa"/>
            <w:vAlign w:val="center"/>
          </w:tcPr>
          <w:p w14:paraId="5FE6CFC0" w14:textId="77777777" w:rsidR="009003D2" w:rsidRPr="00403BCE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03BC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4.</w:t>
            </w:r>
          </w:p>
        </w:tc>
        <w:tc>
          <w:tcPr>
            <w:tcW w:w="5763" w:type="dxa"/>
            <w:gridSpan w:val="2"/>
            <w:vAlign w:val="center"/>
          </w:tcPr>
          <w:p w14:paraId="34BCE027" w14:textId="77777777" w:rsidR="009003D2" w:rsidRPr="00403BCE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03BC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Parámetros de la señal cuadrada</w:t>
            </w:r>
          </w:p>
        </w:tc>
      </w:tr>
      <w:tr w:rsidR="009003D2" w:rsidRPr="00320964" w14:paraId="04C11CDE" w14:textId="77777777" w:rsidTr="001978F4">
        <w:tc>
          <w:tcPr>
            <w:tcW w:w="2064" w:type="dxa"/>
            <w:shd w:val="clear" w:color="auto" w:fill="E5F4F9" w:themeFill="accent6" w:themeFillTint="33"/>
          </w:tcPr>
          <w:p w14:paraId="2F013EA5" w14:textId="3764F201" w:rsidR="009003D2" w:rsidRPr="00403BCE" w:rsidRDefault="00EB2334" w:rsidP="009003D2">
            <w:pPr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Armónico</w:t>
            </w:r>
          </w:p>
        </w:tc>
        <w:tc>
          <w:tcPr>
            <w:tcW w:w="2881" w:type="dxa"/>
            <w:shd w:val="clear" w:color="auto" w:fill="E5F4F9" w:themeFill="accent6" w:themeFillTint="33"/>
          </w:tcPr>
          <w:p w14:paraId="5DCD0540" w14:textId="0DEC81FE" w:rsidR="009003D2" w:rsidRPr="00403BCE" w:rsidRDefault="00EB2334" w:rsidP="009003D2">
            <w:pPr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403BCE">
              <w:rPr>
                <w:rFonts w:asciiTheme="majorHAnsi" w:eastAsia="Cambria" w:hAnsiTheme="majorHAnsi" w:cs="Arial"/>
                <w:b/>
                <w:sz w:val="24"/>
              </w:rPr>
              <w:t>Frecuencia</w:t>
            </w:r>
          </w:p>
        </w:tc>
        <w:tc>
          <w:tcPr>
            <w:tcW w:w="2882" w:type="dxa"/>
            <w:shd w:val="clear" w:color="auto" w:fill="E5F4F9" w:themeFill="accent6" w:themeFillTint="33"/>
          </w:tcPr>
          <w:p w14:paraId="1D4F42C4" w14:textId="5BC891C3" w:rsidR="009003D2" w:rsidRPr="00403BCE" w:rsidRDefault="00EB2334" w:rsidP="009003D2">
            <w:pPr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403BCE">
              <w:rPr>
                <w:rFonts w:asciiTheme="majorHAnsi" w:eastAsia="Cambria" w:hAnsiTheme="majorHAnsi" w:cs="Arial"/>
                <w:b/>
                <w:sz w:val="24"/>
              </w:rPr>
              <w:t>Amplitud</w:t>
            </w:r>
          </w:p>
        </w:tc>
      </w:tr>
      <w:tr w:rsidR="009003D2" w:rsidRPr="00320964" w14:paraId="02824268" w14:textId="77777777" w:rsidTr="009003D2">
        <w:trPr>
          <w:trHeight w:val="340"/>
        </w:trPr>
        <w:tc>
          <w:tcPr>
            <w:tcW w:w="2064" w:type="dxa"/>
            <w:vAlign w:val="center"/>
          </w:tcPr>
          <w:p w14:paraId="7F7D24F2" w14:textId="36A4E376" w:rsidR="009003D2" w:rsidRPr="00320964" w:rsidRDefault="00EB2334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>
              <w:rPr>
                <w:rFonts w:asciiTheme="majorHAnsi" w:eastAsia="Cambria" w:hAnsiTheme="majorHAnsi" w:cs="Arial"/>
                <w:sz w:val="24"/>
              </w:rPr>
              <w:t>F</w:t>
            </w:r>
            <w:r w:rsidR="009003D2" w:rsidRPr="00320964">
              <w:rPr>
                <w:rFonts w:asciiTheme="majorHAnsi" w:eastAsia="Cambria" w:hAnsiTheme="majorHAnsi" w:cs="Arial"/>
                <w:sz w:val="24"/>
              </w:rPr>
              <w:t>1</w:t>
            </w:r>
          </w:p>
        </w:tc>
        <w:tc>
          <w:tcPr>
            <w:tcW w:w="2881" w:type="dxa"/>
            <w:vAlign w:val="center"/>
          </w:tcPr>
          <w:p w14:paraId="7EFF4FDF" w14:textId="7DF1EC35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  <w:tc>
          <w:tcPr>
            <w:tcW w:w="2882" w:type="dxa"/>
            <w:vAlign w:val="center"/>
          </w:tcPr>
          <w:p w14:paraId="23A816E0" w14:textId="63B3A5F1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</w:tr>
      <w:tr w:rsidR="009003D2" w:rsidRPr="00320964" w14:paraId="298004C2" w14:textId="77777777" w:rsidTr="009003D2">
        <w:trPr>
          <w:trHeight w:val="340"/>
        </w:trPr>
        <w:tc>
          <w:tcPr>
            <w:tcW w:w="2064" w:type="dxa"/>
            <w:vAlign w:val="center"/>
          </w:tcPr>
          <w:p w14:paraId="5A3A37A4" w14:textId="49835385" w:rsidR="009003D2" w:rsidRPr="00320964" w:rsidRDefault="00EB2334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>
              <w:rPr>
                <w:rFonts w:asciiTheme="majorHAnsi" w:eastAsia="Cambria" w:hAnsiTheme="majorHAnsi" w:cs="Arial"/>
                <w:sz w:val="24"/>
              </w:rPr>
              <w:t>F</w:t>
            </w:r>
            <w:r>
              <w:rPr>
                <w:rFonts w:asciiTheme="majorHAnsi" w:eastAsia="Cambria" w:hAnsiTheme="majorHAnsi" w:cs="Arial"/>
                <w:sz w:val="24"/>
              </w:rPr>
              <w:t>2</w:t>
            </w:r>
          </w:p>
        </w:tc>
        <w:tc>
          <w:tcPr>
            <w:tcW w:w="2881" w:type="dxa"/>
            <w:vAlign w:val="center"/>
          </w:tcPr>
          <w:p w14:paraId="067580B3" w14:textId="1FF8EFE4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  <w:tc>
          <w:tcPr>
            <w:tcW w:w="2882" w:type="dxa"/>
            <w:vAlign w:val="center"/>
          </w:tcPr>
          <w:p w14:paraId="64D70FA4" w14:textId="44FFAF68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</w:tr>
      <w:tr w:rsidR="009003D2" w:rsidRPr="00320964" w14:paraId="4E9D9904" w14:textId="77777777" w:rsidTr="009003D2">
        <w:trPr>
          <w:trHeight w:val="340"/>
        </w:trPr>
        <w:tc>
          <w:tcPr>
            <w:tcW w:w="2064" w:type="dxa"/>
            <w:vAlign w:val="center"/>
          </w:tcPr>
          <w:p w14:paraId="2F435BD2" w14:textId="6F8535D7" w:rsidR="009003D2" w:rsidRPr="00320964" w:rsidRDefault="00EB2334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>
              <w:rPr>
                <w:rFonts w:asciiTheme="majorHAnsi" w:eastAsia="Cambria" w:hAnsiTheme="majorHAnsi" w:cs="Arial"/>
                <w:sz w:val="24"/>
              </w:rPr>
              <w:t>F</w:t>
            </w:r>
            <w:r>
              <w:rPr>
                <w:rFonts w:asciiTheme="majorHAnsi" w:eastAsia="Cambria" w:hAnsiTheme="majorHAnsi" w:cs="Arial"/>
                <w:sz w:val="24"/>
              </w:rPr>
              <w:t>3</w:t>
            </w:r>
          </w:p>
        </w:tc>
        <w:tc>
          <w:tcPr>
            <w:tcW w:w="2881" w:type="dxa"/>
            <w:vAlign w:val="center"/>
          </w:tcPr>
          <w:p w14:paraId="46265CDB" w14:textId="2624960D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  <w:tc>
          <w:tcPr>
            <w:tcW w:w="2882" w:type="dxa"/>
            <w:vAlign w:val="center"/>
          </w:tcPr>
          <w:p w14:paraId="48C52808" w14:textId="2C17BFC4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</w:tr>
      <w:tr w:rsidR="009003D2" w:rsidRPr="00320964" w14:paraId="0F038BAB" w14:textId="77777777" w:rsidTr="009003D2">
        <w:trPr>
          <w:trHeight w:val="340"/>
        </w:trPr>
        <w:tc>
          <w:tcPr>
            <w:tcW w:w="2064" w:type="dxa"/>
            <w:vAlign w:val="center"/>
          </w:tcPr>
          <w:p w14:paraId="0F040DB1" w14:textId="50E45C3E" w:rsidR="009003D2" w:rsidRPr="00320964" w:rsidRDefault="00EB2334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>
              <w:rPr>
                <w:rFonts w:asciiTheme="majorHAnsi" w:eastAsia="Cambria" w:hAnsiTheme="majorHAnsi" w:cs="Arial"/>
                <w:sz w:val="24"/>
              </w:rPr>
              <w:t>F</w:t>
            </w:r>
            <w:r>
              <w:rPr>
                <w:rFonts w:asciiTheme="majorHAnsi" w:eastAsia="Cambria" w:hAnsiTheme="majorHAnsi" w:cs="Arial"/>
                <w:sz w:val="24"/>
              </w:rPr>
              <w:t>4</w:t>
            </w:r>
          </w:p>
        </w:tc>
        <w:tc>
          <w:tcPr>
            <w:tcW w:w="2881" w:type="dxa"/>
            <w:vAlign w:val="center"/>
          </w:tcPr>
          <w:p w14:paraId="298DED9C" w14:textId="7CFB1941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  <w:tc>
          <w:tcPr>
            <w:tcW w:w="2882" w:type="dxa"/>
            <w:vAlign w:val="center"/>
          </w:tcPr>
          <w:p w14:paraId="44E136E3" w14:textId="649D2E03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</w:tr>
    </w:tbl>
    <w:p w14:paraId="1611D380" w14:textId="77777777" w:rsidR="009003D2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755CC5ED" w14:textId="77777777" w:rsidR="00F112D8" w:rsidRDefault="00F112D8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41B13EE5" w14:textId="2C63DC86" w:rsidR="00F112D8" w:rsidRDefault="00F112D8" w:rsidP="00F112D8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>
        <w:rPr>
          <w:rFonts w:asciiTheme="majorHAnsi" w:eastAsia="Cambria" w:hAnsiTheme="majorHAnsi" w:cs="Arial"/>
        </w:rPr>
        <w:t xml:space="preserve">Comente </w:t>
      </w:r>
      <w:r>
        <w:rPr>
          <w:rFonts w:asciiTheme="majorHAnsi" w:eastAsia="Cambria" w:hAnsiTheme="majorHAnsi" w:cs="Arial"/>
        </w:rPr>
        <w:t>por qué no hay valores en los múltiplos pares de la fundamental F2 y F4</w:t>
      </w:r>
      <w:r>
        <w:rPr>
          <w:rFonts w:asciiTheme="majorHAnsi" w:eastAsia="Cambria" w:hAnsiTheme="majorHAnsi" w:cs="Arial"/>
        </w:rPr>
        <w:t>. Justifique.</w:t>
      </w:r>
    </w:p>
    <w:p w14:paraId="47C6A484" w14:textId="77777777" w:rsidR="00F112D8" w:rsidRDefault="00F112D8" w:rsidP="00F112D8">
      <w:pPr>
        <w:pStyle w:val="Prrafodelista"/>
        <w:spacing w:line="360" w:lineRule="auto"/>
        <w:ind w:left="1066"/>
        <w:contextualSpacing w:val="0"/>
        <w:jc w:val="left"/>
        <w:rPr>
          <w:rFonts w:asciiTheme="majorHAnsi" w:eastAsia="Cambria" w:hAnsiTheme="majorHAnsi" w:cs="Arial"/>
        </w:rPr>
      </w:pPr>
      <w:r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E6F9318" w14:textId="77777777" w:rsidR="00F112D8" w:rsidRDefault="00F112D8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04DB381A" w14:textId="77777777" w:rsidR="00F112D8" w:rsidRDefault="00F112D8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548C7E72" w14:textId="77777777" w:rsidR="00F112D8" w:rsidRDefault="00F112D8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02721F8D" w14:textId="77777777" w:rsidR="00F112D8" w:rsidRDefault="00F112D8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44EB87B4" w14:textId="64B473E2" w:rsidR="009003D2" w:rsidRDefault="00F112D8" w:rsidP="00403BCE">
      <w:pPr>
        <w:pStyle w:val="Prrafodelista"/>
        <w:numPr>
          <w:ilvl w:val="0"/>
          <w:numId w:val="32"/>
        </w:numPr>
        <w:spacing w:line="276" w:lineRule="auto"/>
        <w:rPr>
          <w:rFonts w:asciiTheme="majorHAnsi" w:eastAsia="Cambria" w:hAnsiTheme="majorHAnsi" w:cs="Arial"/>
          <w:sz w:val="24"/>
        </w:rPr>
      </w:pPr>
      <w:r w:rsidRPr="00F112D8">
        <w:rPr>
          <w:rFonts w:asciiTheme="majorHAnsi" w:eastAsia="Cambria" w:hAnsiTheme="majorHAnsi" w:cs="Arial"/>
          <w:sz w:val="24"/>
        </w:rPr>
        <w:t>Mida el ancho de banda de la señal cuadrada usando el criterio de media potencia y el criterio del ancho de banda limitado a 35dB. Consigne los valores en la tabla siguiente.</w:t>
      </w:r>
      <w:r>
        <w:rPr>
          <w:rFonts w:asciiTheme="majorHAnsi" w:eastAsia="Cambria" w:hAnsiTheme="majorHAnsi" w:cs="Arial"/>
          <w:sz w:val="24"/>
        </w:rPr>
        <w:t xml:space="preserve"> </w:t>
      </w:r>
      <w:r w:rsidRPr="00EB2334">
        <w:rPr>
          <w:rFonts w:asciiTheme="majorHAnsi" w:eastAsia="Cambria" w:hAnsiTheme="majorHAnsi" w:cs="Arial"/>
          <w:b/>
          <w:bCs/>
          <w:sz w:val="24"/>
        </w:rPr>
        <w:t>(0.5 puntos)</w:t>
      </w:r>
    </w:p>
    <w:p w14:paraId="72FF22A5" w14:textId="77777777" w:rsidR="0010207F" w:rsidRPr="00320964" w:rsidRDefault="0010207F" w:rsidP="0010207F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4538"/>
      </w:tblGrid>
      <w:tr w:rsidR="0010207F" w:rsidRPr="00320964" w14:paraId="45217C3A" w14:textId="77777777" w:rsidTr="0010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3544" w:type="dxa"/>
            <w:vAlign w:val="center"/>
          </w:tcPr>
          <w:p w14:paraId="40E10575" w14:textId="316FC4F6" w:rsidR="0010207F" w:rsidRPr="001978F4" w:rsidRDefault="0010207F" w:rsidP="00E71C4B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Tabla </w:t>
            </w: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5</w:t>
            </w: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8" w:type="dxa"/>
            <w:vAlign w:val="center"/>
          </w:tcPr>
          <w:p w14:paraId="139B3A8A" w14:textId="5D242070" w:rsidR="0010207F" w:rsidRPr="001978F4" w:rsidRDefault="0010207F" w:rsidP="00E71C4B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Mediciones </w:t>
            </w: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de Ancho de Banda</w:t>
            </w:r>
          </w:p>
        </w:tc>
      </w:tr>
      <w:tr w:rsidR="0010207F" w:rsidRPr="00320964" w14:paraId="670264F7" w14:textId="77777777" w:rsidTr="0010207F">
        <w:trPr>
          <w:jc w:val="center"/>
        </w:trPr>
        <w:tc>
          <w:tcPr>
            <w:tcW w:w="3544" w:type="dxa"/>
            <w:shd w:val="clear" w:color="auto" w:fill="E5F4F9" w:themeFill="accent6" w:themeFillTint="33"/>
          </w:tcPr>
          <w:p w14:paraId="30A78A79" w14:textId="7A4C4965" w:rsidR="0010207F" w:rsidRPr="00320964" w:rsidRDefault="0010207F" w:rsidP="00E71C4B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BW (media potencia 3 dB)</w:t>
            </w:r>
          </w:p>
        </w:tc>
        <w:tc>
          <w:tcPr>
            <w:tcW w:w="4538" w:type="dxa"/>
            <w:shd w:val="clear" w:color="auto" w:fill="E5F4F9" w:themeFill="accent6" w:themeFillTint="33"/>
          </w:tcPr>
          <w:p w14:paraId="26780FC9" w14:textId="1419B88F" w:rsidR="0010207F" w:rsidRPr="00320964" w:rsidRDefault="0010207F" w:rsidP="00E71C4B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BW (</w:t>
            </w:r>
            <w:r>
              <w:rPr>
                <w:rFonts w:asciiTheme="majorHAnsi" w:eastAsia="Cambria" w:hAnsiTheme="majorHAnsi" w:cs="Arial"/>
                <w:b/>
                <w:sz w:val="24"/>
              </w:rPr>
              <w:t>limitado a 35 dB</w:t>
            </w:r>
            <w:r>
              <w:rPr>
                <w:rFonts w:asciiTheme="majorHAnsi" w:eastAsia="Cambria" w:hAnsiTheme="majorHAnsi" w:cs="Arial"/>
                <w:b/>
                <w:sz w:val="24"/>
              </w:rPr>
              <w:t>)</w:t>
            </w:r>
          </w:p>
        </w:tc>
      </w:tr>
      <w:tr w:rsidR="0010207F" w:rsidRPr="00320964" w14:paraId="4464643E" w14:textId="77777777" w:rsidTr="0010207F">
        <w:trPr>
          <w:jc w:val="center"/>
        </w:trPr>
        <w:tc>
          <w:tcPr>
            <w:tcW w:w="3544" w:type="dxa"/>
          </w:tcPr>
          <w:p w14:paraId="66BEF875" w14:textId="77777777" w:rsidR="0010207F" w:rsidRDefault="0010207F" w:rsidP="00E71C4B">
            <w:pPr>
              <w:spacing w:line="276" w:lineRule="auto"/>
              <w:rPr>
                <w:rFonts w:asciiTheme="majorHAnsi" w:eastAsia="Cambria" w:hAnsiTheme="majorHAnsi" w:cs="Arial"/>
                <w:sz w:val="24"/>
              </w:rPr>
            </w:pPr>
          </w:p>
          <w:p w14:paraId="61E8347D" w14:textId="6D3890CD" w:rsidR="0010207F" w:rsidRPr="00320964" w:rsidRDefault="0010207F" w:rsidP="00E71C4B">
            <w:pPr>
              <w:spacing w:line="276" w:lineRule="auto"/>
              <w:rPr>
                <w:rFonts w:asciiTheme="majorHAnsi" w:eastAsia="Cambria" w:hAnsiTheme="majorHAnsi" w:cs="Arial"/>
                <w:sz w:val="24"/>
              </w:rPr>
            </w:pPr>
          </w:p>
        </w:tc>
        <w:tc>
          <w:tcPr>
            <w:tcW w:w="4538" w:type="dxa"/>
            <w:vAlign w:val="center"/>
          </w:tcPr>
          <w:p w14:paraId="24329AAB" w14:textId="77777777" w:rsidR="0010207F" w:rsidRPr="001836F0" w:rsidRDefault="0010207F" w:rsidP="00E71C4B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</w:tr>
    </w:tbl>
    <w:p w14:paraId="3CC9C587" w14:textId="77777777" w:rsidR="0010207F" w:rsidRPr="00320964" w:rsidRDefault="0010207F" w:rsidP="0010207F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21E36265" w14:textId="77777777" w:rsidR="00F112D8" w:rsidRDefault="00F112D8" w:rsidP="00F112D8">
      <w:pPr>
        <w:pStyle w:val="Prrafodelista"/>
        <w:spacing w:line="276" w:lineRule="auto"/>
        <w:rPr>
          <w:rFonts w:asciiTheme="majorHAnsi" w:eastAsia="Cambria" w:hAnsiTheme="majorHAnsi" w:cs="Arial"/>
          <w:sz w:val="24"/>
        </w:rPr>
      </w:pPr>
    </w:p>
    <w:p w14:paraId="32AE6B21" w14:textId="3C57583C" w:rsidR="00403BCE" w:rsidRPr="006C2BD2" w:rsidRDefault="0010207F" w:rsidP="009003D2">
      <w:pPr>
        <w:pStyle w:val="Prrafodelista"/>
        <w:numPr>
          <w:ilvl w:val="0"/>
          <w:numId w:val="32"/>
        </w:numPr>
        <w:spacing w:line="276" w:lineRule="auto"/>
        <w:rPr>
          <w:rFonts w:asciiTheme="majorHAnsi" w:eastAsia="Cambria" w:hAnsiTheme="majorHAnsi" w:cs="Arial"/>
          <w:sz w:val="24"/>
        </w:rPr>
      </w:pPr>
      <w:r>
        <w:rPr>
          <w:rFonts w:asciiTheme="majorHAnsi" w:eastAsia="Cambria" w:hAnsiTheme="majorHAnsi" w:cs="Arial"/>
          <w:sz w:val="24"/>
        </w:rPr>
        <w:t>Responder las siguientes preguntas.</w:t>
      </w:r>
      <w:r w:rsidR="009003D2" w:rsidRPr="00320964">
        <w:rPr>
          <w:rFonts w:asciiTheme="majorHAnsi" w:eastAsia="Cambria" w:hAnsiTheme="majorHAnsi" w:cs="Arial"/>
          <w:sz w:val="24"/>
        </w:rPr>
        <w:t xml:space="preserve"> (</w:t>
      </w:r>
      <w:r w:rsidR="009003D2" w:rsidRPr="00320964">
        <w:rPr>
          <w:rFonts w:asciiTheme="majorHAnsi" w:eastAsia="Cambria" w:hAnsiTheme="majorHAnsi" w:cs="Arial"/>
          <w:b/>
          <w:sz w:val="24"/>
        </w:rPr>
        <w:t>1 punto</w:t>
      </w:r>
      <w:r w:rsidR="009003D2" w:rsidRPr="00320964">
        <w:rPr>
          <w:rFonts w:asciiTheme="majorHAnsi" w:eastAsia="Cambria" w:hAnsiTheme="majorHAnsi" w:cs="Arial"/>
          <w:sz w:val="24"/>
        </w:rPr>
        <w:t>)</w:t>
      </w:r>
    </w:p>
    <w:p w14:paraId="2BACB783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6ECD521F" w14:textId="7A83B3A9" w:rsidR="0010207F" w:rsidRDefault="0010207F" w:rsidP="0010207F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10207F">
        <w:rPr>
          <w:rFonts w:asciiTheme="majorHAnsi" w:eastAsia="Cambria" w:hAnsiTheme="majorHAnsi" w:cs="Arial"/>
        </w:rPr>
        <w:t>¿Es suficiente la fundamental y pocos armónicos para describir la señal cuadrada? Explique en base a la Serie de Fourier.</w:t>
      </w:r>
      <w:r>
        <w:rPr>
          <w:rFonts w:asciiTheme="majorHAnsi" w:eastAsia="Cambria" w:hAnsiTheme="majorHAnsi" w:cs="Arial"/>
        </w:rPr>
        <w:t>.</w:t>
      </w:r>
    </w:p>
    <w:p w14:paraId="55D4583C" w14:textId="77777777" w:rsidR="0010207F" w:rsidRDefault="0010207F" w:rsidP="0010207F">
      <w:pPr>
        <w:pStyle w:val="Prrafodelista"/>
        <w:spacing w:line="360" w:lineRule="auto"/>
        <w:ind w:left="1066"/>
        <w:contextualSpacing w:val="0"/>
        <w:jc w:val="left"/>
        <w:rPr>
          <w:rFonts w:asciiTheme="majorHAnsi" w:eastAsia="Cambria" w:hAnsiTheme="majorHAnsi" w:cs="Arial"/>
        </w:rPr>
      </w:pPr>
      <w:r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91D3771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08E817C1" w14:textId="4ABC9D04" w:rsidR="0010207F" w:rsidRDefault="0010207F" w:rsidP="0010207F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10207F">
        <w:rPr>
          <w:rFonts w:asciiTheme="majorHAnsi" w:eastAsia="Cambria" w:hAnsiTheme="majorHAnsi" w:cs="Arial"/>
        </w:rPr>
        <w:t xml:space="preserve">¿Es más simple analizar una señal en el tiempo o la frecuencia? Explique en base a </w:t>
      </w:r>
      <w:r>
        <w:rPr>
          <w:rFonts w:asciiTheme="majorHAnsi" w:eastAsia="Cambria" w:hAnsiTheme="majorHAnsi" w:cs="Arial"/>
        </w:rPr>
        <w:t>la teoría del curso</w:t>
      </w:r>
      <w:r w:rsidRPr="0010207F">
        <w:rPr>
          <w:rFonts w:asciiTheme="majorHAnsi" w:eastAsia="Cambria" w:hAnsiTheme="majorHAnsi" w:cs="Arial"/>
        </w:rPr>
        <w:t>.</w:t>
      </w:r>
      <w:r>
        <w:rPr>
          <w:rFonts w:asciiTheme="majorHAnsi" w:eastAsia="Cambria" w:hAnsiTheme="majorHAnsi" w:cs="Arial"/>
        </w:rPr>
        <w:t>.</w:t>
      </w:r>
    </w:p>
    <w:p w14:paraId="4AE40467" w14:textId="77777777" w:rsidR="0010207F" w:rsidRDefault="0010207F" w:rsidP="0010207F">
      <w:pPr>
        <w:pStyle w:val="Prrafodelista"/>
        <w:spacing w:line="360" w:lineRule="auto"/>
        <w:ind w:left="1066"/>
        <w:contextualSpacing w:val="0"/>
        <w:jc w:val="left"/>
        <w:rPr>
          <w:rFonts w:asciiTheme="majorHAnsi" w:eastAsia="Cambria" w:hAnsiTheme="majorHAnsi" w:cs="Arial"/>
        </w:rPr>
      </w:pPr>
      <w:r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225000B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08B0CB63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5B396528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1A372109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6DBA2A28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318B7710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55C4B41C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584CE75E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69059AB3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5BF7E825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0104A592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6FEAD5EE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5F4653E1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1E5B91B7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0C874239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089E983E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77D7970A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02AF6E0C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47780D57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3D129316" w14:textId="77777777" w:rsidR="0010207F" w:rsidRDefault="0010207F" w:rsidP="009003D2">
      <w:pPr>
        <w:rPr>
          <w:rFonts w:asciiTheme="majorHAnsi" w:eastAsia="Cambria" w:hAnsiTheme="majorHAnsi" w:cs="Arial"/>
          <w:sz w:val="24"/>
        </w:rPr>
      </w:pPr>
    </w:p>
    <w:p w14:paraId="4D45F3EA" w14:textId="74E44347" w:rsidR="009003D2" w:rsidRDefault="009003D2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 w:rsidRPr="00403BCE">
        <w:rPr>
          <w:b/>
          <w:bCs/>
          <w:color w:val="00599D" w:themeColor="accent3"/>
          <w:sz w:val="24"/>
          <w:szCs w:val="24"/>
          <w:lang w:val="es-MX"/>
        </w:rPr>
        <w:t xml:space="preserve">EXPERIENCIA 2: </w:t>
      </w:r>
      <w:r w:rsidR="00390F6A">
        <w:rPr>
          <w:b/>
          <w:bCs/>
          <w:color w:val="00599D" w:themeColor="accent3"/>
          <w:sz w:val="24"/>
          <w:szCs w:val="24"/>
          <w:lang w:val="es-MX"/>
        </w:rPr>
        <w:t>Análisis de señales de audio</w:t>
      </w:r>
      <w:r w:rsidRPr="00403BCE">
        <w:rPr>
          <w:b/>
          <w:bCs/>
          <w:color w:val="00599D" w:themeColor="accent3"/>
          <w:sz w:val="24"/>
          <w:szCs w:val="24"/>
          <w:lang w:val="es-MX"/>
        </w:rPr>
        <w:t>. (2.0 puntos)</w:t>
      </w:r>
    </w:p>
    <w:p w14:paraId="0FAB2975" w14:textId="77777777" w:rsid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346231FD" w14:textId="77777777" w:rsid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tbl>
      <w:tblPr>
        <w:tblStyle w:val="Tablaconcuadrcula"/>
        <w:tblW w:w="9464" w:type="dxa"/>
        <w:jc w:val="center"/>
        <w:tblBorders>
          <w:top w:val="single" w:sz="4" w:space="0" w:color="002D89"/>
          <w:left w:val="single" w:sz="4" w:space="0" w:color="002D89"/>
          <w:bottom w:val="single" w:sz="4" w:space="0" w:color="002D89"/>
          <w:right w:val="single" w:sz="4" w:space="0" w:color="002D89"/>
          <w:insideH w:val="single" w:sz="4" w:space="0" w:color="002D89"/>
          <w:insideV w:val="single" w:sz="4" w:space="0" w:color="002D89"/>
        </w:tblBorders>
        <w:shd w:val="clear" w:color="auto" w:fill="0096C8" w:themeFill="accen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4"/>
        <w:gridCol w:w="7820"/>
      </w:tblGrid>
      <w:tr w:rsidR="00403BCE" w:rsidRPr="00566AC4" w14:paraId="65681687" w14:textId="77777777" w:rsidTr="00785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3"/>
          <w:jc w:val="center"/>
        </w:trPr>
        <w:tc>
          <w:tcPr>
            <w:tcW w:w="1644" w:type="dxa"/>
            <w:vAlign w:val="center"/>
          </w:tcPr>
          <w:p w14:paraId="36249180" w14:textId="77777777" w:rsidR="00403BCE" w:rsidRDefault="00403BCE" w:rsidP="0078507B">
            <w:pPr>
              <w:spacing w:before="120" w:after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5EAF63" wp14:editId="597B6678">
                  <wp:extent cx="720000" cy="720000"/>
                  <wp:effectExtent l="0" t="0" r="0" b="0"/>
                  <wp:docPr id="41" name="Picture 171242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shd w:val="clear" w:color="auto" w:fill="FFFFFF" w:themeFill="background1"/>
            <w:vAlign w:val="center"/>
          </w:tcPr>
          <w:p w14:paraId="33EEA621" w14:textId="3E7B61BA" w:rsidR="00403BCE" w:rsidRPr="00132666" w:rsidRDefault="00720FF5" w:rsidP="0078507B">
            <w:pPr>
              <w:pStyle w:val="Ttulo1"/>
              <w:numPr>
                <w:ilvl w:val="0"/>
                <w:numId w:val="0"/>
              </w:numPr>
              <w:spacing w:before="0" w:after="0"/>
            </w:pPr>
            <w:r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 xml:space="preserve">Objetivo de aprendizaje: </w:t>
            </w:r>
            <w:r w:rsidR="00390F6A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>Analizar la suma de dos tonos de audio en el tiempo y la frecuencia</w:t>
            </w:r>
            <w:r w:rsidR="008257FC"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>.</w:t>
            </w:r>
          </w:p>
        </w:tc>
      </w:tr>
    </w:tbl>
    <w:p w14:paraId="65353160" w14:textId="77777777" w:rsid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44B42523" w14:textId="77777777" w:rsid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4E0193D2" w14:textId="77777777" w:rsidR="00403BCE" w:rsidRP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>
        <w:rPr>
          <w:b/>
          <w:bCs/>
          <w:color w:val="00599D" w:themeColor="accent3"/>
          <w:sz w:val="24"/>
          <w:szCs w:val="24"/>
          <w:lang w:val="es-MX"/>
        </w:rPr>
        <w:t>Indicaciones:</w:t>
      </w:r>
    </w:p>
    <w:p w14:paraId="2D90AC8B" w14:textId="77777777" w:rsidR="009003D2" w:rsidRPr="00320964" w:rsidRDefault="009003D2" w:rsidP="009003D2">
      <w:pPr>
        <w:rPr>
          <w:rFonts w:asciiTheme="majorHAnsi" w:hAnsiTheme="majorHAnsi"/>
        </w:rPr>
      </w:pPr>
    </w:p>
    <w:p w14:paraId="22380E64" w14:textId="282995F5" w:rsidR="009003D2" w:rsidRPr="001978F4" w:rsidRDefault="00CB4490" w:rsidP="009003D2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</w:rPr>
      </w:pPr>
      <w:r w:rsidRPr="00CB4490">
        <w:rPr>
          <w:rFonts w:asciiTheme="majorHAnsi" w:eastAsia="Cambria" w:hAnsiTheme="majorHAnsi" w:cs="Arial"/>
        </w:rPr>
        <w:t>Realice la conexión de la figura 2 para realizar el análisis de las señales de audio con el cable mini plug y la punta de prueba del osciloscopio.</w:t>
      </w:r>
    </w:p>
    <w:p w14:paraId="5B8CC727" w14:textId="08885442" w:rsidR="009003D2" w:rsidRDefault="00CB4490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  <w:r w:rsidRPr="0089378F">
        <w:rPr>
          <w:noProof/>
        </w:rPr>
        <w:drawing>
          <wp:anchor distT="0" distB="0" distL="114300" distR="114300" simplePos="0" relativeHeight="251689984" behindDoc="0" locked="0" layoutInCell="1" allowOverlap="1" wp14:anchorId="69DA84A6" wp14:editId="7C7DCA8B">
            <wp:simplePos x="0" y="0"/>
            <wp:positionH relativeFrom="column">
              <wp:posOffset>668053</wp:posOffset>
            </wp:positionH>
            <wp:positionV relativeFrom="paragraph">
              <wp:posOffset>79408</wp:posOffset>
            </wp:positionV>
            <wp:extent cx="4405746" cy="1933809"/>
            <wp:effectExtent l="0" t="0" r="0" b="9525"/>
            <wp:wrapNone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8"/>
                    <a:stretch/>
                  </pic:blipFill>
                  <pic:spPr bwMode="auto">
                    <a:xfrm>
                      <a:off x="0" y="0"/>
                      <a:ext cx="4405746" cy="193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7E528" w14:textId="6C9AC519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0CA14294" w14:textId="07B7BB82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592E5A53" w14:textId="541C7DCB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1B424C17" w14:textId="77777777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64D6E159" w14:textId="77777777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093F437E" w14:textId="77777777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1A62BE54" w14:textId="77777777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16F3D332" w14:textId="77777777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65B1007B" w14:textId="77777777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2306C1BC" w14:textId="77777777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6619F8D5" w14:textId="77777777" w:rsidR="00390F6A" w:rsidRPr="00390F6A" w:rsidRDefault="00390F6A" w:rsidP="00390F6A">
      <w:pPr>
        <w:spacing w:before="120"/>
        <w:jc w:val="center"/>
        <w:rPr>
          <w:rFonts w:asciiTheme="majorHAnsi" w:eastAsia="Arial" w:hAnsiTheme="majorHAnsi" w:cs="Arial"/>
          <w:sz w:val="20"/>
          <w:szCs w:val="20"/>
        </w:rPr>
      </w:pPr>
      <w:r w:rsidRPr="00390F6A">
        <w:rPr>
          <w:rFonts w:asciiTheme="majorHAnsi" w:eastAsia="Arial" w:hAnsiTheme="majorHAnsi" w:cs="Arial"/>
          <w:sz w:val="20"/>
          <w:szCs w:val="20"/>
        </w:rPr>
        <w:t>Figura 2. Conexión del altavoz para medir señales de audio.</w:t>
      </w:r>
    </w:p>
    <w:p w14:paraId="685384DE" w14:textId="77777777" w:rsidR="00390F6A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511EBB77" w14:textId="77777777" w:rsidR="00390F6A" w:rsidRPr="001978F4" w:rsidRDefault="00390F6A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42C0FF2E" w14:textId="0B407A3B" w:rsidR="009003D2" w:rsidRPr="001978F4" w:rsidRDefault="00CB4490" w:rsidP="009003D2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</w:rPr>
      </w:pPr>
      <w:r w:rsidRPr="00CB4490">
        <w:rPr>
          <w:rFonts w:asciiTheme="majorHAnsi" w:eastAsia="Cambria" w:hAnsiTheme="majorHAnsi" w:cs="Arial"/>
        </w:rPr>
        <w:t>Cargar la página https://onlinetonegenerator.com/ y seleccionar la opción “</w:t>
      </w:r>
      <w:r w:rsidRPr="00CB4490">
        <w:rPr>
          <w:rFonts w:asciiTheme="majorHAnsi" w:eastAsia="Cambria" w:hAnsiTheme="majorHAnsi" w:cs="Arial"/>
          <w:i/>
          <w:iCs/>
        </w:rPr>
        <w:t>Multiple Tone Generator</w:t>
      </w:r>
      <w:r w:rsidRPr="00CB4490">
        <w:rPr>
          <w:rFonts w:asciiTheme="majorHAnsi" w:eastAsia="Cambria" w:hAnsiTheme="majorHAnsi" w:cs="Arial"/>
        </w:rPr>
        <w:t>”. Allí, configurar 2 señales senoidales con los parámetros indicados en la siguiente tabla:</w:t>
      </w:r>
      <w:r w:rsidR="009003D2" w:rsidRPr="001978F4">
        <w:rPr>
          <w:rFonts w:asciiTheme="majorHAnsi" w:eastAsia="Cambria" w:hAnsiTheme="majorHAnsi" w:cs="Arial"/>
        </w:rPr>
        <w:t xml:space="preserve">. </w:t>
      </w:r>
    </w:p>
    <w:p w14:paraId="4464640D" w14:textId="77777777" w:rsidR="00CB4490" w:rsidRPr="00320964" w:rsidRDefault="00CB4490" w:rsidP="00CB4490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983"/>
        <w:gridCol w:w="2269"/>
      </w:tblGrid>
      <w:tr w:rsidR="00CB4490" w:rsidRPr="00320964" w14:paraId="65A18AFD" w14:textId="77777777" w:rsidTr="00E71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2830" w:type="dxa"/>
            <w:vAlign w:val="center"/>
          </w:tcPr>
          <w:p w14:paraId="5A5F2C2D" w14:textId="77777777" w:rsidR="00CB4490" w:rsidRPr="001978F4" w:rsidRDefault="00CB4490" w:rsidP="00E71C4B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Tabla </w:t>
            </w: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6</w:t>
            </w: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5252" w:type="dxa"/>
            <w:gridSpan w:val="2"/>
            <w:vAlign w:val="center"/>
          </w:tcPr>
          <w:p w14:paraId="102E91F1" w14:textId="77777777" w:rsidR="00CB4490" w:rsidRPr="001978F4" w:rsidRDefault="00CB4490" w:rsidP="00E71C4B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Configuración de tonos de audio</w:t>
            </w:r>
          </w:p>
        </w:tc>
      </w:tr>
      <w:tr w:rsidR="00CB4490" w:rsidRPr="00320964" w14:paraId="79F299BF" w14:textId="77777777" w:rsidTr="00E71C4B">
        <w:trPr>
          <w:jc w:val="center"/>
        </w:trPr>
        <w:tc>
          <w:tcPr>
            <w:tcW w:w="2830" w:type="dxa"/>
            <w:vMerge w:val="restart"/>
            <w:vAlign w:val="center"/>
          </w:tcPr>
          <w:p w14:paraId="015DEDD8" w14:textId="77777777" w:rsidR="00CB4490" w:rsidRPr="00C11A43" w:rsidRDefault="00CB4490" w:rsidP="00E71C4B">
            <w:pPr>
              <w:spacing w:line="276" w:lineRule="auto"/>
              <w:rPr>
                <w:rFonts w:asciiTheme="majorHAnsi" w:eastAsia="Cambria" w:hAnsiTheme="majorHAnsi" w:cs="Arial"/>
                <w:sz w:val="24"/>
                <w:szCs w:val="24"/>
              </w:rPr>
            </w:pPr>
            <w:r w:rsidRPr="00C11A43">
              <w:rPr>
                <w:rFonts w:asciiTheme="majorHAnsi" w:eastAsia="Cambria" w:hAnsiTheme="majorHAnsi" w:cs="Arial"/>
                <w:sz w:val="24"/>
                <w:szCs w:val="24"/>
              </w:rPr>
              <w:t>Tono senoidal 1</w:t>
            </w:r>
          </w:p>
        </w:tc>
        <w:tc>
          <w:tcPr>
            <w:tcW w:w="2983" w:type="dxa"/>
            <w:vAlign w:val="center"/>
          </w:tcPr>
          <w:p w14:paraId="0B7A3A75" w14:textId="77777777" w:rsidR="00CB4490" w:rsidRPr="00CB4490" w:rsidRDefault="00CB4490" w:rsidP="00E71C4B">
            <w:pPr>
              <w:jc w:val="center"/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</w:pPr>
            <w:r w:rsidRPr="00CB4490"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Frecuencia</w:t>
            </w:r>
          </w:p>
        </w:tc>
        <w:tc>
          <w:tcPr>
            <w:tcW w:w="2269" w:type="dxa"/>
            <w:vAlign w:val="center"/>
          </w:tcPr>
          <w:p w14:paraId="6B215CD0" w14:textId="77777777" w:rsidR="00CB4490" w:rsidRPr="00CB4490" w:rsidRDefault="00CB4490" w:rsidP="00E71C4B">
            <w:pPr>
              <w:jc w:val="center"/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</w:pPr>
            <w:r w:rsidRPr="00CB4490"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350 Hz</w:t>
            </w:r>
          </w:p>
        </w:tc>
      </w:tr>
      <w:tr w:rsidR="00CB4490" w:rsidRPr="00320964" w14:paraId="6487CEDA" w14:textId="77777777" w:rsidTr="00E71C4B">
        <w:trPr>
          <w:jc w:val="center"/>
        </w:trPr>
        <w:tc>
          <w:tcPr>
            <w:tcW w:w="2830" w:type="dxa"/>
            <w:vMerge/>
          </w:tcPr>
          <w:p w14:paraId="6B01387C" w14:textId="77777777" w:rsidR="00CB4490" w:rsidRPr="00C11A43" w:rsidRDefault="00CB4490" w:rsidP="00E71C4B">
            <w:pPr>
              <w:spacing w:line="276" w:lineRule="auto"/>
              <w:rPr>
                <w:rFonts w:asciiTheme="majorHAnsi" w:eastAsia="Cambria" w:hAnsiTheme="majorHAnsi" w:cs="Arial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28E0CFE1" w14:textId="77777777" w:rsidR="00CB4490" w:rsidRPr="00CB4490" w:rsidRDefault="00CB4490" w:rsidP="00E71C4B">
            <w:pPr>
              <w:jc w:val="center"/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</w:pPr>
            <w:r w:rsidRPr="00CB4490"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Amplitud</w:t>
            </w:r>
          </w:p>
        </w:tc>
        <w:tc>
          <w:tcPr>
            <w:tcW w:w="2269" w:type="dxa"/>
            <w:vAlign w:val="center"/>
          </w:tcPr>
          <w:p w14:paraId="5393B4B1" w14:textId="77777777" w:rsidR="00CB4490" w:rsidRPr="00CB4490" w:rsidRDefault="00CB4490" w:rsidP="00E71C4B">
            <w:pPr>
              <w:jc w:val="center"/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</w:pPr>
            <w:r w:rsidRPr="00CB4490"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1 Vpp</w:t>
            </w:r>
          </w:p>
        </w:tc>
      </w:tr>
      <w:tr w:rsidR="00CB4490" w:rsidRPr="001836F0" w14:paraId="7D6E39DA" w14:textId="77777777" w:rsidTr="00E71C4B">
        <w:tblPrEx>
          <w:jc w:val="left"/>
        </w:tblPrEx>
        <w:tc>
          <w:tcPr>
            <w:tcW w:w="2830" w:type="dxa"/>
            <w:vMerge w:val="restart"/>
            <w:vAlign w:val="center"/>
          </w:tcPr>
          <w:p w14:paraId="49177842" w14:textId="77777777" w:rsidR="00CB4490" w:rsidRPr="00C11A43" w:rsidRDefault="00CB4490" w:rsidP="00E71C4B">
            <w:pPr>
              <w:spacing w:line="276" w:lineRule="auto"/>
              <w:rPr>
                <w:rFonts w:asciiTheme="majorHAnsi" w:eastAsia="Cambria" w:hAnsiTheme="majorHAnsi" w:cs="Arial"/>
                <w:sz w:val="24"/>
                <w:szCs w:val="24"/>
              </w:rPr>
            </w:pPr>
            <w:r w:rsidRPr="00C11A43">
              <w:rPr>
                <w:rFonts w:asciiTheme="majorHAnsi" w:eastAsia="Cambria" w:hAnsiTheme="majorHAnsi" w:cs="Arial"/>
                <w:sz w:val="24"/>
                <w:szCs w:val="24"/>
              </w:rPr>
              <w:t>Tono senoidal 2</w:t>
            </w:r>
          </w:p>
        </w:tc>
        <w:tc>
          <w:tcPr>
            <w:tcW w:w="2983" w:type="dxa"/>
            <w:vAlign w:val="center"/>
          </w:tcPr>
          <w:p w14:paraId="246D4782" w14:textId="77777777" w:rsidR="00CB4490" w:rsidRPr="001836F0" w:rsidRDefault="00CB4490" w:rsidP="00E71C4B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  <w:r w:rsidRPr="00CB4490"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Frecuencia</w:t>
            </w:r>
          </w:p>
        </w:tc>
        <w:tc>
          <w:tcPr>
            <w:tcW w:w="2269" w:type="dxa"/>
            <w:vAlign w:val="center"/>
          </w:tcPr>
          <w:p w14:paraId="0F5CFD4D" w14:textId="77777777" w:rsidR="00CB4490" w:rsidRPr="001836F0" w:rsidRDefault="00CB4490" w:rsidP="00E71C4B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110</w:t>
            </w:r>
            <w:r w:rsidRPr="00CB4490"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0 Hz</w:t>
            </w:r>
          </w:p>
        </w:tc>
      </w:tr>
      <w:tr w:rsidR="00CB4490" w:rsidRPr="001836F0" w14:paraId="4B9A460B" w14:textId="77777777" w:rsidTr="00E71C4B">
        <w:tblPrEx>
          <w:jc w:val="left"/>
        </w:tblPrEx>
        <w:tc>
          <w:tcPr>
            <w:tcW w:w="2830" w:type="dxa"/>
            <w:vMerge/>
          </w:tcPr>
          <w:p w14:paraId="08AE59F5" w14:textId="77777777" w:rsidR="00CB4490" w:rsidRPr="00320964" w:rsidRDefault="00CB4490" w:rsidP="00E71C4B">
            <w:pPr>
              <w:spacing w:line="276" w:lineRule="auto"/>
              <w:rPr>
                <w:rFonts w:asciiTheme="majorHAnsi" w:eastAsia="Cambria" w:hAnsiTheme="majorHAnsi" w:cs="Arial"/>
                <w:sz w:val="24"/>
              </w:rPr>
            </w:pPr>
          </w:p>
        </w:tc>
        <w:tc>
          <w:tcPr>
            <w:tcW w:w="2983" w:type="dxa"/>
            <w:vAlign w:val="center"/>
          </w:tcPr>
          <w:p w14:paraId="23BDC5ED" w14:textId="77777777" w:rsidR="00CB4490" w:rsidRPr="001836F0" w:rsidRDefault="00CB4490" w:rsidP="00E71C4B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  <w:r w:rsidRPr="00CB4490"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Amplitud</w:t>
            </w:r>
          </w:p>
        </w:tc>
        <w:tc>
          <w:tcPr>
            <w:tcW w:w="2269" w:type="dxa"/>
            <w:vAlign w:val="center"/>
          </w:tcPr>
          <w:p w14:paraId="425ED83C" w14:textId="77777777" w:rsidR="00CB4490" w:rsidRPr="001836F0" w:rsidRDefault="00CB4490" w:rsidP="00E71C4B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>2</w:t>
            </w:r>
            <w:r w:rsidRPr="00CB4490">
              <w:rPr>
                <w:rFonts w:asciiTheme="majorHAnsi" w:eastAsia="Arial" w:hAnsiTheme="majorHAnsi" w:cs="Arial"/>
                <w:bCs/>
                <w:color w:val="0000FF"/>
                <w:sz w:val="24"/>
                <w:szCs w:val="24"/>
              </w:rPr>
              <w:t xml:space="preserve"> Vpp</w:t>
            </w:r>
          </w:p>
        </w:tc>
      </w:tr>
    </w:tbl>
    <w:p w14:paraId="787E0270" w14:textId="77777777" w:rsidR="00CB4490" w:rsidRPr="00320964" w:rsidRDefault="00CB4490" w:rsidP="00CB4490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10F51E71" w14:textId="77777777" w:rsidR="00CB4490" w:rsidRPr="00320964" w:rsidRDefault="00CB4490" w:rsidP="009003D2">
      <w:pPr>
        <w:rPr>
          <w:rFonts w:asciiTheme="majorHAnsi" w:eastAsia="Cambria" w:hAnsiTheme="majorHAnsi" w:cs="Arial"/>
          <w:sz w:val="24"/>
        </w:rPr>
      </w:pPr>
    </w:p>
    <w:p w14:paraId="173B9867" w14:textId="536DEC62" w:rsidR="009003D2" w:rsidRPr="001978F4" w:rsidRDefault="00CB4490" w:rsidP="009003D2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</w:rPr>
      </w:pPr>
      <w:r w:rsidRPr="00CB4490">
        <w:rPr>
          <w:rFonts w:asciiTheme="majorHAnsi" w:eastAsia="Cambria" w:hAnsiTheme="majorHAnsi" w:cs="Arial"/>
        </w:rPr>
        <w:t>Para ajustar la amplitud de las señales encienda ambas ondas y ajuste el volumen correspondiente hasta medir en el osciloscopio las amplitudes indicadas. Luego, insertar una captura de la señal compuesta en la siguiente tabla:</w:t>
      </w:r>
      <w:r w:rsidR="001E6CDA" w:rsidRPr="001E6CDA">
        <w:rPr>
          <w:rFonts w:asciiTheme="majorHAnsi" w:eastAsia="Cambria" w:hAnsiTheme="majorHAnsi" w:cs="Arial"/>
        </w:rPr>
        <w:t xml:space="preserve"> </w:t>
      </w:r>
      <w:r w:rsidR="001E6CDA" w:rsidRPr="001978F4">
        <w:rPr>
          <w:rFonts w:asciiTheme="majorHAnsi" w:eastAsia="Cambria" w:hAnsiTheme="majorHAnsi" w:cs="Arial"/>
        </w:rPr>
        <w:t>(</w:t>
      </w:r>
      <w:r w:rsidR="001E6CDA">
        <w:rPr>
          <w:rFonts w:asciiTheme="majorHAnsi" w:eastAsia="Cambria" w:hAnsiTheme="majorHAnsi" w:cs="Arial"/>
          <w:b/>
        </w:rPr>
        <w:t>0.5</w:t>
      </w:r>
      <w:r w:rsidR="001E6CDA" w:rsidRPr="001978F4">
        <w:rPr>
          <w:rFonts w:asciiTheme="majorHAnsi" w:eastAsia="Cambria" w:hAnsiTheme="majorHAnsi" w:cs="Arial"/>
          <w:b/>
        </w:rPr>
        <w:t xml:space="preserve"> punto</w:t>
      </w:r>
      <w:r w:rsidR="001E6CDA">
        <w:rPr>
          <w:rFonts w:asciiTheme="majorHAnsi" w:eastAsia="Cambria" w:hAnsiTheme="majorHAnsi" w:cs="Arial"/>
          <w:b/>
        </w:rPr>
        <w:t>s</w:t>
      </w:r>
      <w:r w:rsidR="001E6CDA" w:rsidRPr="001978F4">
        <w:rPr>
          <w:rFonts w:asciiTheme="majorHAnsi" w:eastAsia="Cambria" w:hAnsiTheme="majorHAnsi" w:cs="Arial"/>
        </w:rPr>
        <w:t>)</w:t>
      </w:r>
    </w:p>
    <w:p w14:paraId="63A386C9" w14:textId="77777777" w:rsidR="0010207F" w:rsidRDefault="0010207F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72A97C63" w14:textId="77777777" w:rsidR="0010207F" w:rsidRDefault="0010207F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4227D6A5" w14:textId="77777777" w:rsidR="0010207F" w:rsidRDefault="0010207F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053B3BF0" w14:textId="77777777" w:rsidR="00CB4490" w:rsidRDefault="00CB4490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0F6868B6" w14:textId="77777777" w:rsidR="00CB4490" w:rsidRDefault="00CB4490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C977EF2" w14:textId="77777777" w:rsidR="00CB4490" w:rsidRDefault="00CB4490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599D" w:themeColor="accent3"/>
          <w:left w:val="single" w:sz="4" w:space="0" w:color="00599D" w:themeColor="accent3"/>
          <w:bottom w:val="single" w:sz="4" w:space="0" w:color="00599D" w:themeColor="accent3"/>
          <w:right w:val="single" w:sz="4" w:space="0" w:color="00599D" w:themeColor="accent3"/>
          <w:insideH w:val="single" w:sz="4" w:space="0" w:color="00599D" w:themeColor="accent3"/>
          <w:insideV w:val="single" w:sz="4" w:space="0" w:color="00599D" w:themeColor="accent3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6905"/>
      </w:tblGrid>
      <w:tr w:rsidR="001E6CDA" w:rsidRPr="00793901" w14:paraId="322070F9" w14:textId="77777777" w:rsidTr="00E71C4B">
        <w:trPr>
          <w:jc w:val="center"/>
        </w:trPr>
        <w:tc>
          <w:tcPr>
            <w:tcW w:w="1281" w:type="dxa"/>
            <w:shd w:val="clear" w:color="auto" w:fill="0096C8" w:themeFill="accent1"/>
          </w:tcPr>
          <w:p w14:paraId="4693F8FC" w14:textId="0A23698A" w:rsidR="001E6CDA" w:rsidRPr="00793901" w:rsidRDefault="001E6CDA" w:rsidP="00E71C4B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Tabla </w:t>
            </w: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7</w:t>
            </w: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6905" w:type="dxa"/>
            <w:shd w:val="clear" w:color="auto" w:fill="0096C8" w:themeFill="accent1"/>
          </w:tcPr>
          <w:p w14:paraId="35C3C319" w14:textId="7C212CF9" w:rsidR="001E6CDA" w:rsidRPr="00793901" w:rsidRDefault="001E6CDA" w:rsidP="00E71C4B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Suma de señales</w:t>
            </w: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 – Análisis en el tiempo</w:t>
            </w:r>
          </w:p>
        </w:tc>
      </w:tr>
      <w:tr w:rsidR="001E6CDA" w:rsidRPr="00793901" w14:paraId="48DB73A4" w14:textId="77777777" w:rsidTr="005077E6">
        <w:trPr>
          <w:trHeight w:val="4920"/>
          <w:jc w:val="center"/>
        </w:trPr>
        <w:tc>
          <w:tcPr>
            <w:tcW w:w="8186" w:type="dxa"/>
            <w:gridSpan w:val="2"/>
            <w:shd w:val="clear" w:color="auto" w:fill="auto"/>
            <w:vAlign w:val="center"/>
          </w:tcPr>
          <w:p w14:paraId="219AC099" w14:textId="77777777" w:rsidR="001E6CDA" w:rsidRPr="00793901" w:rsidRDefault="001E6CDA" w:rsidP="00E71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793901">
              <w:rPr>
                <w:rFonts w:asciiTheme="majorHAnsi" w:eastAsia="Arial" w:hAnsiTheme="majorHAnsi" w:cs="Arial"/>
                <w:i/>
                <w:color w:val="002D89" w:themeColor="text2"/>
              </w:rPr>
              <w:t>(Inserte gráfica)</w:t>
            </w:r>
          </w:p>
        </w:tc>
      </w:tr>
    </w:tbl>
    <w:p w14:paraId="2072D561" w14:textId="77777777" w:rsidR="00CB4490" w:rsidRDefault="00CB4490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5AE91FAE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5F5E1C99" w14:textId="19458BFE" w:rsidR="001E6CDA" w:rsidRPr="001E6CDA" w:rsidRDefault="001E6CDA" w:rsidP="001E6CDA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</w:rPr>
      </w:pPr>
      <w:r w:rsidRPr="001E6CDA">
        <w:rPr>
          <w:rFonts w:asciiTheme="majorHAnsi" w:eastAsia="Cambria" w:hAnsiTheme="majorHAnsi" w:cs="Arial"/>
        </w:rPr>
        <w:t>Usando la función Math&gt;&gt;FFT del osciloscopio, observar y capturar la transformada de Fourier de la forma de onda anterior. Considere la escala lineal (o escala logarítmica en caso de no tener escala lineal).</w:t>
      </w:r>
      <w:r w:rsidR="005077E6">
        <w:rPr>
          <w:rFonts w:asciiTheme="majorHAnsi" w:eastAsia="Cambria" w:hAnsiTheme="majorHAnsi" w:cs="Arial"/>
        </w:rPr>
        <w:t xml:space="preserve"> </w:t>
      </w:r>
      <w:r w:rsidR="005077E6" w:rsidRPr="001978F4">
        <w:rPr>
          <w:rFonts w:asciiTheme="majorHAnsi" w:eastAsia="Cambria" w:hAnsiTheme="majorHAnsi" w:cs="Arial"/>
        </w:rPr>
        <w:t>(</w:t>
      </w:r>
      <w:r w:rsidR="005077E6">
        <w:rPr>
          <w:rFonts w:asciiTheme="majorHAnsi" w:eastAsia="Cambria" w:hAnsiTheme="majorHAnsi" w:cs="Arial"/>
          <w:b/>
        </w:rPr>
        <w:t>0.5</w:t>
      </w:r>
      <w:r w:rsidR="005077E6" w:rsidRPr="001978F4">
        <w:rPr>
          <w:rFonts w:asciiTheme="majorHAnsi" w:eastAsia="Cambria" w:hAnsiTheme="majorHAnsi" w:cs="Arial"/>
          <w:b/>
        </w:rPr>
        <w:t xml:space="preserve"> punto</w:t>
      </w:r>
      <w:r w:rsidR="005077E6">
        <w:rPr>
          <w:rFonts w:asciiTheme="majorHAnsi" w:eastAsia="Cambria" w:hAnsiTheme="majorHAnsi" w:cs="Arial"/>
          <w:b/>
        </w:rPr>
        <w:t>s</w:t>
      </w:r>
      <w:r w:rsidR="005077E6" w:rsidRPr="001978F4">
        <w:rPr>
          <w:rFonts w:asciiTheme="majorHAnsi" w:eastAsia="Cambria" w:hAnsiTheme="majorHAnsi" w:cs="Arial"/>
        </w:rPr>
        <w:t>)</w:t>
      </w:r>
    </w:p>
    <w:p w14:paraId="077DF92B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599D" w:themeColor="accent3"/>
          <w:left w:val="single" w:sz="4" w:space="0" w:color="00599D" w:themeColor="accent3"/>
          <w:bottom w:val="single" w:sz="4" w:space="0" w:color="00599D" w:themeColor="accent3"/>
          <w:right w:val="single" w:sz="4" w:space="0" w:color="00599D" w:themeColor="accent3"/>
          <w:insideH w:val="single" w:sz="4" w:space="0" w:color="00599D" w:themeColor="accent3"/>
          <w:insideV w:val="single" w:sz="4" w:space="0" w:color="00599D" w:themeColor="accent3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6905"/>
      </w:tblGrid>
      <w:tr w:rsidR="005077E6" w:rsidRPr="00793901" w14:paraId="6DC4BE99" w14:textId="77777777" w:rsidTr="00E71C4B">
        <w:trPr>
          <w:jc w:val="center"/>
        </w:trPr>
        <w:tc>
          <w:tcPr>
            <w:tcW w:w="1281" w:type="dxa"/>
            <w:shd w:val="clear" w:color="auto" w:fill="0096C8" w:themeFill="accent1"/>
          </w:tcPr>
          <w:p w14:paraId="5BDF2704" w14:textId="77777777" w:rsidR="005077E6" w:rsidRPr="00793901" w:rsidRDefault="005077E6" w:rsidP="00E71C4B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Tabla </w:t>
            </w: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7</w:t>
            </w: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6905" w:type="dxa"/>
            <w:shd w:val="clear" w:color="auto" w:fill="0096C8" w:themeFill="accent1"/>
          </w:tcPr>
          <w:p w14:paraId="1AE8BDC4" w14:textId="3C276F0E" w:rsidR="005077E6" w:rsidRPr="00793901" w:rsidRDefault="005077E6" w:rsidP="00E71C4B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Suma de señales</w:t>
            </w: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 – Análisis en </w:t>
            </w:r>
            <w:r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la frecuencia</w:t>
            </w:r>
          </w:p>
        </w:tc>
      </w:tr>
      <w:tr w:rsidR="005077E6" w:rsidRPr="00793901" w14:paraId="7D67804C" w14:textId="77777777" w:rsidTr="005077E6">
        <w:trPr>
          <w:trHeight w:val="4961"/>
          <w:jc w:val="center"/>
        </w:trPr>
        <w:tc>
          <w:tcPr>
            <w:tcW w:w="8186" w:type="dxa"/>
            <w:gridSpan w:val="2"/>
            <w:shd w:val="clear" w:color="auto" w:fill="auto"/>
            <w:vAlign w:val="center"/>
          </w:tcPr>
          <w:p w14:paraId="2FD0EED7" w14:textId="77777777" w:rsidR="005077E6" w:rsidRPr="00793901" w:rsidRDefault="005077E6" w:rsidP="00E71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793901">
              <w:rPr>
                <w:rFonts w:asciiTheme="majorHAnsi" w:eastAsia="Arial" w:hAnsiTheme="majorHAnsi" w:cs="Arial"/>
                <w:i/>
                <w:color w:val="002D89" w:themeColor="text2"/>
              </w:rPr>
              <w:t>(Inserte gráfica)</w:t>
            </w:r>
          </w:p>
        </w:tc>
      </w:tr>
    </w:tbl>
    <w:p w14:paraId="06B1EDC8" w14:textId="77777777" w:rsidR="005077E6" w:rsidRDefault="005077E6" w:rsidP="005077E6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70C513D2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4BD16B66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05C16354" w14:textId="77777777" w:rsidR="005077E6" w:rsidRDefault="005077E6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5A06DA63" w14:textId="77777777" w:rsidR="005077E6" w:rsidRDefault="005077E6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7633BA3C" w14:textId="77777777" w:rsidR="005077E6" w:rsidRDefault="005077E6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7A9342FB" w14:textId="77777777" w:rsidR="005077E6" w:rsidRDefault="005077E6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4D812CDF" w14:textId="77777777" w:rsidR="005077E6" w:rsidRPr="005077E6" w:rsidRDefault="005077E6" w:rsidP="005077E6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</w:rPr>
      </w:pPr>
      <w:r w:rsidRPr="005077E6">
        <w:rPr>
          <w:rFonts w:asciiTheme="majorHAnsi" w:eastAsia="Cambria" w:hAnsiTheme="majorHAnsi" w:cs="Arial"/>
        </w:rPr>
        <w:t xml:space="preserve">Responder las siguientes preguntas. </w:t>
      </w:r>
      <w:r w:rsidRPr="005077E6">
        <w:rPr>
          <w:rFonts w:asciiTheme="majorHAnsi" w:eastAsia="Cambria" w:hAnsiTheme="majorHAnsi" w:cs="Arial"/>
          <w:b/>
          <w:bCs/>
        </w:rPr>
        <w:t>(1 punto)</w:t>
      </w:r>
    </w:p>
    <w:p w14:paraId="4550F2D8" w14:textId="77777777" w:rsidR="005077E6" w:rsidRDefault="005077E6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135AF54" w14:textId="47E7F759" w:rsidR="005077E6" w:rsidRPr="001E6CDA" w:rsidRDefault="005077E6" w:rsidP="005077E6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1E6CDA">
        <w:rPr>
          <w:rFonts w:asciiTheme="majorHAnsi" w:eastAsia="Cambria" w:hAnsiTheme="majorHAnsi" w:cs="Arial"/>
        </w:rPr>
        <w:t xml:space="preserve">Analizar si las señales de audio de la tabla </w:t>
      </w:r>
      <w:r>
        <w:rPr>
          <w:rFonts w:asciiTheme="majorHAnsi" w:eastAsia="Cambria" w:hAnsiTheme="majorHAnsi" w:cs="Arial"/>
        </w:rPr>
        <w:t>7</w:t>
      </w:r>
      <w:r w:rsidRPr="001E6CDA">
        <w:rPr>
          <w:rFonts w:asciiTheme="majorHAnsi" w:eastAsia="Cambria" w:hAnsiTheme="majorHAnsi" w:cs="Arial"/>
        </w:rPr>
        <w:t xml:space="preserve"> se pueden escuchar y cuál es el rango de frecuencias audibles que podemos escuchar en los altavoces. ¿Coincide ese rango de frecuencias con la respuesta en frecuencia de nuestro oído?</w:t>
      </w:r>
      <w:r>
        <w:rPr>
          <w:rFonts w:asciiTheme="majorHAnsi" w:eastAsia="Cambria" w:hAnsiTheme="majorHAnsi" w:cs="Arial"/>
        </w:rPr>
        <w:t xml:space="preserve"> </w:t>
      </w:r>
    </w:p>
    <w:p w14:paraId="2393E89B" w14:textId="77777777" w:rsidR="005077E6" w:rsidRPr="001E6CDA" w:rsidRDefault="005077E6" w:rsidP="005077E6">
      <w:pPr>
        <w:pStyle w:val="Prrafodelista"/>
        <w:spacing w:before="120" w:line="360" w:lineRule="auto"/>
        <w:jc w:val="left"/>
        <w:rPr>
          <w:rFonts w:asciiTheme="majorHAnsi" w:eastAsia="Cambria" w:hAnsiTheme="majorHAnsi" w:cs="Arial"/>
        </w:rPr>
      </w:pPr>
      <w:r w:rsidRPr="001E6CDA"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C5235F9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3C16BC49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325B5BE2" w14:textId="29F8BEAB" w:rsidR="001E6CDA" w:rsidRPr="005077E6" w:rsidRDefault="005077E6" w:rsidP="005077E6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5077E6">
        <w:rPr>
          <w:rFonts w:asciiTheme="majorHAnsi" w:eastAsia="Cambria" w:hAnsiTheme="majorHAnsi" w:cs="Arial"/>
        </w:rPr>
        <w:t>Explique qué relación existe entre la frecuencia obtenida de la composición de las señales y las frecuencias independientes en cada señal</w:t>
      </w:r>
      <w:r>
        <w:rPr>
          <w:rFonts w:asciiTheme="majorHAnsi" w:eastAsia="Cambria" w:hAnsiTheme="majorHAnsi" w:cs="Arial"/>
        </w:rPr>
        <w:t>.</w:t>
      </w:r>
    </w:p>
    <w:p w14:paraId="05F77199" w14:textId="77777777" w:rsidR="005077E6" w:rsidRPr="005077E6" w:rsidRDefault="005077E6" w:rsidP="005077E6">
      <w:pPr>
        <w:pStyle w:val="Prrafodelista"/>
        <w:spacing w:before="120" w:line="360" w:lineRule="auto"/>
        <w:jc w:val="left"/>
        <w:rPr>
          <w:rFonts w:asciiTheme="majorHAnsi" w:eastAsia="Cambria" w:hAnsiTheme="majorHAnsi" w:cs="Arial"/>
        </w:rPr>
      </w:pPr>
      <w:r w:rsidRPr="005077E6"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9344DA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410CCA37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4D1602D7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700E469E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4811D4D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FF2FFB4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B3DB187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68CFE03E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3590451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18C88678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01DE1B8E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167A6AD2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4DD2B0A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5FB1CE79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A64B981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67571915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68410A05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4ED6ED4C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7587AADB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0D62B706" w14:textId="77777777" w:rsidR="001E6CDA" w:rsidRDefault="001E6CDA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580ACD87" w14:textId="77777777" w:rsidR="00CB4490" w:rsidRDefault="00CB4490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299B1999" w14:textId="77777777" w:rsidR="001978F4" w:rsidRDefault="001978F4" w:rsidP="009003D2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3E31BA41" w14:textId="5D06989F" w:rsidR="009003D2" w:rsidRDefault="009003D2" w:rsidP="009003D2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 w:rsidRPr="001978F4">
        <w:rPr>
          <w:b/>
          <w:bCs/>
          <w:color w:val="00599D" w:themeColor="accent3"/>
          <w:sz w:val="24"/>
          <w:szCs w:val="24"/>
          <w:lang w:val="es-MX"/>
        </w:rPr>
        <w:t xml:space="preserve">EXPERIENCIA 3: </w:t>
      </w:r>
      <w:r w:rsidR="003B1C6E">
        <w:rPr>
          <w:b/>
          <w:bCs/>
          <w:color w:val="00599D" w:themeColor="accent3"/>
          <w:sz w:val="24"/>
          <w:szCs w:val="24"/>
          <w:lang w:val="es-MX"/>
        </w:rPr>
        <w:t>Síntesis de una señal cuadrada</w:t>
      </w:r>
      <w:r w:rsidRPr="001978F4">
        <w:rPr>
          <w:b/>
          <w:bCs/>
          <w:color w:val="00599D" w:themeColor="accent3"/>
          <w:sz w:val="24"/>
          <w:szCs w:val="24"/>
          <w:lang w:val="es-MX"/>
        </w:rPr>
        <w:t>. (</w:t>
      </w:r>
      <w:r w:rsidR="003B1C6E">
        <w:rPr>
          <w:b/>
          <w:bCs/>
          <w:color w:val="00599D" w:themeColor="accent3"/>
          <w:sz w:val="24"/>
          <w:szCs w:val="24"/>
          <w:lang w:val="es-MX"/>
        </w:rPr>
        <w:t>3</w:t>
      </w:r>
      <w:r w:rsidRPr="001978F4">
        <w:rPr>
          <w:b/>
          <w:bCs/>
          <w:color w:val="00599D" w:themeColor="accent3"/>
          <w:sz w:val="24"/>
          <w:szCs w:val="24"/>
          <w:lang w:val="es-MX"/>
        </w:rPr>
        <w:t>.0 puntos)</w:t>
      </w:r>
    </w:p>
    <w:p w14:paraId="1F96F7A4" w14:textId="77777777" w:rsidR="001978F4" w:rsidRDefault="001978F4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450F7FF1" w14:textId="77777777" w:rsidR="000B6FD1" w:rsidRDefault="000B6FD1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tbl>
      <w:tblPr>
        <w:tblStyle w:val="Tablaconcuadrcula"/>
        <w:tblW w:w="9464" w:type="dxa"/>
        <w:jc w:val="center"/>
        <w:tblBorders>
          <w:top w:val="single" w:sz="4" w:space="0" w:color="002D89"/>
          <w:left w:val="single" w:sz="4" w:space="0" w:color="002D89"/>
          <w:bottom w:val="single" w:sz="4" w:space="0" w:color="002D89"/>
          <w:right w:val="single" w:sz="4" w:space="0" w:color="002D89"/>
          <w:insideH w:val="single" w:sz="4" w:space="0" w:color="002D89"/>
          <w:insideV w:val="single" w:sz="4" w:space="0" w:color="002D89"/>
        </w:tblBorders>
        <w:shd w:val="clear" w:color="auto" w:fill="0096C8" w:themeFill="accen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4"/>
        <w:gridCol w:w="7820"/>
      </w:tblGrid>
      <w:tr w:rsidR="001978F4" w:rsidRPr="00566AC4" w14:paraId="0E7022D8" w14:textId="77777777" w:rsidTr="00785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3"/>
          <w:jc w:val="center"/>
        </w:trPr>
        <w:tc>
          <w:tcPr>
            <w:tcW w:w="1644" w:type="dxa"/>
            <w:vAlign w:val="center"/>
          </w:tcPr>
          <w:p w14:paraId="7DA71B87" w14:textId="77777777" w:rsidR="001978F4" w:rsidRDefault="001978F4" w:rsidP="0078507B">
            <w:pPr>
              <w:spacing w:before="120" w:after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F6F288" wp14:editId="4BC3544D">
                  <wp:extent cx="720000" cy="720000"/>
                  <wp:effectExtent l="0" t="0" r="0" b="0"/>
                  <wp:docPr id="42" name="Picture 171242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shd w:val="clear" w:color="auto" w:fill="FFFFFF" w:themeFill="background1"/>
            <w:vAlign w:val="center"/>
          </w:tcPr>
          <w:p w14:paraId="0ED7F8CA" w14:textId="187F349D" w:rsidR="001978F4" w:rsidRPr="00132666" w:rsidRDefault="00720FF5" w:rsidP="0078507B">
            <w:pPr>
              <w:pStyle w:val="Ttulo1"/>
              <w:numPr>
                <w:ilvl w:val="0"/>
                <w:numId w:val="0"/>
              </w:numPr>
              <w:spacing w:before="0" w:after="0"/>
            </w:pPr>
            <w:r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>Objetivo de aprendizaje:</w:t>
            </w:r>
            <w:r w:rsidR="008257FC"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 xml:space="preserve"> </w:t>
            </w:r>
            <w:r w:rsidR="003B1C6E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>Aproximar una onda cuadrada a partir de la suma de ondas senoidales</w:t>
            </w:r>
            <w:r w:rsidR="008257FC"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>.</w:t>
            </w:r>
          </w:p>
        </w:tc>
      </w:tr>
    </w:tbl>
    <w:p w14:paraId="7EF57A8D" w14:textId="77777777" w:rsidR="001978F4" w:rsidRDefault="001978F4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2A6B7B5E" w14:textId="77777777" w:rsidR="001978F4" w:rsidRDefault="001978F4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2932DA62" w14:textId="77777777" w:rsidR="000B6FD1" w:rsidRDefault="000B6FD1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7868A0A2" w14:textId="77777777" w:rsidR="001978F4" w:rsidRPr="00403BCE" w:rsidRDefault="001978F4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>
        <w:rPr>
          <w:b/>
          <w:bCs/>
          <w:color w:val="00599D" w:themeColor="accent3"/>
          <w:sz w:val="24"/>
          <w:szCs w:val="24"/>
          <w:lang w:val="es-MX"/>
        </w:rPr>
        <w:t>Indicaciones:</w:t>
      </w:r>
    </w:p>
    <w:p w14:paraId="60E75EBC" w14:textId="77777777" w:rsidR="001978F4" w:rsidRPr="001978F4" w:rsidRDefault="001978F4" w:rsidP="009003D2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1F5F5D72" w14:textId="77777777" w:rsidR="009148B4" w:rsidRDefault="003B1C6E" w:rsidP="009148B4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3B1C6E">
        <w:rPr>
          <w:rFonts w:asciiTheme="majorHAnsi" w:eastAsia="Cambria" w:hAnsiTheme="majorHAnsi" w:cs="Arial"/>
        </w:rPr>
        <w:t xml:space="preserve">Aproximar una onda cuadrada a partir de 3 funciones senoidales con ayuda de </w:t>
      </w:r>
      <w:r w:rsidRPr="003B1C6E">
        <w:rPr>
          <w:rFonts w:asciiTheme="majorHAnsi" w:eastAsia="Cambria" w:hAnsiTheme="majorHAnsi" w:cs="Arial"/>
          <w:b/>
          <w:bCs/>
        </w:rPr>
        <w:t>“Multiple Tone Generator”</w:t>
      </w:r>
      <w:r w:rsidRPr="003B1C6E">
        <w:rPr>
          <w:rFonts w:asciiTheme="majorHAnsi" w:eastAsia="Cambria" w:hAnsiTheme="majorHAnsi" w:cs="Arial"/>
          <w:b/>
          <w:bCs/>
        </w:rPr>
        <w:t>.</w:t>
      </w:r>
      <w:r>
        <w:rPr>
          <w:rFonts w:asciiTheme="majorHAnsi" w:eastAsia="Cambria" w:hAnsiTheme="majorHAnsi" w:cs="Arial"/>
        </w:rPr>
        <w:t xml:space="preserve"> </w:t>
      </w:r>
    </w:p>
    <w:p w14:paraId="4FB20D0C" w14:textId="77777777" w:rsidR="009148B4" w:rsidRDefault="009148B4" w:rsidP="009148B4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263BF87F" w14:textId="27D48782" w:rsidR="003B1C6E" w:rsidRPr="009148B4" w:rsidRDefault="003B1C6E" w:rsidP="009148B4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3B1C6E">
        <w:rPr>
          <w:rFonts w:asciiTheme="majorHAnsi" w:eastAsia="Cambria" w:hAnsiTheme="majorHAnsi" w:cs="Arial"/>
        </w:rPr>
        <w:t>La onda cuadrada aproximada debe tener 3 Vpp y una frecuencia de 100 Hz</w:t>
      </w:r>
      <w:r>
        <w:rPr>
          <w:rFonts w:asciiTheme="majorHAnsi" w:eastAsia="Cambria" w:hAnsiTheme="majorHAnsi" w:cs="Arial"/>
        </w:rPr>
        <w:t xml:space="preserve">. </w:t>
      </w:r>
      <w:r w:rsidRPr="003B1C6E">
        <w:rPr>
          <w:rFonts w:asciiTheme="majorHAnsi" w:eastAsia="Cambria" w:hAnsiTheme="majorHAnsi" w:cs="Arial"/>
        </w:rPr>
        <w:t>Para ello</w:t>
      </w:r>
      <w:r w:rsidR="009148B4">
        <w:rPr>
          <w:rFonts w:asciiTheme="majorHAnsi" w:eastAsia="Cambria" w:hAnsiTheme="majorHAnsi" w:cs="Arial"/>
        </w:rPr>
        <w:t xml:space="preserve"> debe añada</w:t>
      </w:r>
      <w:r w:rsidRPr="009148B4">
        <w:rPr>
          <w:rFonts w:asciiTheme="majorHAnsi" w:eastAsia="Cambria" w:hAnsiTheme="majorHAnsi" w:cs="Arial"/>
        </w:rPr>
        <w:t xml:space="preserve"> 3 tonos senoidales en la aplicación online</w:t>
      </w:r>
    </w:p>
    <w:p w14:paraId="0021EE1F" w14:textId="77777777" w:rsidR="003B1C6E" w:rsidRDefault="003B1C6E" w:rsidP="009003D2">
      <w:pPr>
        <w:pStyle w:val="Prrafodelista"/>
        <w:spacing w:line="276" w:lineRule="auto"/>
        <w:rPr>
          <w:rFonts w:asciiTheme="majorHAnsi" w:eastAsia="Cambria" w:hAnsiTheme="majorHAnsi" w:cs="Arial"/>
        </w:rPr>
      </w:pPr>
    </w:p>
    <w:p w14:paraId="3F0DA13F" w14:textId="418DC2EC" w:rsidR="003B1C6E" w:rsidRPr="000B6FD1" w:rsidRDefault="003B1C6E" w:rsidP="000B6FD1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3B1C6E">
        <w:rPr>
          <w:rFonts w:asciiTheme="majorHAnsi" w:eastAsia="Cambria" w:hAnsiTheme="majorHAnsi" w:cs="Arial"/>
        </w:rPr>
        <w:t xml:space="preserve">Calcule y registre en la tabla </w:t>
      </w:r>
      <w:r w:rsidR="009148B4">
        <w:rPr>
          <w:rFonts w:asciiTheme="majorHAnsi" w:eastAsia="Cambria" w:hAnsiTheme="majorHAnsi" w:cs="Arial"/>
        </w:rPr>
        <w:t>9</w:t>
      </w:r>
      <w:r w:rsidRPr="003B1C6E">
        <w:rPr>
          <w:rFonts w:asciiTheme="majorHAnsi" w:eastAsia="Cambria" w:hAnsiTheme="majorHAnsi" w:cs="Arial"/>
        </w:rPr>
        <w:t xml:space="preserve"> las amplitudes y frecuencias de los </w:t>
      </w:r>
      <w:r w:rsidR="009148B4">
        <w:rPr>
          <w:rFonts w:asciiTheme="majorHAnsi" w:eastAsia="Cambria" w:hAnsiTheme="majorHAnsi" w:cs="Arial"/>
        </w:rPr>
        <w:t>tres</w:t>
      </w:r>
      <w:r w:rsidRPr="003B1C6E">
        <w:rPr>
          <w:rFonts w:asciiTheme="majorHAnsi" w:eastAsia="Cambria" w:hAnsiTheme="majorHAnsi" w:cs="Arial"/>
        </w:rPr>
        <w:t xml:space="preserve"> primeros armónicos de la onda cuadrada, sabiendo que el</w:t>
      </w:r>
      <w:r w:rsidR="009148B4">
        <w:rPr>
          <w:rFonts w:asciiTheme="majorHAnsi" w:eastAsia="Cambria" w:hAnsiTheme="majorHAnsi" w:cs="Arial"/>
        </w:rPr>
        <w:t xml:space="preserve"> 1er</w:t>
      </w:r>
      <w:r w:rsidRPr="003B1C6E">
        <w:rPr>
          <w:rFonts w:asciiTheme="majorHAnsi" w:eastAsia="Cambria" w:hAnsiTheme="majorHAnsi" w:cs="Arial"/>
        </w:rPr>
        <w:t xml:space="preserve"> armónico</w:t>
      </w:r>
      <w:r w:rsidR="009148B4">
        <w:rPr>
          <w:rFonts w:asciiTheme="majorHAnsi" w:eastAsia="Cambria" w:hAnsiTheme="majorHAnsi" w:cs="Arial"/>
        </w:rPr>
        <w:t xml:space="preserve"> o</w:t>
      </w:r>
      <w:r w:rsidRPr="003B1C6E">
        <w:rPr>
          <w:rFonts w:asciiTheme="majorHAnsi" w:eastAsia="Cambria" w:hAnsiTheme="majorHAnsi" w:cs="Arial"/>
        </w:rPr>
        <w:t xml:space="preserve"> fundamental es de 3 Vpp y 100 Hz. </w:t>
      </w:r>
      <w:r w:rsidR="000B6FD1" w:rsidRPr="009148B4">
        <w:rPr>
          <w:rFonts w:asciiTheme="majorHAnsi" w:eastAsia="Cambria" w:hAnsiTheme="majorHAnsi" w:cs="Arial"/>
        </w:rPr>
        <w:t>Los armónicos equivalen a cada una de las funciones seno de la serie de Fourier de la señal cuadrada.</w:t>
      </w:r>
      <w:r w:rsidR="000B6FD1">
        <w:rPr>
          <w:rFonts w:asciiTheme="majorHAnsi" w:eastAsia="Cambria" w:hAnsiTheme="majorHAnsi" w:cs="Arial"/>
        </w:rPr>
        <w:t xml:space="preserve"> </w:t>
      </w:r>
      <w:r w:rsidRPr="000B6FD1">
        <w:rPr>
          <w:rFonts w:asciiTheme="majorHAnsi" w:eastAsia="Cambria" w:hAnsiTheme="majorHAnsi" w:cs="Arial"/>
        </w:rPr>
        <w:t>(Ver ejemplo de la guía teórica)</w:t>
      </w:r>
      <w:r w:rsidR="009148B4" w:rsidRPr="000B6FD1">
        <w:rPr>
          <w:rFonts w:asciiTheme="majorHAnsi" w:eastAsia="Cambria" w:hAnsiTheme="majorHAnsi" w:cs="Arial"/>
        </w:rPr>
        <w:t xml:space="preserve"> </w:t>
      </w:r>
      <w:r w:rsidR="009148B4" w:rsidRPr="000B6FD1">
        <w:rPr>
          <w:rFonts w:asciiTheme="majorHAnsi" w:eastAsia="Cambria" w:hAnsiTheme="majorHAnsi" w:cs="Arial"/>
          <w:b/>
          <w:bCs/>
        </w:rPr>
        <w:t>(</w:t>
      </w:r>
      <w:r w:rsidR="000B6FD1">
        <w:rPr>
          <w:rFonts w:asciiTheme="majorHAnsi" w:eastAsia="Cambria" w:hAnsiTheme="majorHAnsi" w:cs="Arial"/>
          <w:b/>
          <w:bCs/>
        </w:rPr>
        <w:t>0.5</w:t>
      </w:r>
      <w:r w:rsidR="009148B4" w:rsidRPr="000B6FD1">
        <w:rPr>
          <w:rFonts w:asciiTheme="majorHAnsi" w:eastAsia="Cambria" w:hAnsiTheme="majorHAnsi" w:cs="Arial"/>
          <w:b/>
          <w:bCs/>
        </w:rPr>
        <w:t xml:space="preserve"> punto</w:t>
      </w:r>
      <w:r w:rsidR="000B6FD1">
        <w:rPr>
          <w:rFonts w:asciiTheme="majorHAnsi" w:eastAsia="Cambria" w:hAnsiTheme="majorHAnsi" w:cs="Arial"/>
          <w:b/>
          <w:bCs/>
        </w:rPr>
        <w:t>s</w:t>
      </w:r>
      <w:r w:rsidR="009148B4" w:rsidRPr="000B6FD1">
        <w:rPr>
          <w:rFonts w:asciiTheme="majorHAnsi" w:eastAsia="Cambria" w:hAnsiTheme="majorHAnsi" w:cs="Arial"/>
          <w:b/>
          <w:bCs/>
        </w:rPr>
        <w:t>)</w:t>
      </w:r>
    </w:p>
    <w:p w14:paraId="68506A81" w14:textId="77777777" w:rsidR="009003D2" w:rsidRPr="00320964" w:rsidRDefault="009003D2" w:rsidP="009003D2">
      <w:pPr>
        <w:pStyle w:val="Prrafodelista"/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4787"/>
      </w:tblGrid>
      <w:tr w:rsidR="009003D2" w:rsidRPr="00320964" w14:paraId="33A12720" w14:textId="77777777" w:rsidTr="00914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1980" w:type="dxa"/>
          </w:tcPr>
          <w:p w14:paraId="7012CE39" w14:textId="77777777" w:rsidR="009003D2" w:rsidRPr="00977C1C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977C1C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9.</w:t>
            </w:r>
          </w:p>
        </w:tc>
        <w:tc>
          <w:tcPr>
            <w:tcW w:w="7197" w:type="dxa"/>
            <w:gridSpan w:val="2"/>
          </w:tcPr>
          <w:p w14:paraId="1C7E481C" w14:textId="772B3982" w:rsidR="009003D2" w:rsidRPr="00977C1C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977C1C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Parámetros de </w:t>
            </w:r>
            <w:r w:rsidR="009148B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armónicos</w:t>
            </w:r>
          </w:p>
        </w:tc>
      </w:tr>
      <w:tr w:rsidR="009003D2" w:rsidRPr="00320964" w14:paraId="78AC46AD" w14:textId="77777777" w:rsidTr="009148B4">
        <w:trPr>
          <w:jc w:val="center"/>
        </w:trPr>
        <w:tc>
          <w:tcPr>
            <w:tcW w:w="1980" w:type="dxa"/>
            <w:shd w:val="clear" w:color="auto" w:fill="E5F4F9" w:themeFill="accent6" w:themeFillTint="33"/>
          </w:tcPr>
          <w:p w14:paraId="4866BF01" w14:textId="568BC0C7" w:rsidR="009003D2" w:rsidRPr="00320964" w:rsidRDefault="009148B4" w:rsidP="009003D2">
            <w:pPr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Armónico</w:t>
            </w:r>
          </w:p>
        </w:tc>
        <w:tc>
          <w:tcPr>
            <w:tcW w:w="2410" w:type="dxa"/>
            <w:shd w:val="clear" w:color="auto" w:fill="E5F4F9" w:themeFill="accent6" w:themeFillTint="33"/>
          </w:tcPr>
          <w:p w14:paraId="28BA7509" w14:textId="24E60FE5" w:rsidR="009003D2" w:rsidRPr="00320964" w:rsidRDefault="009148B4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Frecuencia</w:t>
            </w:r>
          </w:p>
        </w:tc>
        <w:tc>
          <w:tcPr>
            <w:tcW w:w="4787" w:type="dxa"/>
            <w:shd w:val="clear" w:color="auto" w:fill="E5F4F9" w:themeFill="accent6" w:themeFillTint="33"/>
          </w:tcPr>
          <w:p w14:paraId="1428B4C9" w14:textId="4283EB8A" w:rsidR="009003D2" w:rsidRPr="00320964" w:rsidRDefault="009148B4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Amplitud</w:t>
            </w:r>
          </w:p>
        </w:tc>
      </w:tr>
      <w:tr w:rsidR="009003D2" w:rsidRPr="00320964" w14:paraId="5A7C70DD" w14:textId="77777777" w:rsidTr="009148B4">
        <w:trPr>
          <w:jc w:val="center"/>
        </w:trPr>
        <w:tc>
          <w:tcPr>
            <w:tcW w:w="1980" w:type="dxa"/>
          </w:tcPr>
          <w:p w14:paraId="04205BE1" w14:textId="1A7E1807" w:rsidR="009003D2" w:rsidRPr="00320964" w:rsidRDefault="009148B4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F1</w:t>
            </w:r>
          </w:p>
        </w:tc>
        <w:tc>
          <w:tcPr>
            <w:tcW w:w="2410" w:type="dxa"/>
          </w:tcPr>
          <w:p w14:paraId="6871721F" w14:textId="778795F5" w:rsidR="009003D2" w:rsidRPr="00320964" w:rsidRDefault="009148B4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100</w:t>
            </w:r>
            <w:r w:rsidR="009003D2" w:rsidRPr="00320964">
              <w:rPr>
                <w:rFonts w:asciiTheme="majorHAnsi" w:hAnsiTheme="majorHAnsi" w:cs="Arial"/>
                <w:sz w:val="24"/>
                <w:szCs w:val="24"/>
              </w:rPr>
              <w:t xml:space="preserve"> Hz</w:t>
            </w:r>
          </w:p>
        </w:tc>
        <w:tc>
          <w:tcPr>
            <w:tcW w:w="4787" w:type="dxa"/>
          </w:tcPr>
          <w:p w14:paraId="6333EF9E" w14:textId="6096CC9E" w:rsidR="009003D2" w:rsidRPr="00320964" w:rsidRDefault="009148B4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 Vpp</w:t>
            </w:r>
          </w:p>
        </w:tc>
      </w:tr>
      <w:tr w:rsidR="009003D2" w:rsidRPr="00320964" w14:paraId="780976CE" w14:textId="77777777" w:rsidTr="009148B4">
        <w:trPr>
          <w:jc w:val="center"/>
        </w:trPr>
        <w:tc>
          <w:tcPr>
            <w:tcW w:w="1980" w:type="dxa"/>
          </w:tcPr>
          <w:p w14:paraId="7302C0C6" w14:textId="3E981107" w:rsidR="009003D2" w:rsidRPr="00320964" w:rsidRDefault="009148B4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F2</w:t>
            </w:r>
          </w:p>
        </w:tc>
        <w:tc>
          <w:tcPr>
            <w:tcW w:w="2410" w:type="dxa"/>
          </w:tcPr>
          <w:p w14:paraId="4BAA5AC0" w14:textId="62FE35D1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  <w:tc>
          <w:tcPr>
            <w:tcW w:w="4787" w:type="dxa"/>
          </w:tcPr>
          <w:p w14:paraId="6168441A" w14:textId="59EFE3AC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</w:tr>
      <w:tr w:rsidR="009003D2" w:rsidRPr="00320964" w14:paraId="78DBC087" w14:textId="77777777" w:rsidTr="009148B4">
        <w:trPr>
          <w:jc w:val="center"/>
        </w:trPr>
        <w:tc>
          <w:tcPr>
            <w:tcW w:w="1980" w:type="dxa"/>
          </w:tcPr>
          <w:p w14:paraId="1E1FA31E" w14:textId="083665F0" w:rsidR="009003D2" w:rsidRPr="00320964" w:rsidRDefault="009148B4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>
              <w:rPr>
                <w:rFonts w:asciiTheme="majorHAnsi" w:eastAsia="Cambria" w:hAnsiTheme="majorHAnsi" w:cs="Arial"/>
                <w:b/>
                <w:sz w:val="24"/>
              </w:rPr>
              <w:t>F3</w:t>
            </w:r>
          </w:p>
        </w:tc>
        <w:tc>
          <w:tcPr>
            <w:tcW w:w="2410" w:type="dxa"/>
          </w:tcPr>
          <w:p w14:paraId="3EC16720" w14:textId="7E6C7D8A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  <w:tc>
          <w:tcPr>
            <w:tcW w:w="4787" w:type="dxa"/>
          </w:tcPr>
          <w:p w14:paraId="1C9E1D6E" w14:textId="4D638830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</w:p>
        </w:tc>
      </w:tr>
    </w:tbl>
    <w:p w14:paraId="7A14CEFE" w14:textId="77777777" w:rsidR="009003D2" w:rsidRDefault="009003D2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59B9E372" w14:textId="77777777" w:rsidR="009148B4" w:rsidRPr="009148B4" w:rsidRDefault="009148B4" w:rsidP="009148B4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4B575F82" w14:textId="52FB57CD" w:rsidR="009148B4" w:rsidRPr="009148B4" w:rsidRDefault="009148B4" w:rsidP="009148B4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9148B4">
        <w:rPr>
          <w:rFonts w:asciiTheme="majorHAnsi" w:eastAsia="Cambria" w:hAnsiTheme="majorHAnsi" w:cs="Arial"/>
        </w:rPr>
        <w:t>Configurar las amplitudes de las ondas por separado (On/Off) con la opción volumen y el osciloscopio. Solo encienda la onda que está configurando.</w:t>
      </w:r>
    </w:p>
    <w:p w14:paraId="71F7E8EC" w14:textId="77777777" w:rsidR="009148B4" w:rsidRPr="009148B4" w:rsidRDefault="009148B4" w:rsidP="009148B4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7F2A29EE" w14:textId="77777777" w:rsidR="000B6FD1" w:rsidRDefault="009148B4" w:rsidP="000B6FD1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9148B4">
        <w:rPr>
          <w:rFonts w:asciiTheme="majorHAnsi" w:eastAsia="Cambria" w:hAnsiTheme="majorHAnsi" w:cs="Arial"/>
        </w:rPr>
        <w:t>Una vez configuradas las 3 ondas, encender todos los tonos y verificar la aproximación de la onda cuadrada.</w:t>
      </w:r>
      <w:r w:rsidR="000B6FD1">
        <w:rPr>
          <w:rFonts w:asciiTheme="majorHAnsi" w:eastAsia="Cambria" w:hAnsiTheme="majorHAnsi" w:cs="Arial"/>
        </w:rPr>
        <w:t xml:space="preserve"> </w:t>
      </w:r>
    </w:p>
    <w:p w14:paraId="0F9793DD" w14:textId="77777777" w:rsidR="000B6FD1" w:rsidRPr="000B6FD1" w:rsidRDefault="000B6FD1" w:rsidP="000B6FD1">
      <w:pPr>
        <w:pStyle w:val="Prrafodelista"/>
        <w:rPr>
          <w:rFonts w:asciiTheme="majorHAnsi" w:eastAsia="Cambria" w:hAnsiTheme="majorHAnsi" w:cs="Arial"/>
        </w:rPr>
      </w:pPr>
    </w:p>
    <w:p w14:paraId="0F38DFE3" w14:textId="7552A8FF" w:rsidR="000B6FD1" w:rsidRPr="000B6FD1" w:rsidRDefault="000B6FD1" w:rsidP="000B6FD1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0B6FD1">
        <w:rPr>
          <w:rFonts w:asciiTheme="majorHAnsi" w:eastAsia="Cambria" w:hAnsiTheme="majorHAnsi" w:cs="Arial"/>
        </w:rPr>
        <w:t>Para lograr una aproximación coherente apague y encienda los tonos F1 y F2 varias veces hasta lograr una forma parecida a la función cuadrada.</w:t>
      </w:r>
    </w:p>
    <w:p w14:paraId="15199E36" w14:textId="77777777" w:rsidR="000B6FD1" w:rsidRPr="000B6FD1" w:rsidRDefault="000B6FD1" w:rsidP="000B6FD1">
      <w:pPr>
        <w:pStyle w:val="Prrafodelista"/>
        <w:rPr>
          <w:rFonts w:asciiTheme="majorHAnsi" w:eastAsia="Cambria" w:hAnsiTheme="majorHAnsi" w:cs="Arial"/>
        </w:rPr>
      </w:pPr>
    </w:p>
    <w:p w14:paraId="6898AF0A" w14:textId="473B56E7" w:rsidR="006C2BD2" w:rsidRPr="000B6FD1" w:rsidRDefault="009148B4" w:rsidP="009148B4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0B6FD1">
        <w:rPr>
          <w:rFonts w:asciiTheme="majorHAnsi" w:eastAsia="Cambria" w:hAnsiTheme="majorHAnsi" w:cs="Arial"/>
        </w:rPr>
        <w:t>Insertar una captura de la aproximación en el dominio del tiempo y la frecuencia.</w:t>
      </w:r>
      <w:r w:rsidR="000B6FD1">
        <w:rPr>
          <w:rFonts w:asciiTheme="majorHAnsi" w:eastAsia="Cambria" w:hAnsiTheme="majorHAnsi" w:cs="Arial"/>
        </w:rPr>
        <w:t xml:space="preserve"> </w:t>
      </w:r>
      <w:r w:rsidR="000B6FD1" w:rsidRPr="005077E6">
        <w:rPr>
          <w:rFonts w:asciiTheme="majorHAnsi" w:eastAsia="Cambria" w:hAnsiTheme="majorHAnsi" w:cs="Arial"/>
          <w:b/>
          <w:bCs/>
        </w:rPr>
        <w:t>(</w:t>
      </w:r>
      <w:r w:rsidR="000B6FD1">
        <w:rPr>
          <w:rFonts w:asciiTheme="majorHAnsi" w:eastAsia="Cambria" w:hAnsiTheme="majorHAnsi" w:cs="Arial"/>
          <w:b/>
          <w:bCs/>
        </w:rPr>
        <w:t>0.5</w:t>
      </w:r>
      <w:r w:rsidR="000B6FD1" w:rsidRPr="005077E6">
        <w:rPr>
          <w:rFonts w:asciiTheme="majorHAnsi" w:eastAsia="Cambria" w:hAnsiTheme="majorHAnsi" w:cs="Arial"/>
          <w:b/>
          <w:bCs/>
        </w:rPr>
        <w:t xml:space="preserve"> punto</w:t>
      </w:r>
      <w:r w:rsidR="000B6FD1">
        <w:rPr>
          <w:rFonts w:asciiTheme="majorHAnsi" w:eastAsia="Cambria" w:hAnsiTheme="majorHAnsi" w:cs="Arial"/>
          <w:b/>
          <w:bCs/>
        </w:rPr>
        <w:t>s</w:t>
      </w:r>
      <w:r w:rsidR="000B6FD1" w:rsidRPr="005077E6">
        <w:rPr>
          <w:rFonts w:asciiTheme="majorHAnsi" w:eastAsia="Cambria" w:hAnsiTheme="majorHAnsi" w:cs="Arial"/>
          <w:b/>
          <w:bCs/>
        </w:rPr>
        <w:t>)</w:t>
      </w:r>
    </w:p>
    <w:p w14:paraId="44801442" w14:textId="77777777" w:rsidR="006C2BD2" w:rsidRDefault="006C2BD2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1BCD1400" w14:textId="77777777" w:rsidR="009148B4" w:rsidRDefault="009148B4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7DF65CDC" w14:textId="77777777" w:rsidR="009148B4" w:rsidRDefault="009148B4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3C0B590F" w14:textId="77777777" w:rsidR="009148B4" w:rsidRDefault="009148B4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19C5601C" w14:textId="77777777" w:rsidR="009148B4" w:rsidRDefault="009148B4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7C79F465" w14:textId="77777777" w:rsidR="009148B4" w:rsidRDefault="009148B4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6905"/>
      </w:tblGrid>
      <w:tr w:rsidR="009003D2" w:rsidRPr="00320964" w14:paraId="7BA45F22" w14:textId="77777777" w:rsidTr="009003D2">
        <w:trPr>
          <w:jc w:val="center"/>
        </w:trPr>
        <w:tc>
          <w:tcPr>
            <w:tcW w:w="1281" w:type="dxa"/>
            <w:shd w:val="clear" w:color="auto" w:fill="D9D9D9"/>
          </w:tcPr>
          <w:p w14:paraId="0E6CC903" w14:textId="3CAD1009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Tabla 1</w:t>
            </w:r>
            <w:r w:rsidR="000B6FD1">
              <w:rPr>
                <w:rFonts w:asciiTheme="majorHAnsi" w:eastAsia="Arial" w:hAnsiTheme="majorHAnsi" w:cs="Arial"/>
                <w:b/>
                <w:sz w:val="24"/>
                <w:szCs w:val="24"/>
              </w:rPr>
              <w:t>0</w:t>
            </w: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.</w:t>
            </w:r>
          </w:p>
        </w:tc>
        <w:tc>
          <w:tcPr>
            <w:tcW w:w="6905" w:type="dxa"/>
            <w:shd w:val="clear" w:color="auto" w:fill="D9D9D9"/>
          </w:tcPr>
          <w:p w14:paraId="7E682019" w14:textId="7B5671C6" w:rsidR="009003D2" w:rsidRPr="00320964" w:rsidRDefault="000B6FD1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/>
                <w:sz w:val="24"/>
                <w:szCs w:val="24"/>
              </w:rPr>
              <w:t>Composición de señales (Tiempo)</w:t>
            </w:r>
          </w:p>
        </w:tc>
      </w:tr>
      <w:tr w:rsidR="009003D2" w:rsidRPr="00320964" w14:paraId="6C294E5A" w14:textId="77777777" w:rsidTr="009003D2">
        <w:trPr>
          <w:trHeight w:val="4946"/>
          <w:jc w:val="center"/>
        </w:trPr>
        <w:tc>
          <w:tcPr>
            <w:tcW w:w="8186" w:type="dxa"/>
            <w:gridSpan w:val="2"/>
            <w:shd w:val="clear" w:color="auto" w:fill="auto"/>
            <w:vAlign w:val="center"/>
          </w:tcPr>
          <w:p w14:paraId="6BE28586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320964">
              <w:rPr>
                <w:rFonts w:asciiTheme="majorHAnsi" w:eastAsia="Arial" w:hAnsiTheme="majorHAnsi" w:cs="Arial"/>
                <w:i/>
                <w:color w:val="0000FF"/>
              </w:rPr>
              <w:t>(Inserte gráfica)</w:t>
            </w:r>
          </w:p>
        </w:tc>
      </w:tr>
    </w:tbl>
    <w:p w14:paraId="07AFC976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38C120E1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2825"/>
        <w:gridCol w:w="4080"/>
      </w:tblGrid>
      <w:tr w:rsidR="009003D2" w:rsidRPr="00320964" w14:paraId="67B96934" w14:textId="77777777" w:rsidTr="009003D2">
        <w:trPr>
          <w:jc w:val="center"/>
        </w:trPr>
        <w:tc>
          <w:tcPr>
            <w:tcW w:w="1281" w:type="dxa"/>
            <w:shd w:val="clear" w:color="auto" w:fill="D9D9D9"/>
          </w:tcPr>
          <w:p w14:paraId="64171ADF" w14:textId="703DD622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Tabla 1</w:t>
            </w:r>
            <w:r w:rsidR="000B6FD1">
              <w:rPr>
                <w:rFonts w:asciiTheme="majorHAnsi" w:eastAsia="Arial" w:hAnsiTheme="majorHAnsi" w:cs="Arial"/>
                <w:b/>
                <w:sz w:val="24"/>
                <w:szCs w:val="24"/>
              </w:rPr>
              <w:t>1</w:t>
            </w: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.</w:t>
            </w:r>
          </w:p>
        </w:tc>
        <w:tc>
          <w:tcPr>
            <w:tcW w:w="6905" w:type="dxa"/>
            <w:gridSpan w:val="2"/>
            <w:shd w:val="clear" w:color="auto" w:fill="D9D9D9"/>
          </w:tcPr>
          <w:p w14:paraId="656ED39F" w14:textId="0F1C2448" w:rsidR="009003D2" w:rsidRPr="00320964" w:rsidRDefault="000B6FD1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>
              <w:rPr>
                <w:rFonts w:asciiTheme="majorHAnsi" w:eastAsia="Arial" w:hAnsiTheme="majorHAnsi" w:cs="Arial"/>
                <w:b/>
                <w:sz w:val="24"/>
                <w:szCs w:val="24"/>
              </w:rPr>
              <w:t>Composición de señales (</w:t>
            </w:r>
            <w:r>
              <w:rPr>
                <w:rFonts w:asciiTheme="majorHAnsi" w:eastAsia="Arial" w:hAnsiTheme="majorHAnsi" w:cs="Arial"/>
                <w:b/>
                <w:sz w:val="24"/>
                <w:szCs w:val="24"/>
              </w:rPr>
              <w:t>Frecuencia</w:t>
            </w:r>
            <w:r>
              <w:rPr>
                <w:rFonts w:asciiTheme="majorHAnsi" w:eastAsia="Arial" w:hAnsiTheme="majorHAnsi" w:cs="Arial"/>
                <w:b/>
                <w:sz w:val="24"/>
                <w:szCs w:val="24"/>
              </w:rPr>
              <w:t>)</w:t>
            </w:r>
          </w:p>
        </w:tc>
      </w:tr>
      <w:tr w:rsidR="009003D2" w:rsidRPr="00320964" w14:paraId="30576BB9" w14:textId="77777777" w:rsidTr="00FE6063">
        <w:trPr>
          <w:trHeight w:val="4785"/>
          <w:jc w:val="center"/>
        </w:trPr>
        <w:tc>
          <w:tcPr>
            <w:tcW w:w="8186" w:type="dxa"/>
            <w:gridSpan w:val="3"/>
            <w:shd w:val="clear" w:color="auto" w:fill="auto"/>
            <w:vAlign w:val="center"/>
          </w:tcPr>
          <w:p w14:paraId="4F05E60D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320964">
              <w:rPr>
                <w:rFonts w:asciiTheme="majorHAnsi" w:eastAsia="Arial" w:hAnsiTheme="majorHAnsi" w:cs="Arial"/>
                <w:i/>
                <w:color w:val="0000FF"/>
              </w:rPr>
              <w:t>(Inserte gráfica)</w:t>
            </w:r>
          </w:p>
        </w:tc>
      </w:tr>
      <w:tr w:rsidR="009003D2" w:rsidRPr="00320964" w14:paraId="5E963ED8" w14:textId="77777777" w:rsidTr="009003D2">
        <w:trPr>
          <w:trHeight w:val="277"/>
          <w:jc w:val="center"/>
        </w:trPr>
        <w:tc>
          <w:tcPr>
            <w:tcW w:w="4106" w:type="dxa"/>
            <w:gridSpan w:val="2"/>
            <w:shd w:val="clear" w:color="auto" w:fill="D9D9D9"/>
            <w:vAlign w:val="center"/>
          </w:tcPr>
          <w:p w14:paraId="24CC5A5F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00"/>
              </w:rPr>
            </w:pPr>
            <w:r w:rsidRPr="00320964">
              <w:rPr>
                <w:rFonts w:asciiTheme="majorHAnsi" w:eastAsia="Arial" w:hAnsiTheme="majorHAnsi" w:cs="Arial"/>
                <w:b/>
                <w:color w:val="000000"/>
              </w:rPr>
              <w:t>Frecuencia (F0)</w:t>
            </w:r>
          </w:p>
        </w:tc>
        <w:tc>
          <w:tcPr>
            <w:tcW w:w="4080" w:type="dxa"/>
            <w:shd w:val="clear" w:color="auto" w:fill="D9D9D9"/>
            <w:vAlign w:val="center"/>
          </w:tcPr>
          <w:p w14:paraId="4EB3B0E6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00"/>
              </w:rPr>
            </w:pPr>
            <w:r w:rsidRPr="00320964">
              <w:rPr>
                <w:rFonts w:asciiTheme="majorHAnsi" w:eastAsia="Arial" w:hAnsiTheme="majorHAnsi" w:cs="Arial"/>
                <w:b/>
                <w:color w:val="000000"/>
              </w:rPr>
              <w:t>Ancho de banda (BW)</w:t>
            </w:r>
          </w:p>
        </w:tc>
      </w:tr>
      <w:tr w:rsidR="009003D2" w:rsidRPr="00320964" w14:paraId="444FC3AE" w14:textId="77777777" w:rsidTr="009003D2">
        <w:trPr>
          <w:trHeight w:val="420"/>
          <w:jc w:val="center"/>
        </w:trPr>
        <w:tc>
          <w:tcPr>
            <w:tcW w:w="4106" w:type="dxa"/>
            <w:gridSpan w:val="2"/>
            <w:shd w:val="clear" w:color="auto" w:fill="auto"/>
            <w:vAlign w:val="center"/>
          </w:tcPr>
          <w:p w14:paraId="44F5D5C3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14:paraId="261665E5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</w:tr>
      <w:bookmarkEnd w:id="0"/>
    </w:tbl>
    <w:p w14:paraId="4312BA9C" w14:textId="77777777" w:rsidR="0081240D" w:rsidRPr="00FE6063" w:rsidRDefault="0081240D" w:rsidP="0081240D">
      <w:pPr>
        <w:rPr>
          <w:sz w:val="18"/>
        </w:rPr>
      </w:pPr>
    </w:p>
    <w:p w14:paraId="408DC8B1" w14:textId="77777777" w:rsidR="001B388F" w:rsidRDefault="001B388F" w:rsidP="0081240D">
      <w:pPr>
        <w:rPr>
          <w:sz w:val="18"/>
        </w:rPr>
      </w:pPr>
    </w:p>
    <w:p w14:paraId="0D3DEBE6" w14:textId="77777777" w:rsidR="000B6FD1" w:rsidRDefault="000B6FD1" w:rsidP="0081240D">
      <w:pPr>
        <w:rPr>
          <w:sz w:val="18"/>
        </w:rPr>
      </w:pPr>
    </w:p>
    <w:p w14:paraId="6B02D9D8" w14:textId="77777777" w:rsidR="000B6FD1" w:rsidRDefault="000B6FD1" w:rsidP="0081240D">
      <w:pPr>
        <w:rPr>
          <w:sz w:val="18"/>
        </w:rPr>
      </w:pPr>
    </w:p>
    <w:p w14:paraId="3CFE7F8B" w14:textId="77777777" w:rsidR="000B6FD1" w:rsidRDefault="000B6FD1" w:rsidP="0081240D">
      <w:pPr>
        <w:rPr>
          <w:sz w:val="18"/>
        </w:rPr>
      </w:pPr>
    </w:p>
    <w:p w14:paraId="0087AD5B" w14:textId="77777777" w:rsidR="000B6FD1" w:rsidRDefault="000B6FD1" w:rsidP="0081240D">
      <w:pPr>
        <w:rPr>
          <w:sz w:val="18"/>
        </w:rPr>
      </w:pPr>
    </w:p>
    <w:p w14:paraId="042F5286" w14:textId="77777777" w:rsidR="000B6FD1" w:rsidRDefault="000B6FD1" w:rsidP="0081240D">
      <w:pPr>
        <w:rPr>
          <w:sz w:val="18"/>
        </w:rPr>
      </w:pPr>
    </w:p>
    <w:p w14:paraId="3C5103B3" w14:textId="77777777" w:rsidR="000B6FD1" w:rsidRDefault="000B6FD1" w:rsidP="0081240D">
      <w:pPr>
        <w:rPr>
          <w:sz w:val="18"/>
        </w:rPr>
      </w:pPr>
    </w:p>
    <w:p w14:paraId="45A6D9AA" w14:textId="77777777" w:rsidR="000B6FD1" w:rsidRDefault="000B6FD1" w:rsidP="0081240D">
      <w:pPr>
        <w:rPr>
          <w:sz w:val="18"/>
        </w:rPr>
      </w:pPr>
    </w:p>
    <w:p w14:paraId="6BA31DC1" w14:textId="77777777" w:rsidR="000B6FD1" w:rsidRDefault="000B6FD1" w:rsidP="0081240D">
      <w:pPr>
        <w:rPr>
          <w:sz w:val="18"/>
        </w:rPr>
      </w:pPr>
    </w:p>
    <w:p w14:paraId="40AD57E9" w14:textId="77777777" w:rsidR="000B6FD1" w:rsidRDefault="000B6FD1" w:rsidP="0081240D">
      <w:pPr>
        <w:rPr>
          <w:sz w:val="18"/>
        </w:rPr>
      </w:pPr>
    </w:p>
    <w:p w14:paraId="5DE58320" w14:textId="77777777" w:rsidR="000B6FD1" w:rsidRPr="005077E6" w:rsidRDefault="000B6FD1" w:rsidP="000B6FD1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5077E6">
        <w:rPr>
          <w:rFonts w:asciiTheme="majorHAnsi" w:eastAsia="Cambria" w:hAnsiTheme="majorHAnsi" w:cs="Arial"/>
        </w:rPr>
        <w:t xml:space="preserve">Responder las siguientes preguntas. </w:t>
      </w:r>
      <w:r w:rsidRPr="000B6FD1">
        <w:rPr>
          <w:rFonts w:asciiTheme="majorHAnsi" w:eastAsia="Cambria" w:hAnsiTheme="majorHAnsi" w:cs="Arial"/>
          <w:b/>
          <w:bCs/>
        </w:rPr>
        <w:t>(1 punto)</w:t>
      </w:r>
    </w:p>
    <w:p w14:paraId="6318C881" w14:textId="77777777" w:rsidR="000B6FD1" w:rsidRDefault="000B6FD1" w:rsidP="0081240D">
      <w:pPr>
        <w:rPr>
          <w:sz w:val="18"/>
        </w:rPr>
      </w:pPr>
    </w:p>
    <w:p w14:paraId="71FBC3E8" w14:textId="03B98825" w:rsidR="000B6FD1" w:rsidRPr="000B6FD1" w:rsidRDefault="000B6FD1" w:rsidP="000B6FD1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0B6FD1">
        <w:rPr>
          <w:rFonts w:asciiTheme="majorHAnsi" w:eastAsia="Cambria" w:hAnsiTheme="majorHAnsi" w:cs="Arial"/>
        </w:rPr>
        <w:t>De acuerdo con</w:t>
      </w:r>
      <w:r w:rsidRPr="000B6FD1">
        <w:rPr>
          <w:rFonts w:asciiTheme="majorHAnsi" w:eastAsia="Cambria" w:hAnsiTheme="majorHAnsi" w:cs="Arial"/>
        </w:rPr>
        <w:t xml:space="preserve"> lo observado en las últimas gráficas, porque se producen distorsiones en la señal cuadrada aproximada en ciertos casos. Adicionalmente, ¿cómo se podrían evitar esas distorsiones? </w:t>
      </w:r>
    </w:p>
    <w:p w14:paraId="153CFE51" w14:textId="77777777" w:rsidR="000B6FD1" w:rsidRPr="001E6CDA" w:rsidRDefault="000B6FD1" w:rsidP="000B6FD1">
      <w:pPr>
        <w:pStyle w:val="Prrafodelista"/>
        <w:spacing w:before="120" w:line="360" w:lineRule="auto"/>
        <w:jc w:val="left"/>
        <w:rPr>
          <w:rFonts w:asciiTheme="majorHAnsi" w:eastAsia="Cambria" w:hAnsiTheme="majorHAnsi" w:cs="Arial"/>
        </w:rPr>
      </w:pPr>
      <w:r w:rsidRPr="001E6CDA"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2979BDB" w14:textId="77777777" w:rsidR="000B6FD1" w:rsidRPr="000B6FD1" w:rsidRDefault="000B6FD1" w:rsidP="000B6FD1">
      <w:pPr>
        <w:rPr>
          <w:sz w:val="18"/>
        </w:rPr>
      </w:pPr>
    </w:p>
    <w:p w14:paraId="13B4906C" w14:textId="5EA89044" w:rsidR="000B6FD1" w:rsidRPr="000B6FD1" w:rsidRDefault="000B6FD1" w:rsidP="000B6FD1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0B6FD1">
        <w:rPr>
          <w:rFonts w:asciiTheme="majorHAnsi" w:eastAsia="Cambria" w:hAnsiTheme="majorHAnsi" w:cs="Arial"/>
        </w:rPr>
        <w:t>De acuerdo con</w:t>
      </w:r>
      <w:r w:rsidRPr="000B6FD1">
        <w:rPr>
          <w:rFonts w:asciiTheme="majorHAnsi" w:eastAsia="Cambria" w:hAnsiTheme="majorHAnsi" w:cs="Arial"/>
        </w:rPr>
        <w:t xml:space="preserve"> lo observado en las últimas gráficas, ¿cómo se puede lograr una mejor aproximación de la señal cuadrada usando el generador de tonos u otro método?</w:t>
      </w:r>
    </w:p>
    <w:p w14:paraId="5FF52AFD" w14:textId="77777777" w:rsidR="000B6FD1" w:rsidRPr="001E6CDA" w:rsidRDefault="000B6FD1" w:rsidP="000B6FD1">
      <w:pPr>
        <w:pStyle w:val="Prrafodelista"/>
        <w:spacing w:before="120" w:line="360" w:lineRule="auto"/>
        <w:jc w:val="left"/>
        <w:rPr>
          <w:rFonts w:asciiTheme="majorHAnsi" w:eastAsia="Cambria" w:hAnsiTheme="majorHAnsi" w:cs="Arial"/>
        </w:rPr>
      </w:pPr>
      <w:r w:rsidRPr="001E6CDA"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EB45ED" w14:textId="77777777" w:rsidR="000B6FD1" w:rsidRDefault="000B6FD1" w:rsidP="000B6FD1">
      <w:pPr>
        <w:pStyle w:val="Prrafodelista"/>
        <w:spacing w:after="240" w:line="276" w:lineRule="auto"/>
        <w:ind w:left="1065"/>
        <w:contextualSpacing w:val="0"/>
        <w:jc w:val="left"/>
        <w:rPr>
          <w:rFonts w:asciiTheme="majorHAnsi" w:eastAsia="Cambria" w:hAnsiTheme="majorHAnsi" w:cs="Arial"/>
        </w:rPr>
      </w:pPr>
    </w:p>
    <w:p w14:paraId="2D4CB6CD" w14:textId="2061BC5B" w:rsidR="00C11A43" w:rsidRPr="00C11A43" w:rsidRDefault="00C11A43" w:rsidP="00C11A43">
      <w:pPr>
        <w:pStyle w:val="Prrafodelista"/>
        <w:numPr>
          <w:ilvl w:val="0"/>
          <w:numId w:val="36"/>
        </w:numPr>
        <w:spacing w:after="120" w:line="360" w:lineRule="auto"/>
        <w:ind w:left="357" w:hanging="357"/>
        <w:rPr>
          <w:rFonts w:asciiTheme="majorHAnsi" w:eastAsia="Cambria" w:hAnsiTheme="majorHAnsi" w:cs="Arial"/>
        </w:rPr>
      </w:pPr>
      <w:r>
        <w:rPr>
          <w:rFonts w:asciiTheme="majorHAnsi" w:eastAsia="Cambria" w:hAnsiTheme="majorHAnsi" w:cs="Arial"/>
        </w:rPr>
        <w:t>Comentarios y conclusiones de las 3 experiencias</w:t>
      </w:r>
      <w:r w:rsidR="000B6FD1" w:rsidRPr="005077E6">
        <w:rPr>
          <w:rFonts w:asciiTheme="majorHAnsi" w:eastAsia="Cambria" w:hAnsiTheme="majorHAnsi" w:cs="Arial"/>
        </w:rPr>
        <w:t xml:space="preserve">. </w:t>
      </w:r>
      <w:r w:rsidR="000B6FD1" w:rsidRPr="000B6FD1">
        <w:rPr>
          <w:rFonts w:asciiTheme="majorHAnsi" w:eastAsia="Cambria" w:hAnsiTheme="majorHAnsi" w:cs="Arial"/>
          <w:b/>
          <w:bCs/>
        </w:rPr>
        <w:t>(1 punto)</w:t>
      </w:r>
    </w:p>
    <w:p w14:paraId="7929A7D6" w14:textId="364FC531" w:rsidR="000B6FD1" w:rsidRPr="001E6CDA" w:rsidRDefault="000B6FD1" w:rsidP="00C11A43">
      <w:pPr>
        <w:pStyle w:val="Prrafodelista"/>
        <w:spacing w:before="240" w:line="360" w:lineRule="auto"/>
        <w:jc w:val="left"/>
        <w:rPr>
          <w:rFonts w:asciiTheme="majorHAnsi" w:eastAsia="Cambria" w:hAnsiTheme="majorHAnsi" w:cs="Arial"/>
        </w:rPr>
      </w:pPr>
      <w:r w:rsidRPr="001E6CDA"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37473C" w14:textId="54D265A3" w:rsidR="00C11A43" w:rsidRPr="001E6CDA" w:rsidRDefault="00C11A43" w:rsidP="00C11A43">
      <w:pPr>
        <w:pStyle w:val="Prrafodelista"/>
        <w:spacing w:before="240" w:line="360" w:lineRule="auto"/>
        <w:jc w:val="left"/>
        <w:rPr>
          <w:rFonts w:asciiTheme="majorHAnsi" w:eastAsia="Cambria" w:hAnsiTheme="majorHAnsi" w:cs="Arial"/>
        </w:rPr>
      </w:pPr>
      <w:r w:rsidRPr="001E6CDA"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</w:t>
      </w:r>
    </w:p>
    <w:p w14:paraId="6D988A33" w14:textId="77777777" w:rsidR="00C11A43" w:rsidRDefault="00C11A43" w:rsidP="00C11A43">
      <w:pPr>
        <w:pStyle w:val="Prrafodelista"/>
        <w:spacing w:before="240" w:line="360" w:lineRule="auto"/>
        <w:jc w:val="left"/>
        <w:rPr>
          <w:sz w:val="18"/>
        </w:rPr>
      </w:pPr>
      <w:r w:rsidRPr="001E6CDA"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</w:t>
      </w:r>
    </w:p>
    <w:p w14:paraId="00B4A7E3" w14:textId="77777777" w:rsidR="00C11A43" w:rsidRDefault="00C11A43" w:rsidP="00C11A43">
      <w:pPr>
        <w:pStyle w:val="Prrafodelista"/>
        <w:spacing w:before="240" w:line="360" w:lineRule="auto"/>
        <w:jc w:val="left"/>
        <w:rPr>
          <w:sz w:val="18"/>
        </w:rPr>
      </w:pPr>
      <w:r w:rsidRPr="001E6CDA">
        <w:rPr>
          <w:rFonts w:asciiTheme="majorHAnsi" w:eastAsia="Cambria" w:hAnsiTheme="majorHAnsi" w:cs="Arial"/>
        </w:rPr>
        <w:t>…………………………………………………………………………………………………………………………………………………………………</w:t>
      </w:r>
    </w:p>
    <w:p w14:paraId="7EF968D2" w14:textId="77777777" w:rsidR="00C11A43" w:rsidRDefault="00C11A43" w:rsidP="00C11A43">
      <w:pPr>
        <w:pStyle w:val="Prrafodelista"/>
        <w:spacing w:before="240" w:line="360" w:lineRule="auto"/>
        <w:jc w:val="left"/>
        <w:rPr>
          <w:sz w:val="18"/>
        </w:rPr>
      </w:pPr>
    </w:p>
    <w:p w14:paraId="1A58F5DC" w14:textId="6C3A7AA6" w:rsidR="001B388F" w:rsidRPr="00E96A0B" w:rsidRDefault="001B388F" w:rsidP="008257F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rPr>
          <w:b/>
          <w:bCs/>
          <w:color w:val="00599D" w:themeColor="accent3"/>
          <w:sz w:val="24"/>
          <w:szCs w:val="24"/>
          <w:lang w:val="es-MX"/>
        </w:rPr>
      </w:pPr>
      <w:r w:rsidRPr="00E96A0B">
        <w:rPr>
          <w:b/>
          <w:bCs/>
          <w:color w:val="00599D" w:themeColor="accent3"/>
          <w:sz w:val="24"/>
          <w:szCs w:val="24"/>
          <w:lang w:val="es-MX"/>
        </w:rPr>
        <w:t>INSTRUC</w:t>
      </w:r>
      <w:r w:rsidR="008257FC" w:rsidRPr="00E96A0B">
        <w:rPr>
          <w:b/>
          <w:bCs/>
          <w:color w:val="00599D" w:themeColor="accent3"/>
          <w:sz w:val="24"/>
          <w:szCs w:val="24"/>
          <w:lang w:val="es-MX"/>
        </w:rPr>
        <w:t>CIONES PARA LA ENTREGA</w:t>
      </w:r>
    </w:p>
    <w:p w14:paraId="134606EF" w14:textId="77777777" w:rsidR="008257FC" w:rsidRPr="002646E7" w:rsidRDefault="008257FC" w:rsidP="001B388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16"/>
          <w:szCs w:val="24"/>
          <w:highlight w:val="yellow"/>
          <w:lang w:val="es-MX"/>
        </w:rPr>
      </w:pPr>
    </w:p>
    <w:p w14:paraId="35BA2544" w14:textId="1FECE89E" w:rsidR="00471EA9" w:rsidRPr="00471EA9" w:rsidRDefault="00471EA9" w:rsidP="00471EA9">
      <w:pPr>
        <w:pStyle w:val="Prrafodelista"/>
        <w:keepNext/>
        <w:numPr>
          <w:ilvl w:val="0"/>
          <w:numId w:val="38"/>
        </w:numPr>
        <w:spacing w:before="120" w:line="276" w:lineRule="auto"/>
        <w:ind w:right="254"/>
        <w:outlineLvl w:val="4"/>
        <w:rPr>
          <w:b/>
          <w:bCs/>
          <w:color w:val="00599D" w:themeColor="accent3"/>
          <w:sz w:val="24"/>
          <w:szCs w:val="24"/>
          <w:lang w:val="es-MX"/>
        </w:rPr>
      </w:pPr>
      <w:r w:rsidRPr="008257FC">
        <w:rPr>
          <w:b/>
          <w:bCs/>
          <w:color w:val="00599D" w:themeColor="accent3"/>
          <w:sz w:val="24"/>
          <w:szCs w:val="24"/>
          <w:lang w:val="es-MX"/>
        </w:rPr>
        <w:t>La guía debe ser entregada con el formato LAB</w:t>
      </w:r>
      <w:r w:rsidRPr="008257FC">
        <w:rPr>
          <w:b/>
          <w:bCs/>
          <w:color w:val="C00000"/>
          <w:sz w:val="24"/>
          <w:szCs w:val="24"/>
          <w:lang w:val="es-MX"/>
        </w:rPr>
        <w:t>X</w:t>
      </w:r>
      <w:r w:rsidRPr="008257FC">
        <w:rPr>
          <w:b/>
          <w:bCs/>
          <w:color w:val="00599D" w:themeColor="accent3"/>
          <w:sz w:val="24"/>
          <w:szCs w:val="24"/>
          <w:lang w:val="es-MX"/>
        </w:rPr>
        <w:t>_H69</w:t>
      </w:r>
      <w:r w:rsidRPr="008257FC">
        <w:rPr>
          <w:b/>
          <w:bCs/>
          <w:color w:val="C00000"/>
          <w:sz w:val="24"/>
          <w:szCs w:val="24"/>
          <w:lang w:val="es-MX"/>
        </w:rPr>
        <w:t>Y</w:t>
      </w:r>
      <w:r w:rsidRPr="008257FC">
        <w:rPr>
          <w:b/>
          <w:bCs/>
          <w:color w:val="00599D" w:themeColor="accent3"/>
          <w:sz w:val="24"/>
          <w:szCs w:val="24"/>
          <w:lang w:val="es-MX"/>
        </w:rPr>
        <w:t>_G</w:t>
      </w:r>
      <w:r w:rsidRPr="008257FC">
        <w:rPr>
          <w:b/>
          <w:bCs/>
          <w:color w:val="C00000"/>
          <w:sz w:val="24"/>
          <w:szCs w:val="24"/>
          <w:lang w:val="es-MX"/>
        </w:rPr>
        <w:t>Z</w:t>
      </w:r>
      <w:r w:rsidRPr="008257FC">
        <w:rPr>
          <w:b/>
          <w:bCs/>
          <w:color w:val="00599D" w:themeColor="accent3"/>
          <w:sz w:val="24"/>
          <w:szCs w:val="24"/>
          <w:lang w:val="es-MX"/>
        </w:rPr>
        <w:t>.PDF, donde las letras de color rojo corresponden a los números de laboratorio, horario y grupo respectivamente.</w:t>
      </w:r>
    </w:p>
    <w:p w14:paraId="2BAD5455" w14:textId="77777777" w:rsidR="008257FC" w:rsidRDefault="008257FC" w:rsidP="008257FC">
      <w:pPr>
        <w:pStyle w:val="Prrafodelista"/>
        <w:keepNext/>
        <w:numPr>
          <w:ilvl w:val="0"/>
          <w:numId w:val="38"/>
        </w:numPr>
        <w:spacing w:before="120" w:line="276" w:lineRule="auto"/>
        <w:ind w:right="254"/>
        <w:outlineLvl w:val="4"/>
        <w:rPr>
          <w:b/>
          <w:bCs/>
          <w:color w:val="00599D" w:themeColor="accent3"/>
          <w:sz w:val="24"/>
          <w:szCs w:val="24"/>
          <w:lang w:val="es-MX"/>
        </w:rPr>
      </w:pPr>
      <w:r w:rsidRPr="008257FC">
        <w:rPr>
          <w:b/>
          <w:bCs/>
          <w:color w:val="00599D" w:themeColor="accent3"/>
          <w:sz w:val="24"/>
          <w:szCs w:val="24"/>
          <w:lang w:val="es-MX"/>
        </w:rPr>
        <w:t>La entrega de la guía debe realizarse dentro del tiempo indicado en la actividad correspondiente en la plataforma PAIDEIA.</w:t>
      </w:r>
    </w:p>
    <w:p w14:paraId="0084C197" w14:textId="57147972" w:rsidR="008257FC" w:rsidRPr="008257FC" w:rsidRDefault="008257FC" w:rsidP="008257FC">
      <w:pPr>
        <w:pStyle w:val="Prrafodelista"/>
        <w:keepNext/>
        <w:numPr>
          <w:ilvl w:val="0"/>
          <w:numId w:val="38"/>
        </w:numPr>
        <w:spacing w:before="120" w:line="276" w:lineRule="auto"/>
        <w:ind w:right="254"/>
        <w:outlineLvl w:val="4"/>
        <w:rPr>
          <w:b/>
          <w:bCs/>
          <w:color w:val="00599D" w:themeColor="accent3"/>
          <w:sz w:val="24"/>
          <w:szCs w:val="24"/>
          <w:lang w:val="es-MX"/>
        </w:rPr>
      </w:pPr>
      <w:r w:rsidRPr="008257FC">
        <w:rPr>
          <w:b/>
          <w:bCs/>
          <w:color w:val="00599D" w:themeColor="accent3"/>
          <w:sz w:val="24"/>
          <w:szCs w:val="24"/>
          <w:lang w:val="es-MX"/>
        </w:rPr>
        <w:t>Es responsabilidad de los integrantes del grupo verificar el documento enviado.</w:t>
      </w:r>
    </w:p>
    <w:p w14:paraId="61DCBE4E" w14:textId="77777777" w:rsidR="001B388F" w:rsidRDefault="001B388F" w:rsidP="001B388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18"/>
          <w:szCs w:val="24"/>
          <w:highlight w:val="yellow"/>
          <w:lang w:val="es-MX"/>
        </w:rPr>
      </w:pPr>
    </w:p>
    <w:p w14:paraId="1A7D2A0E" w14:textId="1133D5E9" w:rsidR="001B388F" w:rsidRPr="00EB0AFA" w:rsidRDefault="001B388F" w:rsidP="001B388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 w:rsidRPr="00FE6063">
        <w:rPr>
          <w:b/>
          <w:bCs/>
          <w:color w:val="00599D" w:themeColor="accent3"/>
          <w:sz w:val="24"/>
          <w:szCs w:val="24"/>
          <w:lang w:val="es-MX"/>
        </w:rPr>
        <w:t xml:space="preserve">CRITERIOS DE </w:t>
      </w:r>
      <w:r w:rsidR="00FE6063" w:rsidRPr="00FE6063">
        <w:rPr>
          <w:b/>
          <w:bCs/>
          <w:color w:val="00599D" w:themeColor="accent3"/>
          <w:sz w:val="24"/>
          <w:szCs w:val="24"/>
          <w:lang w:val="es-MX"/>
        </w:rPr>
        <w:t>EVALUACÍÓN</w:t>
      </w:r>
    </w:p>
    <w:p w14:paraId="4EC32929" w14:textId="77777777" w:rsidR="001B388F" w:rsidRPr="00FE6063" w:rsidRDefault="001B388F" w:rsidP="001B388F">
      <w:pPr>
        <w:rPr>
          <w:sz w:val="18"/>
          <w:highlight w:val="yellow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1554"/>
      </w:tblGrid>
      <w:tr w:rsidR="002646E7" w14:paraId="42FF5022" w14:textId="77777777" w:rsidTr="008E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3" w:type="dxa"/>
          </w:tcPr>
          <w:p w14:paraId="14C0CBEE" w14:textId="77777777" w:rsidR="002646E7" w:rsidRPr="00567B08" w:rsidRDefault="002646E7" w:rsidP="0083391B">
            <w:pPr>
              <w:rPr>
                <w:b/>
                <w:highlight w:val="yellow"/>
                <w:lang w:val="es-MX"/>
              </w:rPr>
            </w:pPr>
            <w:r w:rsidRPr="00567B08">
              <w:rPr>
                <w:b/>
                <w:color w:val="FFFFFF" w:themeColor="background1"/>
                <w:lang w:val="es-MX"/>
              </w:rPr>
              <w:t>Criterios</w:t>
            </w:r>
          </w:p>
        </w:tc>
        <w:tc>
          <w:tcPr>
            <w:tcW w:w="1554" w:type="dxa"/>
          </w:tcPr>
          <w:p w14:paraId="435C3237" w14:textId="77777777" w:rsidR="002646E7" w:rsidRPr="00567B08" w:rsidRDefault="002646E7" w:rsidP="00FE6063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567B08">
              <w:rPr>
                <w:b/>
                <w:color w:val="FFFFFF" w:themeColor="background1"/>
                <w:lang w:val="es-MX"/>
              </w:rPr>
              <w:t>Puntaje</w:t>
            </w:r>
          </w:p>
        </w:tc>
      </w:tr>
      <w:tr w:rsidR="002646E7" w14:paraId="1E9B6B6F" w14:textId="77777777" w:rsidTr="008E0BAF">
        <w:tc>
          <w:tcPr>
            <w:tcW w:w="7933" w:type="dxa"/>
            <w:vAlign w:val="center"/>
          </w:tcPr>
          <w:p w14:paraId="57B1EE42" w14:textId="06B7E59F" w:rsidR="002646E7" w:rsidRDefault="00C11A43" w:rsidP="00ED46CC">
            <w:pPr>
              <w:jc w:val="left"/>
              <w:rPr>
                <w:highlight w:val="yellow"/>
                <w:lang w:val="es-MX"/>
              </w:rPr>
            </w:pPr>
            <w:r>
              <w:rPr>
                <w:lang w:val="es-MX"/>
              </w:rPr>
              <w:t>Registro de</w:t>
            </w:r>
            <w:r w:rsidR="00ED46CC">
              <w:rPr>
                <w:lang w:val="es-MX"/>
              </w:rPr>
              <w:t xml:space="preserve"> la</w:t>
            </w:r>
            <w:r w:rsidR="002646E7" w:rsidRPr="0072200A">
              <w:rPr>
                <w:lang w:val="es-MX"/>
              </w:rPr>
              <w:t xml:space="preserve"> señal</w:t>
            </w:r>
            <w:r w:rsidR="00ED46CC">
              <w:rPr>
                <w:lang w:val="es-MX"/>
              </w:rPr>
              <w:t xml:space="preserve"> </w:t>
            </w:r>
            <w:r>
              <w:rPr>
                <w:lang w:val="es-MX"/>
              </w:rPr>
              <w:t>cuadrada en tiempo y frecuencia</w:t>
            </w:r>
            <w:r w:rsidR="002646E7">
              <w:rPr>
                <w:lang w:val="es-MX"/>
              </w:rPr>
              <w:t>.</w:t>
            </w:r>
          </w:p>
        </w:tc>
        <w:tc>
          <w:tcPr>
            <w:tcW w:w="1554" w:type="dxa"/>
            <w:vAlign w:val="center"/>
          </w:tcPr>
          <w:p w14:paraId="600E45DF" w14:textId="77777777" w:rsidR="002646E7" w:rsidRDefault="002646E7" w:rsidP="006C2BD2">
            <w:pPr>
              <w:jc w:val="center"/>
              <w:rPr>
                <w:highlight w:val="yellow"/>
                <w:lang w:val="es-MX"/>
              </w:rPr>
            </w:pPr>
            <w:r w:rsidRPr="0072200A">
              <w:rPr>
                <w:lang w:val="es-MX"/>
              </w:rPr>
              <w:t>1 punto</w:t>
            </w:r>
          </w:p>
        </w:tc>
      </w:tr>
      <w:tr w:rsidR="002646E7" w14:paraId="7AD07340" w14:textId="77777777" w:rsidTr="008E0BAF">
        <w:tc>
          <w:tcPr>
            <w:tcW w:w="7933" w:type="dxa"/>
            <w:vAlign w:val="center"/>
          </w:tcPr>
          <w:p w14:paraId="4B75389F" w14:textId="54720A0C" w:rsidR="002646E7" w:rsidRPr="00D1317C" w:rsidRDefault="00C11A43" w:rsidP="0083391B">
            <w:pPr>
              <w:jc w:val="left"/>
              <w:rPr>
                <w:lang w:val="es-MX"/>
              </w:rPr>
            </w:pPr>
            <w:r>
              <w:rPr>
                <w:rFonts w:eastAsia="Cambria" w:cs="Arial"/>
              </w:rPr>
              <w:t>Evaluación de armónicos y BW de la señal cuadrada</w:t>
            </w:r>
            <w:r w:rsidR="002646E7">
              <w:rPr>
                <w:rFonts w:asciiTheme="majorHAnsi" w:eastAsia="Cambria" w:hAnsiTheme="majorHAnsi" w:cs="Arial"/>
              </w:rPr>
              <w:t>.</w:t>
            </w:r>
          </w:p>
        </w:tc>
        <w:tc>
          <w:tcPr>
            <w:tcW w:w="1554" w:type="dxa"/>
            <w:vAlign w:val="center"/>
          </w:tcPr>
          <w:p w14:paraId="6B0A078C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 w:rsidRPr="00D1317C">
              <w:rPr>
                <w:lang w:val="es-MX"/>
              </w:rPr>
              <w:t>1 punto</w:t>
            </w:r>
          </w:p>
        </w:tc>
      </w:tr>
      <w:tr w:rsidR="002646E7" w14:paraId="285C96E4" w14:textId="77777777" w:rsidTr="008E0BAF">
        <w:tc>
          <w:tcPr>
            <w:tcW w:w="7933" w:type="dxa"/>
            <w:vAlign w:val="center"/>
          </w:tcPr>
          <w:p w14:paraId="29E265F2" w14:textId="3E34BF03" w:rsidR="002646E7" w:rsidRPr="00D1317C" w:rsidRDefault="00C11A43" w:rsidP="003941F6">
            <w:pPr>
              <w:jc w:val="left"/>
              <w:rPr>
                <w:lang w:val="es-MX"/>
              </w:rPr>
            </w:pPr>
            <w:r>
              <w:rPr>
                <w:rFonts w:asciiTheme="majorHAnsi" w:eastAsia="Cambria" w:hAnsiTheme="majorHAnsi" w:cs="Arial"/>
              </w:rPr>
              <w:t>Respuestas de la experiencia 1</w:t>
            </w:r>
            <w:r w:rsidR="003941F6">
              <w:rPr>
                <w:rFonts w:asciiTheme="majorHAnsi" w:eastAsia="Cambria" w:hAnsiTheme="majorHAnsi" w:cs="Arial"/>
              </w:rPr>
              <w:t>.</w:t>
            </w:r>
          </w:p>
        </w:tc>
        <w:tc>
          <w:tcPr>
            <w:tcW w:w="1554" w:type="dxa"/>
            <w:vAlign w:val="center"/>
          </w:tcPr>
          <w:p w14:paraId="6D6DCCF4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33426431" w14:textId="77777777" w:rsidTr="008E0BAF">
        <w:tc>
          <w:tcPr>
            <w:tcW w:w="7933" w:type="dxa"/>
            <w:vAlign w:val="center"/>
          </w:tcPr>
          <w:p w14:paraId="03157230" w14:textId="606DD3B2" w:rsidR="002646E7" w:rsidRPr="00D1317C" w:rsidRDefault="00C11A43" w:rsidP="003941F6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Registro de la</w:t>
            </w:r>
            <w:r w:rsidRPr="0072200A">
              <w:rPr>
                <w:lang w:val="es-MX"/>
              </w:rPr>
              <w:t xml:space="preserve"> s</w:t>
            </w:r>
            <w:r>
              <w:rPr>
                <w:lang w:val="es-MX"/>
              </w:rPr>
              <w:t>uma de ondas senoidales</w:t>
            </w:r>
            <w:r>
              <w:rPr>
                <w:lang w:val="es-MX"/>
              </w:rPr>
              <w:t xml:space="preserve"> en tiempo y frecuencia.</w:t>
            </w:r>
          </w:p>
        </w:tc>
        <w:tc>
          <w:tcPr>
            <w:tcW w:w="1554" w:type="dxa"/>
            <w:vAlign w:val="center"/>
          </w:tcPr>
          <w:p w14:paraId="68CA483E" w14:textId="77777777" w:rsidR="002646E7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4604FE54" w14:textId="77777777" w:rsidTr="008E0BAF">
        <w:tc>
          <w:tcPr>
            <w:tcW w:w="7933" w:type="dxa"/>
            <w:vAlign w:val="center"/>
          </w:tcPr>
          <w:p w14:paraId="150A8B56" w14:textId="5DECDE07" w:rsidR="002646E7" w:rsidRPr="00D1317C" w:rsidRDefault="00C11A43" w:rsidP="0083391B">
            <w:pPr>
              <w:jc w:val="left"/>
              <w:rPr>
                <w:lang w:val="es-MX"/>
              </w:rPr>
            </w:pPr>
            <w:r>
              <w:rPr>
                <w:rFonts w:asciiTheme="majorHAnsi" w:eastAsia="Cambria" w:hAnsiTheme="majorHAnsi" w:cs="Arial"/>
              </w:rPr>
              <w:lastRenderedPageBreak/>
              <w:t xml:space="preserve">Respuestas de la experiencia </w:t>
            </w:r>
            <w:r>
              <w:rPr>
                <w:rFonts w:asciiTheme="majorHAnsi" w:eastAsia="Cambria" w:hAnsiTheme="majorHAnsi" w:cs="Arial"/>
              </w:rPr>
              <w:t>2</w:t>
            </w:r>
            <w:r>
              <w:rPr>
                <w:rFonts w:asciiTheme="majorHAnsi" w:eastAsia="Cambria" w:hAnsiTheme="majorHAnsi" w:cs="Arial"/>
              </w:rPr>
              <w:t>.</w:t>
            </w:r>
          </w:p>
        </w:tc>
        <w:tc>
          <w:tcPr>
            <w:tcW w:w="1554" w:type="dxa"/>
            <w:vAlign w:val="center"/>
          </w:tcPr>
          <w:p w14:paraId="50902C6C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0A11FABA" w14:textId="77777777" w:rsidTr="008E0BAF">
        <w:tc>
          <w:tcPr>
            <w:tcW w:w="7933" w:type="dxa"/>
            <w:vAlign w:val="center"/>
          </w:tcPr>
          <w:p w14:paraId="489DC737" w14:textId="0E5DAEDB" w:rsidR="002646E7" w:rsidRPr="00D1317C" w:rsidRDefault="004B5C50" w:rsidP="0083391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Evaluación y registro de 3 1ros armónicos de la onda cuadrada</w:t>
            </w:r>
          </w:p>
        </w:tc>
        <w:tc>
          <w:tcPr>
            <w:tcW w:w="1554" w:type="dxa"/>
            <w:vAlign w:val="center"/>
          </w:tcPr>
          <w:p w14:paraId="67F055A1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18036934" w14:textId="77777777" w:rsidTr="008E0BAF">
        <w:tc>
          <w:tcPr>
            <w:tcW w:w="7933" w:type="dxa"/>
            <w:vAlign w:val="center"/>
          </w:tcPr>
          <w:p w14:paraId="6ECC60FF" w14:textId="2BC15F6A" w:rsidR="002646E7" w:rsidRPr="00D1317C" w:rsidRDefault="004B5C50" w:rsidP="0083391B">
            <w:pPr>
              <w:jc w:val="left"/>
              <w:rPr>
                <w:lang w:val="es-MX"/>
              </w:rPr>
            </w:pPr>
            <w:r>
              <w:rPr>
                <w:rFonts w:asciiTheme="majorHAnsi" w:eastAsia="Cambria" w:hAnsiTheme="majorHAnsi" w:cs="Arial"/>
              </w:rPr>
              <w:t xml:space="preserve">Respuestas de la experiencia </w:t>
            </w:r>
            <w:r>
              <w:rPr>
                <w:rFonts w:asciiTheme="majorHAnsi" w:eastAsia="Cambria" w:hAnsiTheme="majorHAnsi" w:cs="Arial"/>
              </w:rPr>
              <w:t>3</w:t>
            </w:r>
            <w:r>
              <w:rPr>
                <w:rFonts w:asciiTheme="majorHAnsi" w:eastAsia="Cambria" w:hAnsiTheme="majorHAnsi" w:cs="Arial"/>
              </w:rPr>
              <w:t>.</w:t>
            </w:r>
          </w:p>
        </w:tc>
        <w:tc>
          <w:tcPr>
            <w:tcW w:w="1554" w:type="dxa"/>
            <w:vAlign w:val="center"/>
          </w:tcPr>
          <w:p w14:paraId="31B21604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7F60342A" w14:textId="77777777" w:rsidTr="008E0BAF">
        <w:tc>
          <w:tcPr>
            <w:tcW w:w="7933" w:type="dxa"/>
            <w:vAlign w:val="center"/>
          </w:tcPr>
          <w:p w14:paraId="55E7A9E2" w14:textId="09A129EF" w:rsidR="002646E7" w:rsidRPr="00D1317C" w:rsidRDefault="004B5C50" w:rsidP="0083391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Observaciones y conclusiones</w:t>
            </w:r>
          </w:p>
        </w:tc>
        <w:tc>
          <w:tcPr>
            <w:tcW w:w="1554" w:type="dxa"/>
            <w:vAlign w:val="center"/>
          </w:tcPr>
          <w:p w14:paraId="336D3392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036ED7C3" w14:textId="77777777" w:rsidTr="008E0BAF">
        <w:tc>
          <w:tcPr>
            <w:tcW w:w="7933" w:type="dxa"/>
            <w:shd w:val="clear" w:color="auto" w:fill="0096C8" w:themeFill="accent1"/>
          </w:tcPr>
          <w:p w14:paraId="28BE1E14" w14:textId="77777777" w:rsidR="002646E7" w:rsidRDefault="002646E7" w:rsidP="0083391B">
            <w:pPr>
              <w:rPr>
                <w:highlight w:val="yellow"/>
                <w:lang w:val="es-MX"/>
              </w:rPr>
            </w:pPr>
            <w:r w:rsidRPr="00567B08">
              <w:rPr>
                <w:color w:val="FFFFFF" w:themeColor="background1"/>
                <w:lang w:val="es-MX"/>
              </w:rPr>
              <w:t>Puntaje total</w:t>
            </w:r>
          </w:p>
        </w:tc>
        <w:tc>
          <w:tcPr>
            <w:tcW w:w="1554" w:type="dxa"/>
            <w:vAlign w:val="center"/>
          </w:tcPr>
          <w:p w14:paraId="2094B19F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 w:rsidRPr="00D1317C">
              <w:rPr>
                <w:lang w:val="es-MX"/>
              </w:rPr>
              <w:t>8 puntos</w:t>
            </w:r>
          </w:p>
        </w:tc>
      </w:tr>
    </w:tbl>
    <w:p w14:paraId="4F94C94B" w14:textId="77777777" w:rsidR="001B388F" w:rsidRDefault="001B388F" w:rsidP="002646E7"/>
    <w:sectPr w:rsidR="001B388F" w:rsidSect="00E529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 w:code="9"/>
      <w:pgMar w:top="1134" w:right="1133" w:bottom="1134" w:left="709" w:header="568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B08E" w14:textId="77777777" w:rsidR="00E52999" w:rsidRDefault="00E52999" w:rsidP="00F15C80">
      <w:r>
        <w:separator/>
      </w:r>
    </w:p>
  </w:endnote>
  <w:endnote w:type="continuationSeparator" w:id="0">
    <w:p w14:paraId="15DA409D" w14:textId="77777777" w:rsidR="00E52999" w:rsidRDefault="00E52999" w:rsidP="00F15C80">
      <w:r>
        <w:continuationSeparator/>
      </w:r>
    </w:p>
  </w:endnote>
  <w:endnote w:type="continuationNotice" w:id="1">
    <w:p w14:paraId="6553194A" w14:textId="77777777" w:rsidR="00E52999" w:rsidRDefault="00E529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3EE2" w14:textId="77777777" w:rsidR="009003D2" w:rsidRPr="00F4148D" w:rsidRDefault="009003D2" w:rsidP="00F4148D">
    <w:pPr>
      <w:pStyle w:val="Piedepgina"/>
      <w:tabs>
        <w:tab w:val="right" w:pos="9639"/>
      </w:tabs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 w:rsidRPr="00F4148D">
      <w:rPr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I   Nombre del profesor                                                       </w:t>
    </w:r>
    <w:r>
      <w:rPr>
        <w:b/>
        <w:bCs/>
        <w:color w:val="0076B3" w:themeColor="accent2"/>
        <w:sz w:val="20"/>
        <w:szCs w:val="20"/>
        <w:lang w:val="es-MX"/>
      </w:rPr>
      <w:t xml:space="preserve">           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ab/>
    </w:r>
    <w:r w:rsidRPr="00F4148D">
      <w:rPr>
        <w:b/>
        <w:bCs/>
        <w:color w:val="0076B3" w:themeColor="accent2"/>
        <w:sz w:val="20"/>
        <w:szCs w:val="20"/>
        <w:lang w:val="es-MX"/>
      </w:rPr>
      <w:tab/>
    </w: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65408" behindDoc="1" locked="0" layoutInCell="1" allowOverlap="1" wp14:anchorId="137EF228" wp14:editId="081CB1F7">
          <wp:simplePos x="0" y="0"/>
          <wp:positionH relativeFrom="page">
            <wp:posOffset>5701665</wp:posOffset>
          </wp:positionH>
          <wp:positionV relativeFrom="paragraph">
            <wp:posOffset>-569497</wp:posOffset>
          </wp:positionV>
          <wp:extent cx="1824437" cy="1099771"/>
          <wp:effectExtent l="0" t="0" r="4445" b="5715"/>
          <wp:wrapNone/>
          <wp:docPr id="980638791" name="Picture 980638791" descr="A green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176864" name="Picture 468176864" descr="A green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076B3" w:themeColor="accent2"/>
        <w:sz w:val="20"/>
        <w:szCs w:val="20"/>
        <w:lang w:val="es-MX"/>
      </w:rPr>
      <w:fldChar w:fldCharType="begin"/>
    </w:r>
    <w:r w:rsidRPr="00F4148D">
      <w:rPr>
        <w:b/>
        <w:bCs/>
        <w:color w:val="0076B3" w:themeColor="accent2"/>
        <w:sz w:val="20"/>
        <w:szCs w:val="20"/>
        <w:lang w:val="es-MX"/>
      </w:rPr>
      <w:instrText xml:space="preserve"> PAGE   \* MERGEFORMAT </w:instrText>
    </w:r>
    <w:r w:rsidRPr="00F4148D">
      <w:rPr>
        <w:b/>
        <w:bCs/>
        <w:color w:val="0076B3" w:themeColor="accent2"/>
        <w:sz w:val="20"/>
        <w:szCs w:val="20"/>
        <w:lang w:val="es-MX"/>
      </w:rPr>
      <w:fldChar w:fldCharType="separate"/>
    </w:r>
    <w:r>
      <w:rPr>
        <w:b/>
        <w:bCs/>
        <w:color w:val="0076B3" w:themeColor="accent2"/>
        <w:sz w:val="20"/>
        <w:szCs w:val="20"/>
        <w:lang w:val="es-MX"/>
      </w:rPr>
      <w:t>1</w:t>
    </w:r>
    <w:r w:rsidRPr="00F4148D">
      <w:rPr>
        <w:b/>
        <w:bCs/>
        <w:noProof/>
        <w:color w:val="0076B3" w:themeColor="accent2"/>
        <w:sz w:val="20"/>
        <w:szCs w:val="20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C98D" w14:textId="3C6E44CF" w:rsidR="009003D2" w:rsidRPr="0077780F" w:rsidRDefault="009003D2" w:rsidP="00BD6A2E">
    <w:pPr>
      <w:pStyle w:val="Piedepgina"/>
      <w:tabs>
        <w:tab w:val="right" w:pos="9497"/>
      </w:tabs>
      <w:rPr>
        <w:color w:val="36ACD4" w:themeColor="accent6" w:themeShade="BF"/>
        <w:sz w:val="20"/>
        <w:szCs w:val="20"/>
        <w:lang w:val="es-MX"/>
      </w:rPr>
    </w:pPr>
    <w:r w:rsidRPr="0077780F">
      <w:rPr>
        <w:noProof/>
        <w:color w:val="36ACD4" w:themeColor="accent6" w:themeShade="BF"/>
        <w:sz w:val="20"/>
        <w:szCs w:val="20"/>
        <w:lang w:val="en-US"/>
      </w:rPr>
      <w:drawing>
        <wp:anchor distT="0" distB="0" distL="114300" distR="114300" simplePos="0" relativeHeight="251669504" behindDoc="1" locked="0" layoutInCell="1" allowOverlap="1" wp14:anchorId="4FE40481" wp14:editId="798DB668">
          <wp:simplePos x="0" y="0"/>
          <wp:positionH relativeFrom="page">
            <wp:posOffset>5699760</wp:posOffset>
          </wp:positionH>
          <wp:positionV relativeFrom="paragraph">
            <wp:posOffset>-393065</wp:posOffset>
          </wp:positionV>
          <wp:extent cx="1824355" cy="785876"/>
          <wp:effectExtent l="0" t="0" r="4445" b="0"/>
          <wp:wrapNone/>
          <wp:docPr id="2071656007" name="Picture 20716560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1656007" name="Picture 20716560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355" cy="7858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80F">
      <w:rPr>
        <w:color w:val="36ACD4" w:themeColor="accent6" w:themeShade="BF"/>
        <w:sz w:val="20"/>
        <w:szCs w:val="20"/>
        <w:lang w:val="es-MX"/>
      </w:rPr>
      <w:t xml:space="preserve">   I   </w:t>
    </w:r>
    <w:r w:rsidR="00472465">
      <w:rPr>
        <w:color w:val="36ACD4" w:themeColor="accent6" w:themeShade="BF"/>
        <w:sz w:val="20"/>
        <w:szCs w:val="20"/>
        <w:lang w:val="es-MX"/>
      </w:rPr>
      <w:t>Ángelo</w:t>
    </w:r>
    <w:r>
      <w:rPr>
        <w:color w:val="36ACD4" w:themeColor="accent6" w:themeShade="BF"/>
        <w:sz w:val="20"/>
        <w:szCs w:val="20"/>
        <w:lang w:val="es-MX"/>
      </w:rPr>
      <w:t xml:space="preserve"> Velarde</w:t>
    </w:r>
    <w:r w:rsidRPr="0077780F">
      <w:rPr>
        <w:color w:val="36ACD4" w:themeColor="accent6" w:themeShade="BF"/>
        <w:sz w:val="20"/>
        <w:szCs w:val="20"/>
        <w:lang w:val="es-MX"/>
      </w:rPr>
      <w:t xml:space="preserve"> </w:t>
    </w:r>
    <w:r w:rsidR="00472465">
      <w:rPr>
        <w:color w:val="36ACD4" w:themeColor="accent6" w:themeShade="BF"/>
        <w:sz w:val="20"/>
        <w:szCs w:val="20"/>
        <w:lang w:val="es-MX"/>
      </w:rPr>
      <w:t>| Juan Huapaya</w:t>
    </w:r>
    <w:r w:rsidRPr="0077780F">
      <w:rPr>
        <w:color w:val="36ACD4" w:themeColor="accent6" w:themeShade="BF"/>
        <w:sz w:val="20"/>
        <w:szCs w:val="20"/>
        <w:lang w:val="es-MX"/>
      </w:rPr>
      <w:t xml:space="preserve">                                                                 </w:t>
    </w:r>
    <w:r>
      <w:rPr>
        <w:color w:val="36ACD4" w:themeColor="accent6" w:themeShade="BF"/>
        <w:sz w:val="20"/>
        <w:szCs w:val="20"/>
        <w:lang w:val="es-MX"/>
      </w:rPr>
      <w:tab/>
    </w:r>
    <w:r>
      <w:rPr>
        <w:color w:val="36ACD4" w:themeColor="accent6" w:themeShade="BF"/>
        <w:sz w:val="20"/>
        <w:szCs w:val="20"/>
        <w:lang w:val="es-MX"/>
      </w:rPr>
      <w:tab/>
      <w:t xml:space="preserve"> </w:t>
    </w:r>
    <w:r w:rsidRPr="0077780F">
      <w:rPr>
        <w:color w:val="36ACD4" w:themeColor="accent6" w:themeShade="BF"/>
        <w:sz w:val="20"/>
        <w:szCs w:val="20"/>
        <w:lang w:val="es-MX"/>
      </w:rPr>
      <w:fldChar w:fldCharType="begin"/>
    </w:r>
    <w:r w:rsidRPr="0077780F">
      <w:rPr>
        <w:color w:val="36ACD4" w:themeColor="accent6" w:themeShade="BF"/>
        <w:sz w:val="20"/>
        <w:szCs w:val="20"/>
        <w:lang w:val="es-MX"/>
      </w:rPr>
      <w:instrText xml:space="preserve"> PAGE   \* MERGEFORMAT </w:instrText>
    </w:r>
    <w:r w:rsidRPr="0077780F">
      <w:rPr>
        <w:color w:val="36ACD4" w:themeColor="accent6" w:themeShade="BF"/>
        <w:sz w:val="20"/>
        <w:szCs w:val="20"/>
        <w:lang w:val="es-MX"/>
      </w:rPr>
      <w:fldChar w:fldCharType="separate"/>
    </w:r>
    <w:r w:rsidR="00543374">
      <w:rPr>
        <w:noProof/>
        <w:color w:val="36ACD4" w:themeColor="accent6" w:themeShade="BF"/>
        <w:sz w:val="20"/>
        <w:szCs w:val="20"/>
        <w:lang w:val="es-MX"/>
      </w:rPr>
      <w:t>11</w:t>
    </w:r>
    <w:r w:rsidRPr="0077780F">
      <w:rPr>
        <w:noProof/>
        <w:color w:val="36ACD4" w:themeColor="accent6" w:themeShade="BF"/>
        <w:sz w:val="20"/>
        <w:szCs w:val="20"/>
        <w:lang w:val="es-MX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A5EB" w14:textId="77777777" w:rsidR="009003D2" w:rsidRPr="00F4148D" w:rsidRDefault="009003D2" w:rsidP="00F4148D">
    <w:pPr>
      <w:pStyle w:val="Piedepgina"/>
      <w:tabs>
        <w:tab w:val="right" w:pos="9071"/>
      </w:tabs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 w:rsidRPr="00F4148D">
      <w:rPr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I   Nombre del profesor                                                         </w:t>
    </w:r>
    <w:r w:rsidRPr="00F4148D">
      <w:rPr>
        <w:b/>
        <w:bCs/>
        <w:color w:val="0076B3" w:themeColor="accent2"/>
        <w:sz w:val="20"/>
        <w:szCs w:val="20"/>
        <w:lang w:val="es-MX"/>
      </w:rPr>
      <w:tab/>
    </w:r>
    <w:r w:rsidRPr="00F4148D">
      <w:rPr>
        <w:b/>
        <w:bCs/>
        <w:color w:val="0076B3" w:themeColor="accent2"/>
        <w:sz w:val="20"/>
        <w:szCs w:val="20"/>
        <w:lang w:val="es-MX"/>
      </w:rPr>
      <w:tab/>
    </w: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61312" behindDoc="1" locked="0" layoutInCell="1" allowOverlap="1" wp14:anchorId="4AD34E50" wp14:editId="27703B97">
          <wp:simplePos x="0" y="0"/>
          <wp:positionH relativeFrom="page">
            <wp:posOffset>5701665</wp:posOffset>
          </wp:positionH>
          <wp:positionV relativeFrom="paragraph">
            <wp:posOffset>-569497</wp:posOffset>
          </wp:positionV>
          <wp:extent cx="1824437" cy="1099771"/>
          <wp:effectExtent l="0" t="0" r="4445" b="5715"/>
          <wp:wrapNone/>
          <wp:docPr id="174353481" name="Picture 1743534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327111" name="Imagen 20703271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076B3" w:themeColor="accent2"/>
        <w:sz w:val="20"/>
        <w:szCs w:val="20"/>
        <w:lang w:val="es-MX"/>
      </w:rPr>
      <w:fldChar w:fldCharType="begin"/>
    </w:r>
    <w:r w:rsidRPr="00F4148D">
      <w:rPr>
        <w:b/>
        <w:bCs/>
        <w:color w:val="0076B3" w:themeColor="accent2"/>
        <w:sz w:val="20"/>
        <w:szCs w:val="20"/>
        <w:lang w:val="es-MX"/>
      </w:rPr>
      <w:instrText xml:space="preserve"> PAGE   \* MERGEFORMAT </w:instrText>
    </w:r>
    <w:r w:rsidRPr="00F4148D">
      <w:rPr>
        <w:b/>
        <w:bCs/>
        <w:color w:val="0076B3" w:themeColor="accent2"/>
        <w:sz w:val="20"/>
        <w:szCs w:val="20"/>
        <w:lang w:val="es-MX"/>
      </w:rPr>
      <w:fldChar w:fldCharType="separate"/>
    </w:r>
    <w:r w:rsidRPr="00F4148D">
      <w:rPr>
        <w:b/>
        <w:bCs/>
        <w:noProof/>
        <w:color w:val="0076B3" w:themeColor="accent2"/>
        <w:sz w:val="20"/>
        <w:szCs w:val="20"/>
        <w:lang w:val="es-MX"/>
      </w:rPr>
      <w:t>1</w:t>
    </w:r>
    <w:r w:rsidRPr="00F4148D">
      <w:rPr>
        <w:b/>
        <w:bCs/>
        <w:noProof/>
        <w:color w:val="0076B3" w:themeColor="accent2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4F20B" w14:textId="77777777" w:rsidR="00E52999" w:rsidRDefault="00E52999" w:rsidP="00F15C80">
      <w:r>
        <w:separator/>
      </w:r>
    </w:p>
  </w:footnote>
  <w:footnote w:type="continuationSeparator" w:id="0">
    <w:p w14:paraId="04DF2766" w14:textId="77777777" w:rsidR="00E52999" w:rsidRDefault="00E52999" w:rsidP="00F15C80">
      <w:r>
        <w:continuationSeparator/>
      </w:r>
    </w:p>
  </w:footnote>
  <w:footnote w:type="continuationNotice" w:id="1">
    <w:p w14:paraId="4971EA08" w14:textId="77777777" w:rsidR="00E52999" w:rsidRDefault="00E52999"/>
  </w:footnote>
  <w:footnote w:id="2">
    <w:p w14:paraId="17AAD23F" w14:textId="77777777" w:rsidR="009003D2" w:rsidRPr="00DB6B1D" w:rsidRDefault="009003D2" w:rsidP="003041D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Cs w:val="24"/>
        </w:rPr>
      </w:pPr>
      <w:r>
        <w:rPr>
          <w:rStyle w:val="Refdenotaalpie"/>
        </w:rPr>
        <w:footnoteRef/>
      </w:r>
      <w:r>
        <w:t xml:space="preserve"> </w:t>
      </w:r>
      <w:r w:rsidRPr="003041DD">
        <w:rPr>
          <w:rFonts w:ascii="Arial" w:eastAsia="Arial" w:hAnsi="Arial" w:cs="Arial"/>
          <w:b/>
          <w:color w:val="002D89" w:themeColor="text2"/>
          <w:sz w:val="18"/>
          <w:szCs w:val="18"/>
        </w:rPr>
        <w:t>NOTA IMPORTANTE: CONSULTE A LOS JEFES DE PRÁCTICA ANTE CUALQUIER DUDA SOBRE EL MANEJO DE LOS EQUIPOS Y LAS CONEXIONES.</w:t>
      </w:r>
    </w:p>
    <w:p w14:paraId="0F506BD1" w14:textId="77777777" w:rsidR="009003D2" w:rsidRDefault="009003D2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747E9" w14:textId="77777777" w:rsidR="009003D2" w:rsidRPr="00F4148D" w:rsidRDefault="009003D2" w:rsidP="00F4148D">
    <w:pPr>
      <w:pStyle w:val="Encabezado"/>
      <w:ind w:left="567"/>
      <w:jc w:val="right"/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63360" behindDoc="0" locked="0" layoutInCell="1" allowOverlap="1" wp14:anchorId="7F2F1600" wp14:editId="4C6BEC4B">
          <wp:simplePos x="0" y="0"/>
          <wp:positionH relativeFrom="margin">
            <wp:posOffset>-127329</wp:posOffset>
          </wp:positionH>
          <wp:positionV relativeFrom="margin">
            <wp:posOffset>-480503</wp:posOffset>
          </wp:positionV>
          <wp:extent cx="943610" cy="408305"/>
          <wp:effectExtent l="0" t="0" r="8890" b="0"/>
          <wp:wrapSquare wrapText="bothSides"/>
          <wp:docPr id="986329550" name="Picture 986329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20615" name="Imagen 18039206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 w:rsidRPr="00F4148D">
      <w:rPr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>I   Encabezado                                                                I Fecha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A02F" w14:textId="178E949A" w:rsidR="009003D2" w:rsidRPr="00523459" w:rsidRDefault="009003D2" w:rsidP="00543374">
    <w:pPr>
      <w:pStyle w:val="Encabezado"/>
      <w:tabs>
        <w:tab w:val="clear" w:pos="4252"/>
        <w:tab w:val="clear" w:pos="8504"/>
        <w:tab w:val="center" w:pos="3261"/>
        <w:tab w:val="right" w:pos="8080"/>
      </w:tabs>
      <w:ind w:right="-1"/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67456" behindDoc="0" locked="0" layoutInCell="1" allowOverlap="1" wp14:anchorId="6354E178" wp14:editId="2376FBEB">
          <wp:simplePos x="0" y="0"/>
          <wp:positionH relativeFrom="margin">
            <wp:posOffset>-64135</wp:posOffset>
          </wp:positionH>
          <wp:positionV relativeFrom="margin">
            <wp:posOffset>-468630</wp:posOffset>
          </wp:positionV>
          <wp:extent cx="943610" cy="408305"/>
          <wp:effectExtent l="0" t="0" r="8890" b="0"/>
          <wp:wrapSquare wrapText="bothSides"/>
          <wp:docPr id="1446222069" name="Picture 14462220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20615" name="Imagen 18039206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0076B3" w:themeColor="accent2"/>
        <w:sz w:val="20"/>
        <w:szCs w:val="20"/>
        <w:lang w:val="es-MX"/>
      </w:rPr>
      <w:t xml:space="preserve">                           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I </w:t>
    </w:r>
    <w:r>
      <w:rPr>
        <w:b/>
        <w:bCs/>
        <w:color w:val="0076B3" w:themeColor="accent2"/>
        <w:sz w:val="20"/>
        <w:szCs w:val="20"/>
        <w:lang w:val="es-MX"/>
      </w:rPr>
      <w:t>Teoría de las comunicaciones 1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                    </w:t>
    </w:r>
    <w:r w:rsidR="00543374">
      <w:rPr>
        <w:b/>
        <w:bCs/>
        <w:color w:val="0076B3" w:themeColor="accent2"/>
        <w:sz w:val="20"/>
        <w:szCs w:val="20"/>
        <w:lang w:val="es-MX"/>
      </w:rPr>
      <w:t xml:space="preserve">               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>
      <w:rPr>
        <w:b/>
        <w:bCs/>
        <w:color w:val="0076B3" w:themeColor="accent2"/>
        <w:sz w:val="20"/>
        <w:szCs w:val="20"/>
        <w:lang w:val="es-MX"/>
      </w:rPr>
      <w:t xml:space="preserve"> 2024-1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BA42" w14:textId="77777777" w:rsidR="009003D2" w:rsidRPr="00F4148D" w:rsidRDefault="009003D2" w:rsidP="00F4148D">
    <w:pPr>
      <w:pStyle w:val="Encabezado"/>
      <w:ind w:firstLine="1416"/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C9BA30D" wp14:editId="09CAF986">
          <wp:simplePos x="0" y="0"/>
          <wp:positionH relativeFrom="margin">
            <wp:posOffset>-458248</wp:posOffset>
          </wp:positionH>
          <wp:positionV relativeFrom="margin">
            <wp:posOffset>-458821</wp:posOffset>
          </wp:positionV>
          <wp:extent cx="943610" cy="408305"/>
          <wp:effectExtent l="0" t="0" r="8890" b="0"/>
          <wp:wrapSquare wrapText="bothSides"/>
          <wp:docPr id="1884964754" name="Picture 18849647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20615" name="Imagen 18039206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 w:rsidRPr="00F4148D">
      <w:rPr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>I   Encabezado                                                                I Fecha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1FC"/>
    <w:multiLevelType w:val="multilevel"/>
    <w:tmpl w:val="CE148FAA"/>
    <w:name w:val="DG2222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color w:val="00599D" w:themeColor="accent3"/>
        <w:sz w:val="32"/>
      </w:rPr>
    </w:lvl>
    <w:lvl w:ilvl="1">
      <w:start w:val="1"/>
      <w:numFmt w:val="bullet"/>
      <w:lvlText w:val=""/>
      <w:lvlJc w:val="left"/>
      <w:pPr>
        <w:ind w:left="1134" w:hanging="567"/>
      </w:pPr>
      <w:rPr>
        <w:rFonts w:ascii="Wingdings" w:hAnsi="Wingdings" w:hint="default"/>
        <w:color w:val="00599D" w:themeColor="accent3"/>
        <w:sz w:val="16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701" w:hanging="567"/>
      </w:pPr>
      <w:rPr>
        <w:rFonts w:ascii="Courier New" w:hAnsi="Courier New" w:hint="default"/>
        <w:color w:val="00599D" w:themeColor="accent3"/>
        <w:sz w:val="24"/>
      </w:rPr>
    </w:lvl>
    <w:lvl w:ilvl="3">
      <w:start w:val="1"/>
      <w:numFmt w:val="bullet"/>
      <w:lvlText w:val=""/>
      <w:lvlJc w:val="left"/>
      <w:pPr>
        <w:ind w:left="1985" w:hanging="284"/>
      </w:pPr>
      <w:rPr>
        <w:rFonts w:ascii="Arial" w:hAnsi="Arial" w:hint="default"/>
        <w:color w:val="0096C8" w:themeColor="accent1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C00233"/>
    <w:multiLevelType w:val="multilevel"/>
    <w:tmpl w:val="CE148FAA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color w:val="00599D" w:themeColor="accent3"/>
        <w:sz w:val="32"/>
      </w:rPr>
    </w:lvl>
    <w:lvl w:ilvl="1">
      <w:start w:val="1"/>
      <w:numFmt w:val="bullet"/>
      <w:lvlText w:val=""/>
      <w:lvlJc w:val="left"/>
      <w:pPr>
        <w:ind w:left="1134" w:hanging="567"/>
      </w:pPr>
      <w:rPr>
        <w:rFonts w:ascii="Wingdings" w:hAnsi="Wingdings" w:hint="default"/>
        <w:color w:val="00599D" w:themeColor="accent3"/>
        <w:sz w:val="16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701" w:hanging="567"/>
      </w:pPr>
      <w:rPr>
        <w:rFonts w:ascii="Courier New" w:hAnsi="Courier New" w:hint="default"/>
        <w:color w:val="00599D" w:themeColor="accent3"/>
        <w:sz w:val="24"/>
      </w:rPr>
    </w:lvl>
    <w:lvl w:ilvl="3">
      <w:start w:val="1"/>
      <w:numFmt w:val="bullet"/>
      <w:lvlText w:val=""/>
      <w:lvlJc w:val="left"/>
      <w:pPr>
        <w:ind w:left="1985" w:hanging="284"/>
      </w:pPr>
      <w:rPr>
        <w:rFonts w:ascii="Arial" w:hAnsi="Arial" w:hint="default"/>
        <w:color w:val="0096C8" w:themeColor="accent1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C2791"/>
    <w:multiLevelType w:val="hybridMultilevel"/>
    <w:tmpl w:val="1E702042"/>
    <w:lvl w:ilvl="0" w:tplc="1E9A5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6B3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17C1"/>
    <w:multiLevelType w:val="hybridMultilevel"/>
    <w:tmpl w:val="15E088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17264"/>
    <w:multiLevelType w:val="hybridMultilevel"/>
    <w:tmpl w:val="C5C80584"/>
    <w:lvl w:ilvl="0" w:tplc="FC8C17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F0832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0599D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76B3" w:themeColor="accent2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6C8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3ABA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B704A4"/>
    <w:multiLevelType w:val="hybridMultilevel"/>
    <w:tmpl w:val="6DD29352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CA482B"/>
    <w:multiLevelType w:val="multilevel"/>
    <w:tmpl w:val="8EC6E6C4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20A786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1872BE"/>
    <w:multiLevelType w:val="multilevel"/>
    <w:tmpl w:val="DB6448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B427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1156EF"/>
    <w:multiLevelType w:val="hybridMultilevel"/>
    <w:tmpl w:val="A8B0F48C"/>
    <w:lvl w:ilvl="0" w:tplc="1E9A5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6B3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627C4"/>
    <w:multiLevelType w:val="multilevel"/>
    <w:tmpl w:val="93C0BA0E"/>
    <w:name w:val="DG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FFFFFF" w:themeColor="background1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3F6D59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9047F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B02738"/>
    <w:multiLevelType w:val="hybridMultilevel"/>
    <w:tmpl w:val="56AC7CC2"/>
    <w:lvl w:ilvl="0" w:tplc="B7941E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4F69CB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BB516F9"/>
    <w:multiLevelType w:val="hybridMultilevel"/>
    <w:tmpl w:val="15E08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770AA"/>
    <w:multiLevelType w:val="multilevel"/>
    <w:tmpl w:val="B08218C2"/>
    <w:lvl w:ilvl="0">
      <w:start w:val="1"/>
      <w:numFmt w:val="bullet"/>
      <w:lvlText w:val=""/>
      <w:lvlJc w:val="left"/>
      <w:pPr>
        <w:tabs>
          <w:tab w:val="num" w:pos="1134"/>
        </w:tabs>
        <w:ind w:left="1701" w:hanging="567"/>
      </w:pPr>
      <w:rPr>
        <w:rFonts w:ascii="Symbol" w:hAnsi="Symbol" w:hint="default"/>
        <w:b w:val="0"/>
        <w:i w:val="0"/>
        <w:color w:val="F66014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5502B96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0599D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76B3" w:themeColor="accent2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6C8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47D08"/>
    <w:multiLevelType w:val="hybridMultilevel"/>
    <w:tmpl w:val="7D2C7D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70AAE"/>
    <w:multiLevelType w:val="multilevel"/>
    <w:tmpl w:val="B54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E0A82"/>
    <w:multiLevelType w:val="hybridMultilevel"/>
    <w:tmpl w:val="938CF24E"/>
    <w:lvl w:ilvl="0" w:tplc="4F6EAF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8292E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0599D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76B3" w:themeColor="accent2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6C8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06D77"/>
    <w:multiLevelType w:val="multilevel"/>
    <w:tmpl w:val="9EEC3DE6"/>
    <w:lvl w:ilvl="0">
      <w:start w:val="1"/>
      <w:numFmt w:val="bullet"/>
      <w:lvlText w:val=""/>
      <w:lvlJc w:val="left"/>
      <w:pPr>
        <w:tabs>
          <w:tab w:val="num" w:pos="1134"/>
        </w:tabs>
        <w:ind w:left="1701" w:hanging="567"/>
      </w:pPr>
      <w:rPr>
        <w:rFonts w:ascii="Symbol" w:hAnsi="Symbol" w:hint="default"/>
        <w:b w:val="0"/>
        <w:i w:val="0"/>
        <w:color w:val="F66014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A6001A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75440606">
    <w:abstractNumId w:val="24"/>
  </w:num>
  <w:num w:numId="2" w16cid:durableId="1669092293">
    <w:abstractNumId w:val="18"/>
  </w:num>
  <w:num w:numId="3" w16cid:durableId="321928883">
    <w:abstractNumId w:val="1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701" w:hanging="567"/>
        </w:pPr>
        <w:rPr>
          <w:rFonts w:ascii="Symbol" w:hAnsi="Symbol" w:hint="default"/>
          <w:b w:val="0"/>
          <w:i w:val="0"/>
          <w:color w:val="F66014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  <w:szCs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4" w16cid:durableId="1780294273">
    <w:abstractNumId w:val="1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701" w:hanging="567"/>
        </w:pPr>
        <w:rPr>
          <w:rFonts w:ascii="Symbol" w:hAnsi="Symbol" w:hint="default"/>
          <w:b w:val="0"/>
          <w:i w:val="0"/>
          <w:color w:val="F66014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  <w:szCs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5" w16cid:durableId="1276064001">
    <w:abstractNumId w:val="8"/>
  </w:num>
  <w:num w:numId="6" w16cid:durableId="86583327">
    <w:abstractNumId w:val="23"/>
  </w:num>
  <w:num w:numId="7" w16cid:durableId="1104500063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mc:AlternateContent>
          <mc:Choice Requires="w14">
            <w:numFmt w:val="custom" w:format="0001, 0002, 0003, ..."/>
          </mc:Choice>
          <mc:Fallback>
            <w:numFmt w:val="decimal"/>
          </mc:Fallback>
        </mc:AlternateContent>
        <w:lvlText w:val="%2"/>
        <w:lvlJc w:val="left"/>
        <w:pPr>
          <w:tabs>
            <w:tab w:val="num" w:pos="1701"/>
          </w:tabs>
          <w:ind w:left="1701" w:hanging="567"/>
        </w:pPr>
        <w:rPr>
          <w:rFonts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8" w16cid:durableId="1670865305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9" w16cid:durableId="1442533979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0" w16cid:durableId="1240023069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1" w16cid:durableId="322902265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80CDBA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2" w16cid:durableId="1852064889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80CDBA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3" w16cid:durableId="962544141">
    <w:abstractNumId w:val="5"/>
  </w:num>
  <w:num w:numId="14" w16cid:durableId="772015862">
    <w:abstractNumId w:val="19"/>
  </w:num>
  <w:num w:numId="15" w16cid:durableId="1082872591">
    <w:abstractNumId w:val="20"/>
  </w:num>
  <w:num w:numId="16" w16cid:durableId="1275282832">
    <w:abstractNumId w:val="14"/>
  </w:num>
  <w:num w:numId="17" w16cid:durableId="353384219">
    <w:abstractNumId w:val="25"/>
  </w:num>
  <w:num w:numId="18" w16cid:durableId="1800223318">
    <w:abstractNumId w:val="9"/>
  </w:num>
  <w:num w:numId="19" w16cid:durableId="1685278923">
    <w:abstractNumId w:val="10"/>
  </w:num>
  <w:num w:numId="20" w16cid:durableId="1933010074">
    <w:abstractNumId w:val="13"/>
  </w:num>
  <w:num w:numId="21" w16cid:durableId="202792665">
    <w:abstractNumId w:val="6"/>
  </w:num>
  <w:num w:numId="22" w16cid:durableId="823087188">
    <w:abstractNumId w:val="12"/>
  </w:num>
  <w:num w:numId="23" w16cid:durableId="1195770227">
    <w:abstractNumId w:val="1"/>
  </w:num>
  <w:num w:numId="24" w16cid:durableId="993409408">
    <w:abstractNumId w:val="25"/>
  </w:num>
  <w:num w:numId="25" w16cid:durableId="371687187">
    <w:abstractNumId w:val="25"/>
  </w:num>
  <w:num w:numId="26" w16cid:durableId="2072606730">
    <w:abstractNumId w:val="16"/>
  </w:num>
  <w:num w:numId="27" w16cid:durableId="714081938">
    <w:abstractNumId w:val="25"/>
  </w:num>
  <w:num w:numId="28" w16cid:durableId="181825722">
    <w:abstractNumId w:val="0"/>
  </w:num>
  <w:num w:numId="29" w16cid:durableId="274942834">
    <w:abstractNumId w:val="25"/>
  </w:num>
  <w:num w:numId="30" w16cid:durableId="1046683822">
    <w:abstractNumId w:val="25"/>
  </w:num>
  <w:num w:numId="31" w16cid:durableId="599457980">
    <w:abstractNumId w:val="15"/>
  </w:num>
  <w:num w:numId="32" w16cid:durableId="847793030">
    <w:abstractNumId w:val="3"/>
  </w:num>
  <w:num w:numId="33" w16cid:durableId="1806771369">
    <w:abstractNumId w:val="7"/>
  </w:num>
  <w:num w:numId="34" w16cid:durableId="1537615786">
    <w:abstractNumId w:val="11"/>
  </w:num>
  <w:num w:numId="35" w16cid:durableId="857045877">
    <w:abstractNumId w:val="22"/>
  </w:num>
  <w:num w:numId="36" w16cid:durableId="1875380746">
    <w:abstractNumId w:val="4"/>
  </w:num>
  <w:num w:numId="37" w16cid:durableId="1977298844">
    <w:abstractNumId w:val="21"/>
  </w:num>
  <w:num w:numId="38" w16cid:durableId="217328949">
    <w:abstractNumId w:val="2"/>
  </w:num>
  <w:num w:numId="39" w16cid:durableId="1647840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76"/>
    <w:rsid w:val="00010423"/>
    <w:rsid w:val="000259CE"/>
    <w:rsid w:val="00054D32"/>
    <w:rsid w:val="000600A1"/>
    <w:rsid w:val="000A78F6"/>
    <w:rsid w:val="000B6FD1"/>
    <w:rsid w:val="0010207F"/>
    <w:rsid w:val="00111049"/>
    <w:rsid w:val="001836F0"/>
    <w:rsid w:val="001978F4"/>
    <w:rsid w:val="001A4619"/>
    <w:rsid w:val="001B388F"/>
    <w:rsid w:val="001E6CDA"/>
    <w:rsid w:val="001F2992"/>
    <w:rsid w:val="00215435"/>
    <w:rsid w:val="002301DC"/>
    <w:rsid w:val="00264000"/>
    <w:rsid w:val="002646E7"/>
    <w:rsid w:val="00296FC9"/>
    <w:rsid w:val="002D5676"/>
    <w:rsid w:val="002E7087"/>
    <w:rsid w:val="003041DD"/>
    <w:rsid w:val="00320964"/>
    <w:rsid w:val="00330E05"/>
    <w:rsid w:val="00390F6A"/>
    <w:rsid w:val="003941F6"/>
    <w:rsid w:val="00396FDE"/>
    <w:rsid w:val="003B1C6E"/>
    <w:rsid w:val="003D575F"/>
    <w:rsid w:val="00403BCE"/>
    <w:rsid w:val="00471EA9"/>
    <w:rsid w:val="00472465"/>
    <w:rsid w:val="00491E3B"/>
    <w:rsid w:val="004B5C50"/>
    <w:rsid w:val="004D3DFB"/>
    <w:rsid w:val="004F268A"/>
    <w:rsid w:val="004F2C7B"/>
    <w:rsid w:val="004F7AEE"/>
    <w:rsid w:val="005032C5"/>
    <w:rsid w:val="005077E6"/>
    <w:rsid w:val="00523459"/>
    <w:rsid w:val="00543374"/>
    <w:rsid w:val="00565A6E"/>
    <w:rsid w:val="00570816"/>
    <w:rsid w:val="00593630"/>
    <w:rsid w:val="00596214"/>
    <w:rsid w:val="006136D7"/>
    <w:rsid w:val="00616E43"/>
    <w:rsid w:val="00690D47"/>
    <w:rsid w:val="006C2BD2"/>
    <w:rsid w:val="006E44AD"/>
    <w:rsid w:val="00720FF5"/>
    <w:rsid w:val="0072200A"/>
    <w:rsid w:val="00722A0F"/>
    <w:rsid w:val="0077780F"/>
    <w:rsid w:val="00783529"/>
    <w:rsid w:val="00793901"/>
    <w:rsid w:val="007A408C"/>
    <w:rsid w:val="007F590B"/>
    <w:rsid w:val="008113A0"/>
    <w:rsid w:val="0081240D"/>
    <w:rsid w:val="008257FC"/>
    <w:rsid w:val="00863A70"/>
    <w:rsid w:val="00875EB4"/>
    <w:rsid w:val="00883AF6"/>
    <w:rsid w:val="008E0BAF"/>
    <w:rsid w:val="008E5F8B"/>
    <w:rsid w:val="009003D2"/>
    <w:rsid w:val="009148B4"/>
    <w:rsid w:val="009444D7"/>
    <w:rsid w:val="00977C1C"/>
    <w:rsid w:val="00982EC8"/>
    <w:rsid w:val="00A003C9"/>
    <w:rsid w:val="00AD6AB5"/>
    <w:rsid w:val="00AF739C"/>
    <w:rsid w:val="00AF79AD"/>
    <w:rsid w:val="00B03E35"/>
    <w:rsid w:val="00B26A9B"/>
    <w:rsid w:val="00B5573B"/>
    <w:rsid w:val="00BA7FB1"/>
    <w:rsid w:val="00BC6A88"/>
    <w:rsid w:val="00BD5135"/>
    <w:rsid w:val="00BD5339"/>
    <w:rsid w:val="00BD6A2E"/>
    <w:rsid w:val="00C11A43"/>
    <w:rsid w:val="00C34D83"/>
    <w:rsid w:val="00C9525F"/>
    <w:rsid w:val="00CB4490"/>
    <w:rsid w:val="00CC1B17"/>
    <w:rsid w:val="00CC7B17"/>
    <w:rsid w:val="00CD5F55"/>
    <w:rsid w:val="00CE6BA5"/>
    <w:rsid w:val="00D1037F"/>
    <w:rsid w:val="00D1317C"/>
    <w:rsid w:val="00D15E28"/>
    <w:rsid w:val="00D42EB9"/>
    <w:rsid w:val="00D76DA5"/>
    <w:rsid w:val="00DA24E2"/>
    <w:rsid w:val="00DE34D0"/>
    <w:rsid w:val="00E11753"/>
    <w:rsid w:val="00E52999"/>
    <w:rsid w:val="00E96A0B"/>
    <w:rsid w:val="00EB2334"/>
    <w:rsid w:val="00ED46CC"/>
    <w:rsid w:val="00F10A07"/>
    <w:rsid w:val="00F112D8"/>
    <w:rsid w:val="00F15C80"/>
    <w:rsid w:val="00F21572"/>
    <w:rsid w:val="00F4148D"/>
    <w:rsid w:val="00FB65BC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23CF99"/>
  <w15:chartTrackingRefBased/>
  <w15:docId w15:val="{B0F55F68-8783-4567-B870-625F135A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F4"/>
    <w:pPr>
      <w:spacing w:after="0" w:line="240" w:lineRule="auto"/>
      <w:jc w:val="both"/>
    </w:pPr>
    <w:rPr>
      <w:rFonts w:ascii="Montserrat" w:hAnsi="Montserrat"/>
      <w:color w:val="00206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CD5F55"/>
    <w:pPr>
      <w:keepNext/>
      <w:keepLines/>
      <w:numPr>
        <w:numId w:val="17"/>
      </w:numPr>
      <w:spacing w:before="120" w:after="120"/>
      <w:outlineLvl w:val="0"/>
    </w:pPr>
    <w:rPr>
      <w:rFonts w:asciiTheme="majorHAnsi" w:eastAsiaTheme="majorEastAsia" w:hAnsiTheme="majorHAnsi" w:cstheme="majorBidi"/>
      <w:b/>
      <w:color w:val="0076B3" w:themeColor="accent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F55"/>
    <w:pPr>
      <w:keepNext/>
      <w:keepLines/>
      <w:numPr>
        <w:ilvl w:val="1"/>
        <w:numId w:val="17"/>
      </w:numPr>
      <w:spacing w:before="120" w:after="120"/>
      <w:outlineLvl w:val="1"/>
    </w:pPr>
    <w:rPr>
      <w:rFonts w:asciiTheme="majorHAnsi" w:eastAsiaTheme="majorEastAsia" w:hAnsiTheme="majorHAnsi" w:cstheme="majorBidi"/>
      <w:b/>
      <w:color w:val="0096C8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0816"/>
    <w:pPr>
      <w:keepNext/>
      <w:keepLines/>
      <w:numPr>
        <w:ilvl w:val="2"/>
        <w:numId w:val="17"/>
      </w:numPr>
      <w:spacing w:before="120" w:after="120"/>
      <w:outlineLvl w:val="2"/>
    </w:pPr>
    <w:rPr>
      <w:rFonts w:asciiTheme="majorHAnsi" w:eastAsiaTheme="majorEastAsia" w:hAnsiTheme="majorHAnsi" w:cstheme="majorBidi"/>
      <w:b/>
      <w:color w:val="0096C8" w:themeColor="accent1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0816"/>
    <w:pPr>
      <w:keepNext/>
      <w:keepLines/>
      <w:numPr>
        <w:ilvl w:val="3"/>
        <w:numId w:val="17"/>
      </w:numPr>
      <w:spacing w:before="120" w:after="120"/>
      <w:ind w:left="862" w:hanging="862"/>
      <w:outlineLvl w:val="3"/>
    </w:pPr>
    <w:rPr>
      <w:rFonts w:asciiTheme="majorHAnsi" w:eastAsiaTheme="majorEastAsia" w:hAnsiTheme="majorHAnsi" w:cstheme="majorBidi"/>
      <w:b/>
      <w:iCs/>
      <w:color w:val="36ACD4" w:themeColor="accent6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F8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00709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F8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004A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F8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A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F8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00359F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F8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359F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5C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15C80"/>
    <w:rPr>
      <w:rFonts w:ascii="Montserrat" w:hAnsi="Montserrat"/>
    </w:rPr>
  </w:style>
  <w:style w:type="paragraph" w:styleId="Piedepgina">
    <w:name w:val="footer"/>
    <w:basedOn w:val="Normal"/>
    <w:link w:val="PiedepginaCar"/>
    <w:unhideWhenUsed/>
    <w:rsid w:val="00F15C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15C80"/>
    <w:rPr>
      <w:rFonts w:ascii="Montserrat" w:hAnsi="Montserrat"/>
    </w:rPr>
  </w:style>
  <w:style w:type="paragraph" w:styleId="Prrafodelista">
    <w:name w:val="List Paragraph"/>
    <w:basedOn w:val="Normal"/>
    <w:uiPriority w:val="34"/>
    <w:qFormat/>
    <w:rsid w:val="00883AF6"/>
    <w:pPr>
      <w:ind w:left="720"/>
      <w:contextualSpacing/>
    </w:pPr>
  </w:style>
  <w:style w:type="table" w:styleId="Tablaconcuadrcula">
    <w:name w:val="Table Grid"/>
    <w:aliases w:val="telecomunicaciones"/>
    <w:basedOn w:val="Tablanormal"/>
    <w:rsid w:val="00296FC9"/>
    <w:pPr>
      <w:spacing w:after="0" w:line="240" w:lineRule="auto"/>
    </w:pPr>
    <w:rPr>
      <w:color w:val="002D89"/>
    </w:rPr>
    <w:tblPr>
      <w:tblBorders>
        <w:top w:val="single" w:sz="4" w:space="0" w:color="0076B3"/>
        <w:left w:val="single" w:sz="4" w:space="0" w:color="0076B3"/>
        <w:bottom w:val="single" w:sz="4" w:space="0" w:color="0076B3"/>
        <w:right w:val="single" w:sz="4" w:space="0" w:color="0076B3"/>
        <w:insideH w:val="single" w:sz="4" w:space="0" w:color="0076B3"/>
        <w:insideV w:val="single" w:sz="4" w:space="0" w:color="0076B3"/>
      </w:tblBorders>
    </w:tblPr>
    <w:tcPr>
      <w:shd w:val="clear" w:color="auto" w:fill="FFFFFF" w:themeFill="background1"/>
    </w:tcPr>
    <w:tblStylePr w:type="firstRow">
      <w:tblPr/>
      <w:tcPr>
        <w:shd w:val="clear" w:color="auto" w:fill="0096C8" w:themeFill="accent1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CD5F55"/>
    <w:pPr>
      <w:spacing w:before="120" w:after="120"/>
      <w:contextualSpacing/>
    </w:pPr>
    <w:rPr>
      <w:rFonts w:asciiTheme="majorHAnsi" w:eastAsiaTheme="majorEastAsia" w:hAnsiTheme="majorHAnsi" w:cstheme="majorBidi"/>
      <w:b/>
      <w:color w:val="00599D" w:themeColor="accent3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F55"/>
    <w:rPr>
      <w:rFonts w:asciiTheme="majorHAnsi" w:eastAsiaTheme="majorEastAsia" w:hAnsiTheme="majorHAnsi" w:cstheme="majorBidi"/>
      <w:b/>
      <w:color w:val="00599D" w:themeColor="accent3"/>
      <w:spacing w:val="-10"/>
      <w:kern w:val="28"/>
      <w:sz w:val="32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D5F55"/>
    <w:rPr>
      <w:rFonts w:asciiTheme="majorHAnsi" w:eastAsiaTheme="majorEastAsia" w:hAnsiTheme="majorHAnsi" w:cstheme="majorBidi"/>
      <w:b/>
      <w:color w:val="0096C8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D5F55"/>
    <w:rPr>
      <w:rFonts w:asciiTheme="majorHAnsi" w:eastAsiaTheme="majorEastAsia" w:hAnsiTheme="majorHAnsi" w:cstheme="majorBidi"/>
      <w:b/>
      <w:color w:val="0076B3" w:themeColor="accent2"/>
      <w:sz w:val="28"/>
      <w:szCs w:val="32"/>
    </w:rPr>
  </w:style>
  <w:style w:type="paragraph" w:customStyle="1" w:styleId="Heading-3">
    <w:name w:val="Heading-3"/>
    <w:basedOn w:val="Normal"/>
    <w:link w:val="Heading-3Char"/>
    <w:rsid w:val="00CD5F55"/>
    <w:pPr>
      <w:spacing w:before="120" w:after="120"/>
      <w:outlineLvl w:val="2"/>
    </w:pPr>
    <w:rPr>
      <w:b/>
      <w:bCs/>
      <w:color w:val="36ACD4" w:themeColor="accent6" w:themeShade="BF"/>
      <w:sz w:val="24"/>
      <w:lang w:val="es-MX"/>
    </w:rPr>
  </w:style>
  <w:style w:type="character" w:customStyle="1" w:styleId="Heading-3Char">
    <w:name w:val="Heading-3 Char"/>
    <w:basedOn w:val="Fuentedeprrafopredeter"/>
    <w:link w:val="Heading-3"/>
    <w:rsid w:val="00CD5F55"/>
    <w:rPr>
      <w:rFonts w:ascii="Montserrat" w:hAnsi="Montserrat"/>
      <w:b/>
      <w:bCs/>
      <w:color w:val="36ACD4" w:themeColor="accent6" w:themeShade="BF"/>
      <w:sz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570816"/>
    <w:rPr>
      <w:rFonts w:asciiTheme="majorHAnsi" w:eastAsiaTheme="majorEastAsia" w:hAnsiTheme="majorHAnsi" w:cstheme="majorBidi"/>
      <w:b/>
      <w:color w:val="0096C8" w:themeColor="accent1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70816"/>
    <w:rPr>
      <w:rFonts w:asciiTheme="majorHAnsi" w:eastAsiaTheme="majorEastAsia" w:hAnsiTheme="majorHAnsi" w:cstheme="majorBidi"/>
      <w:b/>
      <w:iCs/>
      <w:color w:val="36ACD4" w:themeColor="accent6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F8B"/>
    <w:rPr>
      <w:rFonts w:asciiTheme="majorHAnsi" w:eastAsiaTheme="majorEastAsia" w:hAnsiTheme="majorHAnsi" w:cstheme="majorBidi"/>
      <w:color w:val="00709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F8B"/>
    <w:rPr>
      <w:rFonts w:asciiTheme="majorHAnsi" w:eastAsiaTheme="majorEastAsia" w:hAnsiTheme="majorHAnsi" w:cstheme="majorBidi"/>
      <w:color w:val="004A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F8B"/>
    <w:rPr>
      <w:rFonts w:asciiTheme="majorHAnsi" w:eastAsiaTheme="majorEastAsia" w:hAnsiTheme="majorHAnsi" w:cstheme="majorBidi"/>
      <w:i/>
      <w:iCs/>
      <w:color w:val="004A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F8B"/>
    <w:rPr>
      <w:rFonts w:asciiTheme="majorHAnsi" w:eastAsiaTheme="majorEastAsia" w:hAnsiTheme="majorHAnsi" w:cstheme="majorBidi"/>
      <w:color w:val="00359F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F8B"/>
    <w:rPr>
      <w:rFonts w:asciiTheme="majorHAnsi" w:eastAsiaTheme="majorEastAsia" w:hAnsiTheme="majorHAnsi" w:cstheme="majorBidi"/>
      <w:i/>
      <w:iCs/>
      <w:color w:val="00359F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570816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007095" w:themeColor="accent1" w:themeShade="BF"/>
      <w:kern w:val="0"/>
      <w:sz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708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8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816"/>
    <w:rPr>
      <w:color w:val="0000FF" w:themeColor="hyperlink"/>
      <w:u w:val="single"/>
    </w:rPr>
  </w:style>
  <w:style w:type="table" w:styleId="Cuadrculamedia1-nfasis1">
    <w:name w:val="Medium Grid 1 Accent 1"/>
    <w:basedOn w:val="Tablanormal"/>
    <w:uiPriority w:val="67"/>
    <w:rsid w:val="00CC1B1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6C4FF" w:themeColor="accent1" w:themeTint="BF"/>
        <w:left w:val="single" w:sz="8" w:space="0" w:color="16C4FF" w:themeColor="accent1" w:themeTint="BF"/>
        <w:bottom w:val="single" w:sz="8" w:space="0" w:color="16C4FF" w:themeColor="accent1" w:themeTint="BF"/>
        <w:right w:val="single" w:sz="8" w:space="0" w:color="16C4FF" w:themeColor="accent1" w:themeTint="BF"/>
        <w:insideH w:val="single" w:sz="8" w:space="0" w:color="16C4FF" w:themeColor="accent1" w:themeTint="BF"/>
        <w:insideV w:val="single" w:sz="8" w:space="0" w:color="16C4FF" w:themeColor="accent1" w:themeTint="BF"/>
      </w:tblBorders>
    </w:tblPr>
    <w:tcPr>
      <w:shd w:val="clear" w:color="auto" w:fill="B2EB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C4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D8FF" w:themeFill="accent1" w:themeFillTint="7F"/>
      </w:tcPr>
    </w:tblStylePr>
    <w:tblStylePr w:type="band1Horz">
      <w:tblPr/>
      <w:tcPr>
        <w:shd w:val="clear" w:color="auto" w:fill="64D8FF" w:themeFill="accen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982EC8"/>
    <w:pPr>
      <w:spacing w:after="100"/>
      <w:ind w:left="440"/>
    </w:pPr>
  </w:style>
  <w:style w:type="character" w:styleId="nfasissutil">
    <w:name w:val="Subtle Emphasis"/>
    <w:basedOn w:val="Fuentedeprrafopredeter"/>
    <w:uiPriority w:val="19"/>
    <w:qFormat/>
    <w:rsid w:val="00E11753"/>
    <w:rPr>
      <w:i/>
      <w:iCs/>
      <w:color w:val="0076B3" w:themeColor="accent2"/>
    </w:rPr>
  </w:style>
  <w:style w:type="character" w:styleId="nfasisintenso">
    <w:name w:val="Intense Emphasis"/>
    <w:basedOn w:val="Fuentedeprrafopredeter"/>
    <w:uiPriority w:val="21"/>
    <w:qFormat/>
    <w:rsid w:val="00E11753"/>
    <w:rPr>
      <w:b/>
      <w:bCs/>
      <w:i/>
      <w:iCs/>
      <w:color w:val="0096C8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B03E35"/>
    <w:rPr>
      <w:rFonts w:asciiTheme="minorHAnsi" w:hAnsiTheme="minorHAnsi"/>
      <w:kern w:val="0"/>
      <w:sz w:val="20"/>
      <w:szCs w:val="20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3E35"/>
    <w:rPr>
      <w:color w:val="002060" w:themeColor="text1"/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E11753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3E35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5032C5"/>
    <w:pPr>
      <w:spacing w:after="0" w:line="240" w:lineRule="auto"/>
    </w:pPr>
    <w:rPr>
      <w:rFonts w:ascii="Arial" w:eastAsia="Arial" w:hAnsi="Arial" w:cs="Arial"/>
      <w:kern w:val="0"/>
      <w:lang w:val="es" w:eastAsia="es-PE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F74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F74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rsid w:val="000259CE"/>
    <w:pPr>
      <w:spacing w:after="0" w:line="240" w:lineRule="auto"/>
    </w:pPr>
    <w:rPr>
      <w:rFonts w:ascii="Montserrat" w:hAnsi="Montserrat"/>
      <w:color w:val="002060" w:themeColor="text1"/>
    </w:rPr>
  </w:style>
  <w:style w:type="paragraph" w:customStyle="1" w:styleId="NombreJP">
    <w:name w:val="NombreJP"/>
    <w:basedOn w:val="Normal"/>
    <w:rsid w:val="002D5676"/>
    <w:pPr>
      <w:suppressAutoHyphens/>
      <w:spacing w:line="360" w:lineRule="auto"/>
      <w:jc w:val="center"/>
    </w:pPr>
    <w:rPr>
      <w:rFonts w:ascii="Arial" w:eastAsia="Times New Roman" w:hAnsi="Arial" w:cs="Arial"/>
      <w:color w:val="auto"/>
      <w:kern w:val="0"/>
      <w:sz w:val="32"/>
      <w:szCs w:val="24"/>
      <w:lang w:val="es-ES" w:eastAsia="ar-SA"/>
      <w14:ligatures w14:val="none"/>
    </w:rPr>
  </w:style>
  <w:style w:type="table" w:customStyle="1" w:styleId="10">
    <w:name w:val="10"/>
    <w:basedOn w:val="Tablanormal"/>
    <w:rsid w:val="002D567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PE"/>
      <w14:ligatures w14:val="none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003D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B38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388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388F"/>
    <w:rPr>
      <w:rFonts w:ascii="Montserrat" w:hAnsi="Montserrat"/>
      <w:color w:val="00206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38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388F"/>
    <w:rPr>
      <w:rFonts w:ascii="Montserrat" w:hAnsi="Montserrat"/>
      <w:b/>
      <w:bCs/>
      <w:color w:val="00206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8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88F"/>
    <w:rPr>
      <w:rFonts w:ascii="Segoe UI" w:hAnsi="Segoe UI" w:cs="Segoe UI"/>
      <w:color w:val="002060" w:themeColor="tex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003C9"/>
    <w:rPr>
      <w:b/>
      <w:bCs/>
    </w:rPr>
  </w:style>
  <w:style w:type="paragraph" w:customStyle="1" w:styleId="Default">
    <w:name w:val="Default"/>
    <w:rsid w:val="00DA24E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  <w:lang w:val="en-US"/>
    </w:rPr>
  </w:style>
  <w:style w:type="paragraph" w:styleId="Sinespaciado">
    <w:name w:val="No Spacing"/>
    <w:uiPriority w:val="1"/>
    <w:qFormat/>
    <w:rsid w:val="00CB449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lizama\Desktop\PUCP%20VIRTUAL\Pregrado\INGENIERIA%20DE%20LAS%20TELECOMUNICACIONES\Plantilla%20Word%20Vertical_Teleco%20(1).dotx" TargetMode="External"/></Relationships>
</file>

<file path=word/theme/theme1.xml><?xml version="1.0" encoding="utf-8"?>
<a:theme xmlns:a="http://schemas.openxmlformats.org/drawingml/2006/main" name="Tema de Office">
  <a:themeElements>
    <a:clrScheme name="Telecomunicaciones_PPT">
      <a:dk1>
        <a:srgbClr val="002060"/>
      </a:dk1>
      <a:lt1>
        <a:sysClr val="window" lastClr="FFFFFF"/>
      </a:lt1>
      <a:dk2>
        <a:srgbClr val="002D89"/>
      </a:dk2>
      <a:lt2>
        <a:srgbClr val="E7E6E6"/>
      </a:lt2>
      <a:accent1>
        <a:srgbClr val="0096C8"/>
      </a:accent1>
      <a:accent2>
        <a:srgbClr val="0076B3"/>
      </a:accent2>
      <a:accent3>
        <a:srgbClr val="00599D"/>
      </a:accent3>
      <a:accent4>
        <a:srgbClr val="20A4CF"/>
      </a:accent4>
      <a:accent5>
        <a:srgbClr val="40B1D6"/>
      </a:accent5>
      <a:accent6>
        <a:srgbClr val="80CBE4"/>
      </a:accent6>
      <a:hlink>
        <a:srgbClr val="0000FF"/>
      </a:hlink>
      <a:folHlink>
        <a:srgbClr val="40B1D6"/>
      </a:folHlink>
    </a:clrScheme>
    <a:fontScheme name="Semipresenciales">
      <a:majorFont>
        <a:latin typeface="Montserrat"/>
        <a:ea typeface=""/>
        <a:cs typeface=""/>
      </a:majorFont>
      <a:minorFont>
        <a:latin typeface="Montserrat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0045-3621-42F1-ADB1-8F60CE33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Vertical_Teleco (1).dotx</Template>
  <TotalTime>400</TotalTime>
  <Pages>13</Pages>
  <Words>1455</Words>
  <Characters>8006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Mildren Jaqueline Lizama Valverde</dc:creator>
  <cp:keywords/>
  <dc:description/>
  <cp:lastModifiedBy>Juan Ángel Huapaya Camacho</cp:lastModifiedBy>
  <cp:revision>16</cp:revision>
  <dcterms:created xsi:type="dcterms:W3CDTF">2024-02-21T17:16:00Z</dcterms:created>
  <dcterms:modified xsi:type="dcterms:W3CDTF">2024-04-03T09:12:00Z</dcterms:modified>
</cp:coreProperties>
</file>