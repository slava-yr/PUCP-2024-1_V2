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BD7D6" w14:textId="6DF25439" w:rsidR="002D5676" w:rsidRDefault="002D5676" w:rsidP="0077780F">
      <w:bookmarkStart w:id="0" w:name="_Toc147245331"/>
    </w:p>
    <w:p w14:paraId="04960612" w14:textId="0A73A1A8" w:rsidR="004F268A" w:rsidRDefault="004F268A" w:rsidP="0077780F"/>
    <w:p w14:paraId="47E6001D" w14:textId="77777777" w:rsidR="004F268A" w:rsidRDefault="004F268A" w:rsidP="004F268A">
      <w:pPr>
        <w:pStyle w:val="Puesto"/>
        <w:spacing w:before="0" w:after="0"/>
        <w:jc w:val="center"/>
      </w:pPr>
    </w:p>
    <w:p w14:paraId="633D7DBD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2D51D174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59BCC1EB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711FCCFB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7AC831AD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0365C355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0467ADA1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01BF5483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0C2B0F90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188BAC38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4B196EA2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49E1D25A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44B1BABC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</w:p>
    <w:p w14:paraId="5D9F4495" w14:textId="4226FA40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  <w:r w:rsidRPr="00970E88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LABORATORIO DE TEORÍA DE COMUNICACIONES 1</w:t>
      </w:r>
      <w:r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 xml:space="preserve"> – PARTE PRÁCTICA</w:t>
      </w:r>
    </w:p>
    <w:p w14:paraId="4216DF1F" w14:textId="77777777" w:rsidR="004F268A" w:rsidRDefault="004F268A" w:rsidP="004F268A">
      <w:pPr>
        <w:jc w:val="center"/>
      </w:pPr>
    </w:p>
    <w:p w14:paraId="027A7DAF" w14:textId="77777777" w:rsidR="004F268A" w:rsidRDefault="004F268A" w:rsidP="004F268A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  <w:r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T</w:t>
      </w:r>
      <w:r w:rsidRPr="00970E88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EMA:</w:t>
      </w:r>
      <w:r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 xml:space="preserve"> </w:t>
      </w:r>
      <w:r w:rsidRPr="00970E88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INTRODUCCIÓN A LA INSTRUMENTACIÓN</w:t>
      </w:r>
    </w:p>
    <w:p w14:paraId="110D5797" w14:textId="068FF4D7" w:rsidR="004F268A" w:rsidRDefault="004F268A" w:rsidP="0077780F"/>
    <w:p w14:paraId="5BB098F2" w14:textId="20E868A3" w:rsidR="00491E3B" w:rsidRDefault="00491E3B" w:rsidP="0077780F"/>
    <w:p w14:paraId="0F02FE33" w14:textId="00DE9ADC" w:rsidR="00491E3B" w:rsidRDefault="00491E3B" w:rsidP="0077780F"/>
    <w:p w14:paraId="76E7A377" w14:textId="2F76F941" w:rsidR="00491E3B" w:rsidRDefault="00491E3B" w:rsidP="0077780F"/>
    <w:p w14:paraId="0244FCB9" w14:textId="2B9FEAF9" w:rsidR="00491E3B" w:rsidRDefault="00491E3B" w:rsidP="0077780F"/>
    <w:p w14:paraId="31061AEB" w14:textId="52436649" w:rsidR="00491E3B" w:rsidRDefault="00491E3B" w:rsidP="0077780F"/>
    <w:p w14:paraId="7EB7F235" w14:textId="71D3C679" w:rsidR="00491E3B" w:rsidRDefault="00491E3B" w:rsidP="0077780F"/>
    <w:p w14:paraId="64720D76" w14:textId="067B4B4D" w:rsidR="00491E3B" w:rsidRDefault="00491E3B" w:rsidP="0077780F"/>
    <w:p w14:paraId="43047DDF" w14:textId="1E5DB6FF" w:rsidR="00491E3B" w:rsidRDefault="00491E3B" w:rsidP="0077780F"/>
    <w:p w14:paraId="0C420618" w14:textId="5BF075B3" w:rsidR="00491E3B" w:rsidRDefault="00491E3B" w:rsidP="0077780F"/>
    <w:p w14:paraId="32E02999" w14:textId="1B9B4ABE" w:rsidR="00491E3B" w:rsidRDefault="00491E3B" w:rsidP="0077780F"/>
    <w:p w14:paraId="2F8F16F8" w14:textId="1F70E78F" w:rsidR="00491E3B" w:rsidRDefault="00491E3B" w:rsidP="0077780F"/>
    <w:p w14:paraId="49702D05" w14:textId="6F7BEB03" w:rsidR="00491E3B" w:rsidRDefault="00491E3B" w:rsidP="0077780F"/>
    <w:p w14:paraId="7FF3B5E4" w14:textId="4395E9EF" w:rsidR="00491E3B" w:rsidRDefault="00491E3B" w:rsidP="0077780F"/>
    <w:p w14:paraId="693C4446" w14:textId="77777777" w:rsidR="00491E3B" w:rsidRDefault="00491E3B" w:rsidP="0077780F"/>
    <w:p w14:paraId="4AA9E269" w14:textId="725FB560" w:rsidR="00491E3B" w:rsidRDefault="00491E3B" w:rsidP="0077780F"/>
    <w:p w14:paraId="5CBE1EE8" w14:textId="01D262FA" w:rsidR="00491E3B" w:rsidRPr="00491E3B" w:rsidRDefault="00491E3B" w:rsidP="00491E3B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  <w:r w:rsidRPr="00491E3B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2024</w:t>
      </w:r>
    </w:p>
    <w:p w14:paraId="735FB0C7" w14:textId="390DBFF3" w:rsidR="004F268A" w:rsidRDefault="004F268A" w:rsidP="0077780F"/>
    <w:p w14:paraId="5F899847" w14:textId="3CA3D52D" w:rsidR="004F268A" w:rsidRDefault="004F268A" w:rsidP="0077780F"/>
    <w:p w14:paraId="74360313" w14:textId="5720E70A" w:rsidR="004F268A" w:rsidRDefault="004F268A" w:rsidP="0077780F"/>
    <w:p w14:paraId="244C3D48" w14:textId="1BD7B40C" w:rsidR="004F268A" w:rsidRDefault="004F268A" w:rsidP="0077780F"/>
    <w:p w14:paraId="3D22EF60" w14:textId="00460681" w:rsidR="004F268A" w:rsidRDefault="004F268A" w:rsidP="0077780F"/>
    <w:p w14:paraId="19742110" w14:textId="17251E03" w:rsidR="004F268A" w:rsidRDefault="004F268A" w:rsidP="0077780F"/>
    <w:p w14:paraId="05FD079B" w14:textId="571978EA" w:rsidR="004F268A" w:rsidRDefault="004F268A" w:rsidP="0077780F"/>
    <w:p w14:paraId="07409078" w14:textId="52F30104" w:rsidR="004F268A" w:rsidRDefault="004F268A" w:rsidP="0077780F"/>
    <w:p w14:paraId="4F7AE3D9" w14:textId="3883DD2A" w:rsidR="004F268A" w:rsidRDefault="004F268A" w:rsidP="0077780F"/>
    <w:p w14:paraId="35C86C39" w14:textId="64ECA9FC" w:rsidR="004F268A" w:rsidRDefault="004F268A" w:rsidP="0077780F"/>
    <w:p w14:paraId="66421C3C" w14:textId="11421506" w:rsidR="004F268A" w:rsidRDefault="004F268A" w:rsidP="0077780F"/>
    <w:p w14:paraId="2F2D37E2" w14:textId="74C5B57C" w:rsidR="004F268A" w:rsidRDefault="004F268A" w:rsidP="0077780F"/>
    <w:p w14:paraId="5FD054D3" w14:textId="56530961" w:rsidR="004F268A" w:rsidRDefault="004F268A" w:rsidP="0077780F"/>
    <w:p w14:paraId="4A9BA933" w14:textId="50B6F6FF" w:rsidR="004F268A" w:rsidRDefault="004F268A" w:rsidP="0077780F"/>
    <w:p w14:paraId="484415A4" w14:textId="77777777" w:rsidR="002D5676" w:rsidRDefault="002D5676" w:rsidP="002D5676">
      <w:pPr>
        <w:rPr>
          <w:lang w:val="es-MX"/>
        </w:rPr>
      </w:pPr>
    </w:p>
    <w:p w14:paraId="76FF19CE" w14:textId="77777777" w:rsidR="002D5676" w:rsidRPr="00523459" w:rsidRDefault="002D5676" w:rsidP="002D5676">
      <w:pPr>
        <w:jc w:val="center"/>
        <w:rPr>
          <w:rFonts w:ascii="Arial" w:eastAsiaTheme="majorEastAsia" w:hAnsi="Arial" w:cs="Arial"/>
          <w:b/>
          <w:color w:val="0076B3" w:themeColor="accent2"/>
          <w:sz w:val="28"/>
          <w:szCs w:val="28"/>
        </w:rPr>
      </w:pPr>
      <w:r w:rsidRPr="00523459">
        <w:rPr>
          <w:rFonts w:ascii="Arial" w:eastAsiaTheme="majorEastAsia" w:hAnsi="Arial" w:cs="Arial"/>
          <w:b/>
          <w:color w:val="0076B3" w:themeColor="accent2"/>
          <w:sz w:val="28"/>
          <w:szCs w:val="28"/>
        </w:rPr>
        <w:t>HOJA DE LABORATORIO 2</w:t>
      </w:r>
    </w:p>
    <w:p w14:paraId="338DDCE3" w14:textId="77777777" w:rsidR="002D5676" w:rsidRPr="00523459" w:rsidRDefault="002D5676" w:rsidP="002D5676">
      <w:pPr>
        <w:jc w:val="center"/>
        <w:rPr>
          <w:rFonts w:ascii="Arial" w:hAnsi="Arial" w:cs="Arial"/>
          <w:b/>
          <w:sz w:val="28"/>
          <w:szCs w:val="28"/>
        </w:rPr>
      </w:pPr>
    </w:p>
    <w:p w14:paraId="645FBD6A" w14:textId="77777777" w:rsidR="002D5676" w:rsidRPr="00523459" w:rsidRDefault="003041DD" w:rsidP="002D5676">
      <w:pPr>
        <w:pStyle w:val="Ttulo1"/>
        <w:numPr>
          <w:ilvl w:val="0"/>
          <w:numId w:val="0"/>
        </w:numPr>
        <w:ind w:left="432"/>
        <w:jc w:val="center"/>
        <w:rPr>
          <w:rFonts w:ascii="Arial" w:hAnsi="Arial" w:cs="Arial"/>
          <w:b w:val="0"/>
          <w:szCs w:val="28"/>
        </w:rPr>
      </w:pPr>
      <w:r>
        <w:rPr>
          <w:rStyle w:val="Refdenotaalpie"/>
          <w:rFonts w:ascii="Arial" w:hAnsi="Arial" w:cs="Arial"/>
          <w:szCs w:val="28"/>
        </w:rPr>
        <w:footnoteReference w:id="2"/>
      </w:r>
      <w:r w:rsidR="002D5676" w:rsidRPr="00523459">
        <w:rPr>
          <w:rFonts w:ascii="Arial" w:hAnsi="Arial" w:cs="Arial"/>
          <w:szCs w:val="28"/>
        </w:rPr>
        <w:t>INTRODUCCIÓN A LA INSTRUMENTACIÓN</w:t>
      </w:r>
    </w:p>
    <w:p w14:paraId="47F27A40" w14:textId="77777777" w:rsidR="002D5676" w:rsidRDefault="002D5676" w:rsidP="002D5676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C48D4EC" w14:textId="77777777" w:rsidR="002D5676" w:rsidRPr="00523459" w:rsidRDefault="002D5676" w:rsidP="002D5676">
      <w:pPr>
        <w:spacing w:line="360" w:lineRule="auto"/>
        <w:rPr>
          <w:b/>
          <w:bCs/>
          <w:color w:val="00599D" w:themeColor="accent3"/>
          <w:sz w:val="28"/>
          <w:szCs w:val="28"/>
          <w:lang w:val="es-MX"/>
        </w:rPr>
      </w:pPr>
      <w:r w:rsidRPr="00523459">
        <w:rPr>
          <w:b/>
          <w:bCs/>
          <w:color w:val="00599D" w:themeColor="accent3"/>
          <w:sz w:val="28"/>
          <w:szCs w:val="28"/>
          <w:lang w:val="es-MX"/>
        </w:rPr>
        <w:t>Integrantes</w:t>
      </w:r>
    </w:p>
    <w:tbl>
      <w:tblPr>
        <w:tblW w:w="9072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984"/>
        <w:gridCol w:w="1559"/>
      </w:tblGrid>
      <w:tr w:rsidR="002D5676" w14:paraId="5E220F4B" w14:textId="77777777" w:rsidTr="009003D2">
        <w:trPr>
          <w:trHeight w:val="451"/>
        </w:trPr>
        <w:tc>
          <w:tcPr>
            <w:tcW w:w="5529" w:type="dxa"/>
            <w:vAlign w:val="center"/>
          </w:tcPr>
          <w:p w14:paraId="511D3C3F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</w:pPr>
            <w:r w:rsidRPr="002D5676"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  <w:t>NOMBRES Y APELLIDOS</w:t>
            </w:r>
          </w:p>
        </w:tc>
        <w:tc>
          <w:tcPr>
            <w:tcW w:w="1984" w:type="dxa"/>
            <w:vAlign w:val="center"/>
          </w:tcPr>
          <w:p w14:paraId="699D26E8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</w:pPr>
            <w:r w:rsidRPr="002D5676"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  <w:t>CÓDIGO</w:t>
            </w:r>
          </w:p>
        </w:tc>
        <w:tc>
          <w:tcPr>
            <w:tcW w:w="1559" w:type="dxa"/>
            <w:vAlign w:val="center"/>
          </w:tcPr>
          <w:p w14:paraId="4CEA934F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</w:pPr>
            <w:r w:rsidRPr="002D5676">
              <w:rPr>
                <w:b/>
                <w:bCs/>
                <w:color w:val="0076B3" w:themeColor="accent2"/>
                <w:sz w:val="26"/>
                <w:szCs w:val="26"/>
                <w:lang w:val="es-MX"/>
              </w:rPr>
              <w:t>GRUPO</w:t>
            </w:r>
          </w:p>
        </w:tc>
      </w:tr>
      <w:tr w:rsidR="002D5676" w14:paraId="7EC581C5" w14:textId="77777777" w:rsidTr="009003D2">
        <w:trPr>
          <w:trHeight w:val="451"/>
        </w:trPr>
        <w:tc>
          <w:tcPr>
            <w:tcW w:w="5529" w:type="dxa"/>
            <w:vAlign w:val="center"/>
          </w:tcPr>
          <w:p w14:paraId="5BB1A907" w14:textId="77777777" w:rsid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9AE6A41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  <w:tc>
          <w:tcPr>
            <w:tcW w:w="1559" w:type="dxa"/>
            <w:vAlign w:val="center"/>
          </w:tcPr>
          <w:p w14:paraId="432F0AFE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</w:tr>
      <w:tr w:rsidR="002D5676" w14:paraId="526A2452" w14:textId="77777777" w:rsidTr="009003D2">
        <w:trPr>
          <w:trHeight w:val="476"/>
        </w:trPr>
        <w:tc>
          <w:tcPr>
            <w:tcW w:w="5529" w:type="dxa"/>
            <w:vAlign w:val="center"/>
          </w:tcPr>
          <w:p w14:paraId="7A10580D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  <w:tc>
          <w:tcPr>
            <w:tcW w:w="1984" w:type="dxa"/>
            <w:vAlign w:val="center"/>
          </w:tcPr>
          <w:p w14:paraId="600EE3BB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6436443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</w:tr>
      <w:tr w:rsidR="002D5676" w14:paraId="35E7BD78" w14:textId="77777777" w:rsidTr="009003D2">
        <w:trPr>
          <w:trHeight w:val="451"/>
        </w:trPr>
        <w:tc>
          <w:tcPr>
            <w:tcW w:w="5529" w:type="dxa"/>
            <w:vAlign w:val="center"/>
          </w:tcPr>
          <w:p w14:paraId="4D0050A7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  <w:tc>
          <w:tcPr>
            <w:tcW w:w="1984" w:type="dxa"/>
            <w:vAlign w:val="center"/>
          </w:tcPr>
          <w:p w14:paraId="202301F8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  <w:tc>
          <w:tcPr>
            <w:tcW w:w="1559" w:type="dxa"/>
            <w:vAlign w:val="center"/>
          </w:tcPr>
          <w:p w14:paraId="7A0F3EC3" w14:textId="77777777" w:rsidR="002D5676" w:rsidRPr="0017594A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  <w:lang w:val="es-ES" w:eastAsia="ar-SA"/>
              </w:rPr>
            </w:pPr>
          </w:p>
        </w:tc>
      </w:tr>
    </w:tbl>
    <w:p w14:paraId="165C7D89" w14:textId="77777777" w:rsidR="002D5676" w:rsidRDefault="002D5676" w:rsidP="002D5676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10"/>
        <w:tblW w:w="9072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670"/>
        <w:gridCol w:w="1701"/>
      </w:tblGrid>
      <w:tr w:rsidR="002D5676" w14:paraId="4AABA969" w14:textId="77777777" w:rsidTr="009003D2">
        <w:trPr>
          <w:trHeight w:val="451"/>
        </w:trPr>
        <w:tc>
          <w:tcPr>
            <w:tcW w:w="7371" w:type="dxa"/>
            <w:gridSpan w:val="2"/>
            <w:vAlign w:val="center"/>
          </w:tcPr>
          <w:p w14:paraId="7548BB8C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b/>
                <w:bCs/>
                <w:color w:val="0076B3" w:themeColor="accent2"/>
                <w:sz w:val="26"/>
                <w:szCs w:val="26"/>
                <w:lang w:val="es-MX"/>
              </w:rPr>
            </w:pPr>
            <w:r w:rsidRPr="002D5676">
              <w:rPr>
                <w:rFonts w:eastAsiaTheme="minorHAnsi" w:cstheme="minorBidi"/>
                <w:b/>
                <w:bCs/>
                <w:color w:val="0076B3" w:themeColor="accent2"/>
                <w:sz w:val="26"/>
                <w:szCs w:val="26"/>
                <w:lang w:val="es-MX"/>
              </w:rPr>
              <w:t>ACTIVIDADES</w:t>
            </w:r>
          </w:p>
        </w:tc>
        <w:tc>
          <w:tcPr>
            <w:tcW w:w="1701" w:type="dxa"/>
            <w:vAlign w:val="center"/>
          </w:tcPr>
          <w:p w14:paraId="024FCE58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b/>
                <w:bCs/>
                <w:color w:val="0076B3" w:themeColor="accent2"/>
                <w:sz w:val="26"/>
                <w:szCs w:val="26"/>
                <w:lang w:val="es-MX"/>
              </w:rPr>
            </w:pPr>
            <w:r w:rsidRPr="002D5676">
              <w:rPr>
                <w:rFonts w:eastAsiaTheme="minorHAnsi" w:cstheme="minorBidi"/>
                <w:b/>
                <w:bCs/>
                <w:color w:val="0076B3" w:themeColor="accent2"/>
                <w:sz w:val="26"/>
                <w:szCs w:val="26"/>
                <w:lang w:val="es-MX"/>
              </w:rPr>
              <w:t>PUNTAJE</w:t>
            </w:r>
          </w:p>
        </w:tc>
      </w:tr>
      <w:tr w:rsidR="002D5676" w14:paraId="7960863C" w14:textId="77777777" w:rsidTr="009003D2">
        <w:trPr>
          <w:trHeight w:val="451"/>
        </w:trPr>
        <w:tc>
          <w:tcPr>
            <w:tcW w:w="1701" w:type="dxa"/>
            <w:vAlign w:val="center"/>
          </w:tcPr>
          <w:p w14:paraId="368EF7C4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Experiencia 1</w:t>
            </w:r>
          </w:p>
        </w:tc>
        <w:tc>
          <w:tcPr>
            <w:tcW w:w="5670" w:type="dxa"/>
            <w:vAlign w:val="center"/>
          </w:tcPr>
          <w:p w14:paraId="25C3E3C9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Uso del generador de funciones y osciloscopio</w:t>
            </w:r>
          </w:p>
        </w:tc>
        <w:tc>
          <w:tcPr>
            <w:tcW w:w="1701" w:type="dxa"/>
            <w:vAlign w:val="center"/>
          </w:tcPr>
          <w:p w14:paraId="670657BB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4 puntos</w:t>
            </w:r>
          </w:p>
        </w:tc>
      </w:tr>
      <w:tr w:rsidR="002D5676" w14:paraId="39A555B2" w14:textId="77777777" w:rsidTr="009003D2">
        <w:trPr>
          <w:trHeight w:val="476"/>
        </w:trPr>
        <w:tc>
          <w:tcPr>
            <w:tcW w:w="1701" w:type="dxa"/>
            <w:vAlign w:val="center"/>
          </w:tcPr>
          <w:p w14:paraId="070A9BD2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Experiencia 2</w:t>
            </w:r>
          </w:p>
        </w:tc>
        <w:tc>
          <w:tcPr>
            <w:tcW w:w="5670" w:type="dxa"/>
            <w:vAlign w:val="center"/>
          </w:tcPr>
          <w:p w14:paraId="3D0869AF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Mediciones usando el multímetro</w:t>
            </w:r>
          </w:p>
        </w:tc>
        <w:tc>
          <w:tcPr>
            <w:tcW w:w="1701" w:type="dxa"/>
            <w:vAlign w:val="center"/>
          </w:tcPr>
          <w:p w14:paraId="06CB205D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2 puntos</w:t>
            </w:r>
          </w:p>
        </w:tc>
      </w:tr>
      <w:tr w:rsidR="002D5676" w14:paraId="5EBF222B" w14:textId="77777777" w:rsidTr="009003D2">
        <w:trPr>
          <w:trHeight w:val="451"/>
        </w:trPr>
        <w:tc>
          <w:tcPr>
            <w:tcW w:w="1701" w:type="dxa"/>
            <w:vAlign w:val="center"/>
          </w:tcPr>
          <w:p w14:paraId="16D55333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Experiencia 3</w:t>
            </w:r>
          </w:p>
        </w:tc>
        <w:tc>
          <w:tcPr>
            <w:tcW w:w="5670" w:type="dxa"/>
            <w:vAlign w:val="center"/>
          </w:tcPr>
          <w:p w14:paraId="10E59496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Uso del analizador de espectros</w:t>
            </w:r>
          </w:p>
        </w:tc>
        <w:tc>
          <w:tcPr>
            <w:tcW w:w="1701" w:type="dxa"/>
            <w:vAlign w:val="center"/>
          </w:tcPr>
          <w:p w14:paraId="5281F5CA" w14:textId="77777777" w:rsidR="002D5676" w:rsidRPr="002D5676" w:rsidRDefault="002D5676" w:rsidP="009003D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</w:pPr>
            <w:r w:rsidRPr="002D5676">
              <w:rPr>
                <w:rFonts w:eastAsiaTheme="minorHAnsi" w:cstheme="minorBidi"/>
                <w:kern w:val="2"/>
                <w:sz w:val="22"/>
                <w:szCs w:val="22"/>
                <w:lang w:val="es-MX" w:eastAsia="en-US"/>
                <w14:ligatures w14:val="standardContextual"/>
              </w:rPr>
              <w:t>2 puntos</w:t>
            </w:r>
          </w:p>
        </w:tc>
      </w:tr>
    </w:tbl>
    <w:p w14:paraId="658EB904" w14:textId="77777777" w:rsidR="002D5676" w:rsidRDefault="002D5676" w:rsidP="002D5676"/>
    <w:p w14:paraId="2F5CAFC9" w14:textId="77777777" w:rsidR="002D5676" w:rsidRDefault="002D5676" w:rsidP="002D5676"/>
    <w:p w14:paraId="11D089FD" w14:textId="77777777" w:rsidR="002D5676" w:rsidRPr="00172A28" w:rsidRDefault="002D5676" w:rsidP="002D5676"/>
    <w:tbl>
      <w:tblPr>
        <w:tblStyle w:val="Tablaconcuadrcula"/>
        <w:tblW w:w="9071" w:type="dxa"/>
        <w:tblInd w:w="108" w:type="dxa"/>
        <w:tblLook w:val="04A0" w:firstRow="1" w:lastRow="0" w:firstColumn="1" w:lastColumn="0" w:noHBand="0" w:noVBand="1"/>
      </w:tblPr>
      <w:tblGrid>
        <w:gridCol w:w="5528"/>
        <w:gridCol w:w="3543"/>
      </w:tblGrid>
      <w:tr w:rsidR="002D5676" w14:paraId="606401D4" w14:textId="77777777" w:rsidTr="00900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tcW w:w="5528" w:type="dxa"/>
            <w:vAlign w:val="center"/>
          </w:tcPr>
          <w:p w14:paraId="084A6BD5" w14:textId="77777777" w:rsidR="002D5676" w:rsidRPr="002D5676" w:rsidRDefault="002D5676" w:rsidP="002D5676">
            <w:pPr>
              <w:keepNext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es-MX"/>
              </w:rPr>
            </w:pPr>
            <w:r w:rsidRPr="002D5676">
              <w:rPr>
                <w:b/>
                <w:bCs/>
                <w:color w:val="FFFFFF" w:themeColor="background1"/>
                <w:sz w:val="26"/>
                <w:szCs w:val="26"/>
                <w:lang w:val="es-MX"/>
              </w:rPr>
              <w:t>CORREGIDO POR</w:t>
            </w:r>
          </w:p>
        </w:tc>
        <w:tc>
          <w:tcPr>
            <w:tcW w:w="3543" w:type="dxa"/>
            <w:vAlign w:val="center"/>
          </w:tcPr>
          <w:p w14:paraId="2A177158" w14:textId="77777777" w:rsidR="002D5676" w:rsidRPr="002D5676" w:rsidRDefault="002D5676" w:rsidP="002D5676">
            <w:pPr>
              <w:keepNext/>
              <w:jc w:val="center"/>
              <w:rPr>
                <w:b/>
                <w:bCs/>
                <w:color w:val="FFFFFF" w:themeColor="background1"/>
                <w:sz w:val="26"/>
                <w:szCs w:val="26"/>
                <w:lang w:val="es-MX"/>
              </w:rPr>
            </w:pPr>
            <w:r w:rsidRPr="002D5676">
              <w:rPr>
                <w:b/>
                <w:bCs/>
                <w:color w:val="FFFFFF" w:themeColor="background1"/>
                <w:sz w:val="26"/>
                <w:szCs w:val="26"/>
                <w:lang w:val="es-MX"/>
              </w:rPr>
              <w:t>NOTA</w:t>
            </w:r>
          </w:p>
        </w:tc>
      </w:tr>
      <w:tr w:rsidR="002D5676" w14:paraId="00AF8740" w14:textId="77777777" w:rsidTr="009003D2">
        <w:trPr>
          <w:trHeight w:val="1555"/>
        </w:trPr>
        <w:tc>
          <w:tcPr>
            <w:tcW w:w="5528" w:type="dxa"/>
            <w:vAlign w:val="center"/>
          </w:tcPr>
          <w:p w14:paraId="77A6F914" w14:textId="77777777" w:rsidR="002D5676" w:rsidRPr="00F7186F" w:rsidRDefault="002D5676" w:rsidP="009003D2">
            <w:pPr>
              <w:pStyle w:val="NombreJP"/>
              <w:spacing w:line="240" w:lineRule="auto"/>
            </w:pPr>
            <w:r>
              <w:rPr>
                <w:rFonts w:eastAsia="Arial"/>
                <w:i/>
                <w:color w:val="808080"/>
                <w:szCs w:val="32"/>
              </w:rPr>
              <w:t>Nombre del JP</w:t>
            </w:r>
          </w:p>
        </w:tc>
        <w:tc>
          <w:tcPr>
            <w:tcW w:w="3543" w:type="dxa"/>
          </w:tcPr>
          <w:p w14:paraId="5BAE7704" w14:textId="77777777" w:rsidR="002D5676" w:rsidRPr="00D2137F" w:rsidRDefault="002D5676" w:rsidP="009003D2">
            <w:pPr>
              <w:keepNext/>
              <w:jc w:val="center"/>
              <w:rPr>
                <w:rFonts w:ascii="Arial" w:hAnsi="Arial" w:cs="Arial"/>
                <w:b/>
                <w:color w:val="002060"/>
                <w:sz w:val="24"/>
                <w:szCs w:val="72"/>
              </w:rPr>
            </w:pPr>
          </w:p>
          <w:p w14:paraId="4F18ACF1" w14:textId="77777777" w:rsidR="002D5676" w:rsidRPr="002D5676" w:rsidRDefault="002D5676" w:rsidP="002D5676">
            <w:pPr>
              <w:jc w:val="center"/>
              <w:rPr>
                <w:rFonts w:asciiTheme="majorHAnsi" w:hAnsiTheme="majorHAnsi" w:cs="Arial"/>
                <w:b/>
                <w:sz w:val="60"/>
                <w:szCs w:val="60"/>
              </w:rPr>
            </w:pPr>
            <w:r w:rsidRPr="002D5676">
              <w:rPr>
                <w:b/>
                <w:sz w:val="60"/>
                <w:szCs w:val="60"/>
                <w:lang w:val="es-ES_tradnl"/>
              </w:rPr>
              <w:t>0.0/8.0</w:t>
            </w:r>
          </w:p>
        </w:tc>
      </w:tr>
    </w:tbl>
    <w:p w14:paraId="68E452BA" w14:textId="77777777" w:rsidR="002D5676" w:rsidRDefault="002D5676" w:rsidP="002D5676">
      <w:pPr>
        <w:rPr>
          <w:lang w:val="es-MX"/>
        </w:rPr>
      </w:pPr>
    </w:p>
    <w:p w14:paraId="1A46976B" w14:textId="77777777" w:rsidR="002D5676" w:rsidRDefault="002D5676" w:rsidP="002D5676">
      <w:pPr>
        <w:rPr>
          <w:lang w:val="es-MX"/>
        </w:rPr>
      </w:pPr>
    </w:p>
    <w:p w14:paraId="212BADC1" w14:textId="77777777" w:rsidR="002D5676" w:rsidRDefault="002D5676" w:rsidP="002D5676">
      <w:pPr>
        <w:rPr>
          <w:lang w:val="es-MX"/>
        </w:rPr>
      </w:pPr>
    </w:p>
    <w:p w14:paraId="23B57C56" w14:textId="77777777" w:rsidR="002D5676" w:rsidRDefault="002D5676" w:rsidP="002D5676">
      <w:pPr>
        <w:rPr>
          <w:lang w:val="es-MX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F4F9" w:themeFill="accent6" w:themeFillTint="33"/>
        <w:tblLook w:val="04A0" w:firstRow="1" w:lastRow="0" w:firstColumn="1" w:lastColumn="0" w:noHBand="0" w:noVBand="1"/>
      </w:tblPr>
      <w:tblGrid>
        <w:gridCol w:w="9025"/>
      </w:tblGrid>
      <w:tr w:rsidR="002D5676" w14:paraId="59DFDAD6" w14:textId="77777777" w:rsidTr="00523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25" w:type="dxa"/>
            <w:shd w:val="clear" w:color="auto" w:fill="E5F4F9" w:themeFill="accent6" w:themeFillTint="33"/>
          </w:tcPr>
          <w:p w14:paraId="046FC411" w14:textId="77777777" w:rsidR="002D5676" w:rsidRDefault="003041DD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FF000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FB1485" wp14:editId="504EF6BA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24765</wp:posOffset>
                      </wp:positionV>
                      <wp:extent cx="4810125" cy="1026795"/>
                      <wp:effectExtent l="0" t="0" r="9525" b="1905"/>
                      <wp:wrapNone/>
                      <wp:docPr id="2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0125" cy="1026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7ECC9C" w14:textId="77777777" w:rsidR="009003D2" w:rsidRPr="002D5676" w:rsidRDefault="009003D2" w:rsidP="002D5676">
                                  <w:pPr>
                                    <w:keepNext/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extDirection w:val="btLr"/>
                                    <w:rPr>
                                      <w:lang w:val="es-MX"/>
                                    </w:rPr>
                                  </w:pPr>
                                  <w:r w:rsidRPr="002D5676">
                                    <w:rPr>
                                      <w:lang w:val="es-MX"/>
                                    </w:rPr>
                                    <w:t>El contenido de esta guía es de carácter estrictamente personal y aplicable solo para el curso de Teoría de Comunicaciones 1 (TEL133). Cualquier tipo de plagio será sancionado de acuerdo con el reglamento disciplinario de la PUCP.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FB1485" id="Rectángulo 2" o:spid="_x0000_s1026" style="position:absolute;left:0;text-align:left;margin-left:57.2pt;margin-top:1.95pt;width:378.75pt;height:8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" fillcolor="#e5f4f9 [665]" stroked="f">
                      <v:textbox inset="2.53958mm,2.53958mm,2.53958mm,2.53958mm">
                        <w:txbxContent>
                          <w:p w14:paraId="407ECC9C" w14:textId="77777777" w:rsidR="009003D2" w:rsidRPr="002D5676" w:rsidRDefault="009003D2" w:rsidP="002D5676">
                            <w:pPr>
                              <w:keepNext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extDirection w:val="btLr"/>
                              <w:rPr>
                                <w:lang w:val="es-MX"/>
                              </w:rPr>
                            </w:pPr>
                            <w:r w:rsidRPr="002D5676">
                              <w:rPr>
                                <w:lang w:val="es-MX"/>
                              </w:rPr>
                              <w:t>El contenido de esta guía es de carácter estrictamente personal y aplicable solo para el curso de Teoría de Comunicaciones 1 (TEL133). Cualquier tipo de plagio será sancionado de acuerdo con el reglamento disciplinario de la PUCP.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23459"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005C1132" wp14:editId="670C538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158115</wp:posOffset>
                  </wp:positionV>
                  <wp:extent cx="720000" cy="720000"/>
                  <wp:effectExtent l="0" t="0" r="0" b="0"/>
                  <wp:wrapNone/>
                  <wp:docPr id="353507446" name="Picture 353507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507446" name="Picture 353507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EC164F7" w14:textId="77777777" w:rsidR="002D5676" w:rsidRDefault="002D5676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  <w:p w14:paraId="6C4B38AF" w14:textId="77777777" w:rsidR="002D5676" w:rsidRDefault="002D5676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  <w:p w14:paraId="1CCA936D" w14:textId="77777777" w:rsidR="002D5676" w:rsidRDefault="002D5676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  <w:p w14:paraId="22868E32" w14:textId="77777777" w:rsidR="002D5676" w:rsidRDefault="002D5676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  <w:p w14:paraId="1F09E696" w14:textId="77777777" w:rsidR="002D5676" w:rsidRDefault="002D5676" w:rsidP="009003D2">
            <w:pPr>
              <w:tabs>
                <w:tab w:val="left" w:pos="3063"/>
              </w:tabs>
              <w:rPr>
                <w:rFonts w:ascii="Arial" w:eastAsia="Arial" w:hAnsi="Arial" w:cs="Arial"/>
                <w:b/>
                <w:color w:val="FF0000"/>
                <w:sz w:val="24"/>
                <w:szCs w:val="24"/>
              </w:rPr>
            </w:pPr>
          </w:p>
        </w:tc>
      </w:tr>
    </w:tbl>
    <w:p w14:paraId="7BDB357B" w14:textId="77777777" w:rsidR="002D5676" w:rsidRDefault="002D5676" w:rsidP="002D5676">
      <w:pP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br w:type="page"/>
      </w:r>
    </w:p>
    <w:p w14:paraId="239FA58C" w14:textId="77777777" w:rsidR="002D5676" w:rsidRDefault="002D5676" w:rsidP="002D5676">
      <w:pPr>
        <w:rPr>
          <w:lang w:val="es-MX"/>
        </w:rPr>
      </w:pPr>
    </w:p>
    <w:p w14:paraId="3E9EBB0F" w14:textId="77777777" w:rsidR="002D5676" w:rsidRDefault="002D5676" w:rsidP="002D5676">
      <w:pPr>
        <w:rPr>
          <w:lang w:val="es-MX"/>
        </w:rPr>
      </w:pPr>
    </w:p>
    <w:p w14:paraId="6A7B0810" w14:textId="77777777" w:rsidR="003041DD" w:rsidRDefault="003041DD" w:rsidP="003041D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 w:rsidRPr="00793901">
        <w:rPr>
          <w:b/>
          <w:bCs/>
          <w:color w:val="00599D" w:themeColor="accent3"/>
          <w:sz w:val="24"/>
          <w:szCs w:val="24"/>
          <w:u w:val="single"/>
          <w:lang w:val="es-MX"/>
        </w:rPr>
        <w:t>EXPERIENCIA 1</w:t>
      </w:r>
      <w:r w:rsidRPr="00793901">
        <w:rPr>
          <w:b/>
          <w:bCs/>
          <w:color w:val="00599D" w:themeColor="accent3"/>
          <w:sz w:val="24"/>
          <w:szCs w:val="24"/>
          <w:lang w:val="es-MX"/>
        </w:rPr>
        <w:t>: Uso del generador de funciones y osciloscopio (4.0 puntos)</w:t>
      </w:r>
    </w:p>
    <w:p w14:paraId="0CF130F2" w14:textId="77777777" w:rsidR="00793901" w:rsidRDefault="00793901" w:rsidP="003041D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tbl>
      <w:tblPr>
        <w:tblStyle w:val="Tablaconcuadrcula"/>
        <w:tblW w:w="9464" w:type="dxa"/>
        <w:jc w:val="center"/>
        <w:tblBorders>
          <w:top w:val="single" w:sz="4" w:space="0" w:color="002D89"/>
          <w:left w:val="single" w:sz="4" w:space="0" w:color="002D89"/>
          <w:bottom w:val="single" w:sz="4" w:space="0" w:color="002D89"/>
          <w:right w:val="single" w:sz="4" w:space="0" w:color="002D89"/>
          <w:insideH w:val="single" w:sz="4" w:space="0" w:color="002D89"/>
          <w:insideV w:val="single" w:sz="4" w:space="0" w:color="002D89"/>
        </w:tblBorders>
        <w:shd w:val="clear" w:color="auto" w:fill="0096C8" w:themeFill="accent1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644"/>
        <w:gridCol w:w="7820"/>
      </w:tblGrid>
      <w:tr w:rsidR="00320964" w:rsidRPr="00566AC4" w14:paraId="19795302" w14:textId="77777777" w:rsidTr="00320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3"/>
          <w:jc w:val="center"/>
        </w:trPr>
        <w:tc>
          <w:tcPr>
            <w:tcW w:w="1644" w:type="dxa"/>
            <w:vAlign w:val="center"/>
          </w:tcPr>
          <w:p w14:paraId="1BEF734E" w14:textId="77777777" w:rsidR="00320964" w:rsidRDefault="00320964" w:rsidP="0078507B">
            <w:pPr>
              <w:spacing w:before="120" w:after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EE1E64" wp14:editId="7010C634">
                  <wp:extent cx="720000" cy="720000"/>
                  <wp:effectExtent l="0" t="0" r="0" b="0"/>
                  <wp:docPr id="40" name="Picture 1712421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shd w:val="clear" w:color="auto" w:fill="FFFFFF" w:themeFill="background1"/>
            <w:vAlign w:val="center"/>
          </w:tcPr>
          <w:p w14:paraId="6AD4F834" w14:textId="77777777" w:rsidR="00DA24E2" w:rsidRDefault="00DA24E2" w:rsidP="00DA24E2">
            <w:pPr>
              <w:pStyle w:val="Default"/>
              <w:jc w:val="both"/>
              <w:rPr>
                <w:rFonts w:cstheme="minorBidi"/>
                <w:color w:val="auto"/>
              </w:rPr>
            </w:pPr>
          </w:p>
          <w:p w14:paraId="0742D336" w14:textId="6D587459" w:rsidR="00DA24E2" w:rsidRPr="00DA24E2" w:rsidRDefault="00DA24E2" w:rsidP="00DA24E2">
            <w:pPr>
              <w:pStyle w:val="Default"/>
              <w:jc w:val="both"/>
              <w:rPr>
                <w:rFonts w:ascii="Montserrat" w:hAnsi="Montserrat" w:cs="Montserrat"/>
                <w:color w:val="00599D" w:themeColor="accent3"/>
                <w:szCs w:val="22"/>
                <w:lang w:val="es-PE"/>
              </w:rPr>
            </w:pP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>Objetivo de aprendizaje:</w:t>
            </w:r>
            <w:r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 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Conocer el funcionamiento del generador de señales 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y del 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>osciloscopio digital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, 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>a partir de las características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 xml:space="preserve"> de configuración que permitan la generación y 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>visualización de señales en el dominio del tiempo</w:t>
            </w:r>
            <w:r w:rsidRPr="00DA24E2">
              <w:rPr>
                <w:rFonts w:ascii="Montserrat" w:hAnsi="Montserrat" w:cs="Montserrat"/>
                <w:b/>
                <w:color w:val="00599D" w:themeColor="accent3"/>
                <w:szCs w:val="22"/>
                <w:lang w:val="es-PE"/>
              </w:rPr>
              <w:t>.</w:t>
            </w:r>
          </w:p>
          <w:p w14:paraId="4C274470" w14:textId="1DFCBB4E" w:rsidR="00320964" w:rsidRPr="00132666" w:rsidRDefault="00320964" w:rsidP="00DA24E2">
            <w:pPr>
              <w:pStyle w:val="Default"/>
              <w:jc w:val="both"/>
            </w:pPr>
          </w:p>
        </w:tc>
        <w:bookmarkStart w:id="1" w:name="_GoBack"/>
        <w:bookmarkEnd w:id="1"/>
      </w:tr>
    </w:tbl>
    <w:p w14:paraId="5E7230CB" w14:textId="77777777" w:rsidR="009003D2" w:rsidRDefault="009003D2" w:rsidP="003041D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5DC6B702" w14:textId="77777777" w:rsidR="00793901" w:rsidRDefault="00793901" w:rsidP="0032096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2B67AAB5" w14:textId="77777777" w:rsidR="00793901" w:rsidRPr="00793901" w:rsidRDefault="00793901" w:rsidP="003041D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>
        <w:rPr>
          <w:b/>
          <w:bCs/>
          <w:color w:val="00599D" w:themeColor="accent3"/>
          <w:sz w:val="24"/>
          <w:szCs w:val="24"/>
          <w:lang w:val="es-MX"/>
        </w:rPr>
        <w:t>Indicaciones:</w:t>
      </w:r>
    </w:p>
    <w:p w14:paraId="430CB992" w14:textId="77777777" w:rsidR="003041DD" w:rsidRPr="004771C0" w:rsidRDefault="003041DD" w:rsidP="003041DD">
      <w:pPr>
        <w:pStyle w:val="Ttulo3"/>
        <w:numPr>
          <w:ilvl w:val="0"/>
          <w:numId w:val="0"/>
        </w:numPr>
        <w:spacing w:before="0" w:after="0"/>
        <w:ind w:left="720"/>
        <w:rPr>
          <w:sz w:val="22"/>
        </w:rPr>
      </w:pPr>
    </w:p>
    <w:p w14:paraId="5A37EB62" w14:textId="77777777" w:rsidR="003041DD" w:rsidRPr="003041DD" w:rsidRDefault="003041DD" w:rsidP="003041DD">
      <w:pPr>
        <w:pStyle w:val="Prrafodelista"/>
        <w:numPr>
          <w:ilvl w:val="0"/>
          <w:numId w:val="32"/>
        </w:numPr>
        <w:rPr>
          <w:lang w:val="es-MX"/>
        </w:rPr>
      </w:pPr>
      <w:r w:rsidRPr="003041DD">
        <w:rPr>
          <w:lang w:val="es-MX"/>
        </w:rPr>
        <w:t>Identificar las principales partes, controles y características del generador de funciones y osciloscopio.</w:t>
      </w:r>
    </w:p>
    <w:p w14:paraId="2E4DE42C" w14:textId="77777777" w:rsidR="003041DD" w:rsidRPr="003041DD" w:rsidRDefault="003041DD" w:rsidP="003041DD">
      <w:pPr>
        <w:rPr>
          <w:lang w:val="es-MX"/>
        </w:rPr>
      </w:pPr>
    </w:p>
    <w:p w14:paraId="7D373017" w14:textId="77777777" w:rsidR="003041DD" w:rsidRDefault="003041DD" w:rsidP="003041DD">
      <w:pPr>
        <w:pStyle w:val="Prrafodelista"/>
        <w:numPr>
          <w:ilvl w:val="0"/>
          <w:numId w:val="32"/>
        </w:numPr>
        <w:rPr>
          <w:lang w:val="es-MX"/>
        </w:rPr>
      </w:pPr>
      <w:r w:rsidRPr="003041DD">
        <w:rPr>
          <w:lang w:val="es-MX"/>
        </w:rPr>
        <w:t>Realizar la siguiente conexión entre el generador y el osciloscopio.</w:t>
      </w:r>
    </w:p>
    <w:p w14:paraId="493CE6D4" w14:textId="77777777" w:rsidR="00596214" w:rsidRPr="00596214" w:rsidRDefault="00596214" w:rsidP="00596214">
      <w:pPr>
        <w:pStyle w:val="Prrafodelista"/>
        <w:rPr>
          <w:lang w:val="es-MX"/>
        </w:rPr>
      </w:pPr>
    </w:p>
    <w:p w14:paraId="40703240" w14:textId="790993D4" w:rsidR="00596214" w:rsidRDefault="006C2BD2" w:rsidP="00596214">
      <w:pPr>
        <w:rPr>
          <w:lang w:val="es-MX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F7915BC" wp14:editId="691FD067">
                <wp:simplePos x="0" y="0"/>
                <wp:positionH relativeFrom="page">
                  <wp:posOffset>1503680</wp:posOffset>
                </wp:positionH>
                <wp:positionV relativeFrom="paragraph">
                  <wp:posOffset>126365</wp:posOffset>
                </wp:positionV>
                <wp:extent cx="4539284" cy="733425"/>
                <wp:effectExtent l="0" t="0" r="13970" b="28575"/>
                <wp:wrapSquare wrapText="bothSides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9284" cy="733425"/>
                          <a:chOff x="0" y="0"/>
                          <a:chExt cx="4539284" cy="7334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1209675" cy="733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39148" y="168966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F02E6E" w14:textId="77777777" w:rsidR="006C2BD2" w:rsidRPr="00596214" w:rsidRDefault="006C2BD2" w:rsidP="006C2BD2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96214">
                                <w:rPr>
                                  <w:sz w:val="18"/>
                                  <w:szCs w:val="18"/>
                                </w:rPr>
                                <w:t>Generador de funciones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3329609" y="0"/>
                            <a:ext cx="1209675" cy="7334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468757" y="109331"/>
                            <a:ext cx="94297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31EAE8" w14:textId="77777777" w:rsidR="006C2BD2" w:rsidRDefault="006C2BD2" w:rsidP="006C2BD2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F0DA1EA" w14:textId="77777777" w:rsidR="006C2BD2" w:rsidRPr="00596214" w:rsidRDefault="006C2BD2" w:rsidP="006C2BD2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Osciloscopio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 flipV="1">
                            <a:off x="1212574" y="357809"/>
                            <a:ext cx="2133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915BC" id="Grupo 9" o:spid="_x0000_s1027" style="position:absolute;left:0;text-align:left;margin-left:118.4pt;margin-top:9.95pt;width:357.4pt;height:57.75pt;z-index:251687936;mso-position-horizontal-relative:page" coordsize="45392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">
                <v:rect id="_x0000_s1028" style="position:absolute;width:12096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004a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9" type="#_x0000_t202" style="position:absolute;left:1391;top:1689;width:943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14:paraId="24F02E6E" w14:textId="77777777" w:rsidR="006C2BD2" w:rsidRPr="00596214" w:rsidRDefault="006C2BD2" w:rsidP="006C2BD2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596214">
                          <w:rPr>
                            <w:sz w:val="18"/>
                            <w:szCs w:val="18"/>
                          </w:rPr>
                          <w:t>Generador de funciones</w:t>
                        </w:r>
                      </w:p>
                    </w:txbxContent>
                  </v:textbox>
                </v:shape>
                <v:rect id="Rectángulo 4" o:spid="_x0000_s1030" style="position:absolute;left:33296;width:12096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004a63 [1604]" strokeweight="1pt"/>
                <v:shape id="Cuadro de texto 5" o:spid="_x0000_s1031" type="#_x0000_t202" style="position:absolute;left:34687;top:1093;width:9430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14:paraId="2D31EAE8" w14:textId="77777777" w:rsidR="006C2BD2" w:rsidRDefault="006C2BD2" w:rsidP="006C2BD2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 w14:paraId="6F0DA1EA" w14:textId="77777777" w:rsidR="006C2BD2" w:rsidRPr="00596214" w:rsidRDefault="006C2BD2" w:rsidP="006C2BD2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Osciloscopio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8" o:spid="_x0000_s1032" type="#_x0000_t32" style="position:absolute;left:12125;top:3578;width:2133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#002060 [3200]" strokeweight=".5pt">
                  <v:stroke endarrow="block" joinstyle="miter"/>
                </v:shape>
                <w10:wrap type="square" anchorx="page"/>
              </v:group>
            </w:pict>
          </mc:Fallback>
        </mc:AlternateContent>
      </w:r>
    </w:p>
    <w:p w14:paraId="2B4495EC" w14:textId="77777777" w:rsidR="00596214" w:rsidRDefault="00596214" w:rsidP="00596214">
      <w:pPr>
        <w:rPr>
          <w:lang w:val="es-MX"/>
        </w:rPr>
      </w:pPr>
    </w:p>
    <w:p w14:paraId="01383BF4" w14:textId="303CBB74" w:rsidR="00596214" w:rsidRDefault="00596214" w:rsidP="00596214">
      <w:pPr>
        <w:rPr>
          <w:lang w:val="es-MX"/>
        </w:rPr>
      </w:pPr>
    </w:p>
    <w:p w14:paraId="6560C27A" w14:textId="77777777" w:rsidR="00596214" w:rsidRDefault="00596214" w:rsidP="00596214">
      <w:pPr>
        <w:rPr>
          <w:lang w:val="es-MX"/>
        </w:rPr>
      </w:pPr>
    </w:p>
    <w:p w14:paraId="4C119D0F" w14:textId="77777777" w:rsidR="00596214" w:rsidRDefault="00596214" w:rsidP="00596214">
      <w:pPr>
        <w:rPr>
          <w:lang w:val="es-MX"/>
        </w:rPr>
      </w:pPr>
    </w:p>
    <w:p w14:paraId="5AC32C7A" w14:textId="77777777" w:rsidR="00596214" w:rsidRDefault="00596214" w:rsidP="00596214">
      <w:pPr>
        <w:rPr>
          <w:lang w:val="es-MX"/>
        </w:rPr>
      </w:pPr>
    </w:p>
    <w:p w14:paraId="45F95C1B" w14:textId="77777777" w:rsidR="003041DD" w:rsidRPr="004771C0" w:rsidRDefault="003041DD" w:rsidP="003041DD">
      <w:pPr>
        <w:spacing w:before="120"/>
        <w:jc w:val="center"/>
        <w:rPr>
          <w:rFonts w:ascii="Arial" w:eastAsia="Arial" w:hAnsi="Arial" w:cs="Arial"/>
        </w:rPr>
      </w:pPr>
      <w:r w:rsidRPr="003041DD">
        <w:rPr>
          <w:rFonts w:asciiTheme="majorHAnsi" w:eastAsia="Arial" w:hAnsiTheme="majorHAnsi" w:cs="Arial"/>
          <w:sz w:val="20"/>
          <w:szCs w:val="20"/>
        </w:rPr>
        <w:t>Figura 1. Conexiones entre Generador de funciones y osciloscopio</w:t>
      </w:r>
      <w:r w:rsidRPr="004771C0">
        <w:rPr>
          <w:rFonts w:ascii="Arial" w:eastAsia="Arial" w:hAnsi="Arial" w:cs="Arial"/>
        </w:rPr>
        <w:t>.</w:t>
      </w:r>
    </w:p>
    <w:p w14:paraId="0A4F52A0" w14:textId="77777777" w:rsidR="003041DD" w:rsidRDefault="003041DD" w:rsidP="003041DD">
      <w:pPr>
        <w:pStyle w:val="Prrafodelista"/>
        <w:rPr>
          <w:lang w:val="es-MX"/>
        </w:rPr>
      </w:pPr>
    </w:p>
    <w:p w14:paraId="20217D4C" w14:textId="77777777" w:rsidR="00793901" w:rsidRPr="003041DD" w:rsidRDefault="00793901" w:rsidP="003041DD">
      <w:pPr>
        <w:pStyle w:val="Prrafodelista"/>
        <w:rPr>
          <w:lang w:val="es-MX"/>
        </w:rPr>
      </w:pPr>
    </w:p>
    <w:p w14:paraId="3FD096CA" w14:textId="77777777" w:rsidR="003041DD" w:rsidRPr="003041DD" w:rsidRDefault="003041DD" w:rsidP="003041DD">
      <w:pPr>
        <w:pStyle w:val="Prrafodelista"/>
        <w:numPr>
          <w:ilvl w:val="0"/>
          <w:numId w:val="32"/>
        </w:numPr>
        <w:rPr>
          <w:lang w:val="es-MX"/>
        </w:rPr>
      </w:pPr>
      <w:r w:rsidRPr="003041DD">
        <w:rPr>
          <w:lang w:val="es-MX"/>
        </w:rPr>
        <w:t>En el generador de funciones, configurar una señal senoidal de acuerdo a las características de la tabla 1.</w:t>
      </w:r>
    </w:p>
    <w:p w14:paraId="4035967B" w14:textId="77777777" w:rsidR="003041DD" w:rsidRPr="0019028D" w:rsidRDefault="003041DD" w:rsidP="003041DD">
      <w:pPr>
        <w:rPr>
          <w:rFonts w:ascii="Arial" w:eastAsia="Cambria" w:hAnsi="Arial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64"/>
        <w:gridCol w:w="2881"/>
        <w:gridCol w:w="2882"/>
      </w:tblGrid>
      <w:tr w:rsidR="003041DD" w:rsidRPr="0019028D" w14:paraId="1334A378" w14:textId="77777777" w:rsidTr="0030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tcW w:w="2064" w:type="dxa"/>
          </w:tcPr>
          <w:p w14:paraId="62DAB104" w14:textId="77777777" w:rsidR="003041DD" w:rsidRPr="003041DD" w:rsidRDefault="003041DD" w:rsidP="003041DD">
            <w:pPr>
              <w:keepNext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6"/>
                <w:szCs w:val="26"/>
                <w:lang w:val="es-MX"/>
              </w:rPr>
            </w:pPr>
            <w:r w:rsidRPr="003041DD">
              <w:rPr>
                <w:rFonts w:asciiTheme="majorHAnsi" w:hAnsiTheme="majorHAnsi"/>
                <w:b/>
                <w:bCs/>
                <w:color w:val="FFFFFF" w:themeColor="background1"/>
                <w:sz w:val="26"/>
                <w:szCs w:val="26"/>
                <w:lang w:val="es-MX"/>
              </w:rPr>
              <w:t>Tabla 1.</w:t>
            </w:r>
          </w:p>
        </w:tc>
        <w:tc>
          <w:tcPr>
            <w:tcW w:w="5763" w:type="dxa"/>
            <w:gridSpan w:val="2"/>
          </w:tcPr>
          <w:p w14:paraId="7AC5D977" w14:textId="77777777" w:rsidR="003041DD" w:rsidRPr="003041DD" w:rsidRDefault="003041DD" w:rsidP="003041DD">
            <w:pPr>
              <w:keepNext/>
              <w:jc w:val="center"/>
              <w:rPr>
                <w:rFonts w:asciiTheme="majorHAnsi" w:hAnsiTheme="majorHAnsi"/>
                <w:b/>
                <w:bCs/>
                <w:color w:val="FFFFFF" w:themeColor="background1"/>
                <w:sz w:val="26"/>
                <w:szCs w:val="26"/>
                <w:lang w:val="es-MX"/>
              </w:rPr>
            </w:pPr>
            <w:r w:rsidRPr="003041DD">
              <w:rPr>
                <w:rFonts w:asciiTheme="majorHAnsi" w:hAnsiTheme="majorHAnsi"/>
                <w:b/>
                <w:bCs/>
                <w:color w:val="FFFFFF" w:themeColor="background1"/>
                <w:sz w:val="26"/>
                <w:szCs w:val="26"/>
                <w:lang w:val="es-MX"/>
              </w:rPr>
              <w:t>Parámetros de la señal senoidal</w:t>
            </w:r>
          </w:p>
        </w:tc>
      </w:tr>
      <w:tr w:rsidR="003041DD" w:rsidRPr="0019028D" w14:paraId="0A707F69" w14:textId="77777777" w:rsidTr="003041DD">
        <w:trPr>
          <w:jc w:val="center"/>
        </w:trPr>
        <w:tc>
          <w:tcPr>
            <w:tcW w:w="2064" w:type="dxa"/>
            <w:shd w:val="clear" w:color="auto" w:fill="E5F4F9" w:themeFill="accent6" w:themeFillTint="33"/>
          </w:tcPr>
          <w:p w14:paraId="656FE22C" w14:textId="77777777" w:rsidR="003041DD" w:rsidRPr="003041DD" w:rsidRDefault="003041DD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041DD">
              <w:rPr>
                <w:rFonts w:asciiTheme="majorHAnsi" w:eastAsia="Arial" w:hAnsiTheme="majorHAnsi" w:cs="Arial"/>
                <w:b/>
                <w:sz w:val="24"/>
                <w:szCs w:val="24"/>
              </w:rPr>
              <w:t>N° de grupo</w:t>
            </w:r>
          </w:p>
        </w:tc>
        <w:tc>
          <w:tcPr>
            <w:tcW w:w="2881" w:type="dxa"/>
            <w:shd w:val="clear" w:color="auto" w:fill="E5F4F9" w:themeFill="accent6" w:themeFillTint="33"/>
          </w:tcPr>
          <w:p w14:paraId="104498F0" w14:textId="77777777" w:rsidR="003041DD" w:rsidRPr="003041DD" w:rsidRDefault="003041DD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041DD">
              <w:rPr>
                <w:rFonts w:asciiTheme="majorHAnsi" w:eastAsia="Arial" w:hAnsiTheme="majorHAnsi" w:cs="Arial"/>
                <w:b/>
                <w:sz w:val="24"/>
                <w:szCs w:val="24"/>
              </w:rPr>
              <w:t>Amplitud</w:t>
            </w:r>
          </w:p>
        </w:tc>
        <w:tc>
          <w:tcPr>
            <w:tcW w:w="2882" w:type="dxa"/>
            <w:shd w:val="clear" w:color="auto" w:fill="E5F4F9" w:themeFill="accent6" w:themeFillTint="33"/>
          </w:tcPr>
          <w:p w14:paraId="32ABF8B1" w14:textId="77777777" w:rsidR="003041DD" w:rsidRPr="003041DD" w:rsidRDefault="003041DD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041DD">
              <w:rPr>
                <w:rFonts w:asciiTheme="majorHAnsi" w:eastAsia="Arial" w:hAnsiTheme="majorHAnsi" w:cs="Arial"/>
                <w:b/>
                <w:sz w:val="24"/>
                <w:szCs w:val="24"/>
              </w:rPr>
              <w:t>Frecuencia</w:t>
            </w:r>
          </w:p>
        </w:tc>
      </w:tr>
      <w:tr w:rsidR="003041DD" w:rsidRPr="0019028D" w14:paraId="5FEE7AE1" w14:textId="77777777" w:rsidTr="003041DD">
        <w:trPr>
          <w:jc w:val="center"/>
        </w:trPr>
        <w:tc>
          <w:tcPr>
            <w:tcW w:w="2064" w:type="dxa"/>
          </w:tcPr>
          <w:p w14:paraId="18D4A235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1</w:t>
            </w:r>
          </w:p>
        </w:tc>
        <w:tc>
          <w:tcPr>
            <w:tcW w:w="2881" w:type="dxa"/>
          </w:tcPr>
          <w:p w14:paraId="305F9489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3.0 Vpp</w:t>
            </w:r>
          </w:p>
        </w:tc>
        <w:tc>
          <w:tcPr>
            <w:tcW w:w="2882" w:type="dxa"/>
          </w:tcPr>
          <w:p w14:paraId="5DD217F8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1.5 kHz</w:t>
            </w:r>
          </w:p>
        </w:tc>
      </w:tr>
      <w:tr w:rsidR="003041DD" w:rsidRPr="0019028D" w14:paraId="3FDBC574" w14:textId="77777777" w:rsidTr="003041DD">
        <w:trPr>
          <w:jc w:val="center"/>
        </w:trPr>
        <w:tc>
          <w:tcPr>
            <w:tcW w:w="2064" w:type="dxa"/>
          </w:tcPr>
          <w:p w14:paraId="5AECF842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2</w:t>
            </w:r>
          </w:p>
        </w:tc>
        <w:tc>
          <w:tcPr>
            <w:tcW w:w="2881" w:type="dxa"/>
          </w:tcPr>
          <w:p w14:paraId="4FFCD2BE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2.0 Vpp</w:t>
            </w:r>
          </w:p>
        </w:tc>
        <w:tc>
          <w:tcPr>
            <w:tcW w:w="2882" w:type="dxa"/>
          </w:tcPr>
          <w:p w14:paraId="312DA9E7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2 kHz</w:t>
            </w:r>
          </w:p>
        </w:tc>
      </w:tr>
      <w:tr w:rsidR="003041DD" w:rsidRPr="0019028D" w14:paraId="5485B310" w14:textId="77777777" w:rsidTr="003041DD">
        <w:trPr>
          <w:jc w:val="center"/>
        </w:trPr>
        <w:tc>
          <w:tcPr>
            <w:tcW w:w="2064" w:type="dxa"/>
          </w:tcPr>
          <w:p w14:paraId="6D32D85E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3</w:t>
            </w:r>
          </w:p>
        </w:tc>
        <w:tc>
          <w:tcPr>
            <w:tcW w:w="2881" w:type="dxa"/>
          </w:tcPr>
          <w:p w14:paraId="52A37732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0.6 Vpp</w:t>
            </w:r>
          </w:p>
        </w:tc>
        <w:tc>
          <w:tcPr>
            <w:tcW w:w="2882" w:type="dxa"/>
          </w:tcPr>
          <w:p w14:paraId="6420AC7A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200 Hz</w:t>
            </w:r>
          </w:p>
        </w:tc>
      </w:tr>
      <w:tr w:rsidR="003041DD" w:rsidRPr="0019028D" w14:paraId="4EF7A51F" w14:textId="77777777" w:rsidTr="003041DD">
        <w:trPr>
          <w:jc w:val="center"/>
        </w:trPr>
        <w:tc>
          <w:tcPr>
            <w:tcW w:w="2064" w:type="dxa"/>
          </w:tcPr>
          <w:p w14:paraId="2833587C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4</w:t>
            </w:r>
          </w:p>
        </w:tc>
        <w:tc>
          <w:tcPr>
            <w:tcW w:w="2881" w:type="dxa"/>
          </w:tcPr>
          <w:p w14:paraId="54D6678F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0.4 Vpp</w:t>
            </w:r>
          </w:p>
        </w:tc>
        <w:tc>
          <w:tcPr>
            <w:tcW w:w="2882" w:type="dxa"/>
          </w:tcPr>
          <w:p w14:paraId="404FC2F9" w14:textId="77777777" w:rsidR="003041DD" w:rsidRPr="003041DD" w:rsidRDefault="003041DD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3041DD">
              <w:rPr>
                <w:rFonts w:asciiTheme="majorHAnsi" w:eastAsia="Cambria" w:hAnsiTheme="majorHAnsi" w:cs="Arial"/>
              </w:rPr>
              <w:t>500 Hz</w:t>
            </w:r>
          </w:p>
        </w:tc>
      </w:tr>
    </w:tbl>
    <w:p w14:paraId="0D8667DD" w14:textId="77777777" w:rsidR="003041DD" w:rsidRDefault="003041DD" w:rsidP="003041DD">
      <w:pPr>
        <w:spacing w:line="276" w:lineRule="auto"/>
        <w:rPr>
          <w:rFonts w:ascii="Arial" w:eastAsia="Cambria" w:hAnsi="Arial" w:cs="Arial"/>
          <w:sz w:val="24"/>
        </w:rPr>
      </w:pPr>
    </w:p>
    <w:p w14:paraId="784B3557" w14:textId="77777777" w:rsidR="00596214" w:rsidRDefault="003041DD" w:rsidP="00596214">
      <w:pPr>
        <w:pStyle w:val="Prrafodelista"/>
        <w:numPr>
          <w:ilvl w:val="0"/>
          <w:numId w:val="32"/>
        </w:numPr>
        <w:rPr>
          <w:lang w:val="es-MX"/>
        </w:rPr>
      </w:pPr>
      <w:r w:rsidRPr="00596214">
        <w:rPr>
          <w:lang w:val="es-MX"/>
        </w:rPr>
        <w:t xml:space="preserve">Representar en la pantalla del osciloscopio la señal generada. </w:t>
      </w:r>
    </w:p>
    <w:p w14:paraId="784A4350" w14:textId="77777777" w:rsidR="00596214" w:rsidRDefault="00596214" w:rsidP="00596214">
      <w:pPr>
        <w:pStyle w:val="Prrafodelista"/>
        <w:rPr>
          <w:lang w:val="es-MX"/>
        </w:rPr>
      </w:pPr>
    </w:p>
    <w:p w14:paraId="540545E1" w14:textId="77777777" w:rsidR="003041DD" w:rsidRDefault="003041DD" w:rsidP="00596214">
      <w:pPr>
        <w:pStyle w:val="Prrafodelista"/>
        <w:numPr>
          <w:ilvl w:val="0"/>
          <w:numId w:val="32"/>
        </w:numPr>
        <w:rPr>
          <w:lang w:val="es-MX"/>
        </w:rPr>
      </w:pPr>
      <w:r w:rsidRPr="00596214">
        <w:rPr>
          <w:lang w:val="es-MX"/>
        </w:rPr>
        <w:t xml:space="preserve">Usando los cursores, medir la amplitud y el periodo de la señal capturada. Adjuntar la captura de pantalla con los cursores en la tabla 2. </w:t>
      </w:r>
      <w:r w:rsidRPr="00B26A9B">
        <w:rPr>
          <w:b/>
          <w:lang w:val="es-MX"/>
        </w:rPr>
        <w:t>(1 punto)</w:t>
      </w:r>
    </w:p>
    <w:p w14:paraId="69569F47" w14:textId="77777777" w:rsidR="00793901" w:rsidRPr="00793901" w:rsidRDefault="00793901" w:rsidP="00793901">
      <w:pPr>
        <w:pStyle w:val="Prrafodelista"/>
        <w:rPr>
          <w:lang w:val="es-MX"/>
        </w:rPr>
      </w:pPr>
    </w:p>
    <w:p w14:paraId="3B295F21" w14:textId="77777777" w:rsidR="00793901" w:rsidRDefault="00793901" w:rsidP="00793901">
      <w:pPr>
        <w:rPr>
          <w:lang w:val="es-MX"/>
        </w:rPr>
      </w:pPr>
    </w:p>
    <w:p w14:paraId="3D3343E3" w14:textId="77777777" w:rsidR="00793901" w:rsidRDefault="00793901" w:rsidP="00793901">
      <w:pPr>
        <w:rPr>
          <w:lang w:val="es-MX"/>
        </w:rPr>
      </w:pPr>
    </w:p>
    <w:p w14:paraId="72C03F91" w14:textId="77777777" w:rsidR="00793901" w:rsidRDefault="00793901" w:rsidP="00793901">
      <w:pPr>
        <w:rPr>
          <w:lang w:val="es-MX"/>
        </w:rPr>
      </w:pPr>
    </w:p>
    <w:p w14:paraId="5453914A" w14:textId="77777777" w:rsidR="00793901" w:rsidRDefault="00793901" w:rsidP="00793901">
      <w:pPr>
        <w:rPr>
          <w:lang w:val="es-MX"/>
        </w:rPr>
      </w:pPr>
    </w:p>
    <w:p w14:paraId="24F9A837" w14:textId="77777777" w:rsidR="00793901" w:rsidRDefault="00793901" w:rsidP="00793901">
      <w:pPr>
        <w:rPr>
          <w:lang w:val="es-MX"/>
        </w:rPr>
      </w:pPr>
    </w:p>
    <w:p w14:paraId="18B701C7" w14:textId="77777777" w:rsidR="00793901" w:rsidRDefault="00793901" w:rsidP="00793901">
      <w:pPr>
        <w:rPr>
          <w:lang w:val="es-MX"/>
        </w:rPr>
      </w:pPr>
    </w:p>
    <w:p w14:paraId="3FCBE0D2" w14:textId="77777777" w:rsidR="00793901" w:rsidRDefault="00793901" w:rsidP="00793901">
      <w:pPr>
        <w:rPr>
          <w:lang w:val="es-MX"/>
        </w:rPr>
      </w:pPr>
    </w:p>
    <w:p w14:paraId="0B7CB49B" w14:textId="77777777" w:rsidR="00793901" w:rsidRPr="00793901" w:rsidRDefault="00793901" w:rsidP="00793901">
      <w:pPr>
        <w:rPr>
          <w:lang w:val="es-MX"/>
        </w:rPr>
      </w:pPr>
    </w:p>
    <w:p w14:paraId="4A294964" w14:textId="77777777" w:rsidR="003041DD" w:rsidRPr="004771C0" w:rsidRDefault="003041DD" w:rsidP="003041DD">
      <w:pPr>
        <w:rPr>
          <w:rFonts w:ascii="Arial" w:eastAsia="Cambria" w:hAnsi="Arial" w:cs="Arial"/>
        </w:rPr>
      </w:pPr>
    </w:p>
    <w:tbl>
      <w:tblPr>
        <w:tblW w:w="8186" w:type="dxa"/>
        <w:jc w:val="center"/>
        <w:tblBorders>
          <w:top w:val="single" w:sz="4" w:space="0" w:color="00599D" w:themeColor="accent3"/>
          <w:left w:val="single" w:sz="4" w:space="0" w:color="00599D" w:themeColor="accent3"/>
          <w:bottom w:val="single" w:sz="4" w:space="0" w:color="00599D" w:themeColor="accent3"/>
          <w:right w:val="single" w:sz="4" w:space="0" w:color="00599D" w:themeColor="accent3"/>
          <w:insideH w:val="single" w:sz="4" w:space="0" w:color="00599D" w:themeColor="accent3"/>
          <w:insideV w:val="single" w:sz="4" w:space="0" w:color="00599D" w:themeColor="accent3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2825"/>
        <w:gridCol w:w="4080"/>
      </w:tblGrid>
      <w:tr w:rsidR="003041DD" w14:paraId="7428C5D0" w14:textId="77777777" w:rsidTr="00793901">
        <w:trPr>
          <w:jc w:val="center"/>
        </w:trPr>
        <w:tc>
          <w:tcPr>
            <w:tcW w:w="1281" w:type="dxa"/>
            <w:shd w:val="clear" w:color="auto" w:fill="0096C8" w:themeFill="accent1"/>
          </w:tcPr>
          <w:p w14:paraId="2CF16C2D" w14:textId="77777777" w:rsidR="003041DD" w:rsidRPr="00793901" w:rsidRDefault="003041DD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2.</w:t>
            </w:r>
          </w:p>
        </w:tc>
        <w:tc>
          <w:tcPr>
            <w:tcW w:w="6905" w:type="dxa"/>
            <w:gridSpan w:val="2"/>
            <w:shd w:val="clear" w:color="auto" w:fill="0096C8" w:themeFill="accent1"/>
          </w:tcPr>
          <w:p w14:paraId="44CFD4F0" w14:textId="77777777" w:rsidR="003041DD" w:rsidRPr="00793901" w:rsidRDefault="003041DD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Señal senoidal – Análisis en el tiempo</w:t>
            </w:r>
          </w:p>
        </w:tc>
      </w:tr>
      <w:tr w:rsidR="003041DD" w14:paraId="508D02A4" w14:textId="77777777" w:rsidTr="006C2BD2">
        <w:trPr>
          <w:trHeight w:val="4972"/>
          <w:jc w:val="center"/>
        </w:trPr>
        <w:tc>
          <w:tcPr>
            <w:tcW w:w="8186" w:type="dxa"/>
            <w:gridSpan w:val="3"/>
            <w:shd w:val="clear" w:color="auto" w:fill="auto"/>
            <w:vAlign w:val="center"/>
          </w:tcPr>
          <w:p w14:paraId="5B39B977" w14:textId="77777777" w:rsidR="003041DD" w:rsidRPr="00793901" w:rsidRDefault="003041DD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793901">
              <w:rPr>
                <w:rFonts w:asciiTheme="majorHAnsi" w:eastAsia="Arial" w:hAnsiTheme="majorHAnsi" w:cs="Arial"/>
                <w:i/>
                <w:color w:val="002D89" w:themeColor="text2"/>
              </w:rPr>
              <w:t>(Inserte gráfica)</w:t>
            </w:r>
          </w:p>
        </w:tc>
      </w:tr>
      <w:tr w:rsidR="003041DD" w14:paraId="0F9192AF" w14:textId="77777777" w:rsidTr="00793901">
        <w:trPr>
          <w:trHeight w:val="277"/>
          <w:jc w:val="center"/>
        </w:trPr>
        <w:tc>
          <w:tcPr>
            <w:tcW w:w="4106" w:type="dxa"/>
            <w:gridSpan w:val="2"/>
            <w:shd w:val="clear" w:color="auto" w:fill="0096C8" w:themeFill="accent1"/>
            <w:vAlign w:val="center"/>
          </w:tcPr>
          <w:p w14:paraId="4CAB2372" w14:textId="77777777" w:rsidR="003041DD" w:rsidRPr="00793901" w:rsidRDefault="003041DD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</w:rPr>
            </w:pP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</w:rPr>
              <w:t>Periodo (T)</w:t>
            </w:r>
          </w:p>
        </w:tc>
        <w:tc>
          <w:tcPr>
            <w:tcW w:w="4080" w:type="dxa"/>
            <w:shd w:val="clear" w:color="auto" w:fill="0096C8" w:themeFill="accent1"/>
            <w:vAlign w:val="center"/>
          </w:tcPr>
          <w:p w14:paraId="5C7BAC65" w14:textId="77777777" w:rsidR="003041DD" w:rsidRPr="00793901" w:rsidRDefault="003041DD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</w:rPr>
            </w:pPr>
            <w:r w:rsidRPr="00793901">
              <w:rPr>
                <w:rFonts w:asciiTheme="majorHAnsi" w:eastAsia="Arial" w:hAnsiTheme="majorHAnsi" w:cs="Arial"/>
                <w:b/>
                <w:color w:val="FFFFFF" w:themeColor="background1"/>
              </w:rPr>
              <w:t>Amplitud (V)</w:t>
            </w:r>
          </w:p>
        </w:tc>
      </w:tr>
      <w:tr w:rsidR="003041DD" w14:paraId="01502D07" w14:textId="77777777" w:rsidTr="00793901">
        <w:trPr>
          <w:trHeight w:val="420"/>
          <w:jc w:val="center"/>
        </w:trPr>
        <w:tc>
          <w:tcPr>
            <w:tcW w:w="4106" w:type="dxa"/>
            <w:gridSpan w:val="2"/>
            <w:shd w:val="clear" w:color="auto" w:fill="auto"/>
            <w:vAlign w:val="center"/>
          </w:tcPr>
          <w:p w14:paraId="5EB4FDF1" w14:textId="77777777" w:rsidR="003041DD" w:rsidRDefault="003041DD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4080" w:type="dxa"/>
            <w:shd w:val="clear" w:color="auto" w:fill="auto"/>
            <w:vAlign w:val="center"/>
          </w:tcPr>
          <w:p w14:paraId="607EF37F" w14:textId="77777777" w:rsidR="003041DD" w:rsidRDefault="003041DD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</w:p>
        </w:tc>
      </w:tr>
    </w:tbl>
    <w:p w14:paraId="7BDC0981" w14:textId="77777777" w:rsidR="002D5676" w:rsidRDefault="002D5676" w:rsidP="002D5676">
      <w:pPr>
        <w:rPr>
          <w:lang w:val="es-MX"/>
        </w:rPr>
      </w:pPr>
    </w:p>
    <w:p w14:paraId="4365A143" w14:textId="77777777" w:rsidR="002D5676" w:rsidRDefault="002D5676" w:rsidP="002D5676">
      <w:pPr>
        <w:rPr>
          <w:lang w:val="es-MX"/>
        </w:rPr>
      </w:pPr>
    </w:p>
    <w:p w14:paraId="2CE84F0C" w14:textId="77777777" w:rsidR="004F7AEE" w:rsidRPr="00403BCE" w:rsidRDefault="004F7AEE" w:rsidP="004F7AEE">
      <w:pPr>
        <w:pStyle w:val="Prrafodelista"/>
        <w:numPr>
          <w:ilvl w:val="0"/>
          <w:numId w:val="32"/>
        </w:numPr>
        <w:spacing w:line="276" w:lineRule="auto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>Utilizando el osciloscopio calcular el espectro (transformada de Fourier) de la</w:t>
      </w:r>
      <w:r w:rsidRPr="00403BCE">
        <w:rPr>
          <w:rFonts w:asciiTheme="majorHAnsi" w:eastAsia="Cambria" w:hAnsiTheme="majorHAnsi" w:cs="Arial"/>
          <w:b/>
        </w:rPr>
        <w:t xml:space="preserve"> señal senoidal</w:t>
      </w:r>
      <w:r w:rsidRPr="00403BCE">
        <w:rPr>
          <w:rFonts w:asciiTheme="majorHAnsi" w:eastAsia="Cambria" w:hAnsiTheme="majorHAnsi" w:cs="Arial"/>
        </w:rPr>
        <w:t xml:space="preserve">. Usar el botón </w:t>
      </w:r>
      <w:r w:rsidRPr="00403BCE">
        <w:rPr>
          <w:rFonts w:asciiTheme="majorHAnsi" w:eastAsia="Cambria" w:hAnsiTheme="majorHAnsi" w:cs="Arial"/>
          <w:b/>
        </w:rPr>
        <w:t>M</w:t>
      </w:r>
      <w:r w:rsidRPr="00403BCE">
        <w:rPr>
          <w:rFonts w:asciiTheme="majorHAnsi" w:eastAsia="Cambria" w:hAnsiTheme="majorHAnsi" w:cs="Arial"/>
        </w:rPr>
        <w:t xml:space="preserve"> (</w:t>
      </w:r>
      <w:r w:rsidRPr="00403BCE">
        <w:rPr>
          <w:rFonts w:asciiTheme="majorHAnsi" w:eastAsia="Cambria" w:hAnsiTheme="majorHAnsi" w:cs="Arial"/>
          <w:b/>
        </w:rPr>
        <w:t>Math</w:t>
      </w:r>
      <w:r w:rsidRPr="00403BCE">
        <w:rPr>
          <w:rFonts w:asciiTheme="majorHAnsi" w:eastAsia="Cambria" w:hAnsiTheme="majorHAnsi" w:cs="Arial"/>
        </w:rPr>
        <w:t xml:space="preserve">) y la opción </w:t>
      </w:r>
      <w:r w:rsidRPr="00403BCE">
        <w:rPr>
          <w:rFonts w:asciiTheme="majorHAnsi" w:eastAsia="Cambria" w:hAnsiTheme="majorHAnsi" w:cs="Arial"/>
          <w:b/>
        </w:rPr>
        <w:t>FFT</w:t>
      </w:r>
      <w:r w:rsidRPr="00403BCE">
        <w:rPr>
          <w:rFonts w:asciiTheme="majorHAnsi" w:eastAsia="Cambria" w:hAnsiTheme="majorHAnsi" w:cs="Arial"/>
        </w:rPr>
        <w:t>. (</w:t>
      </w:r>
      <w:r w:rsidRPr="00403BCE">
        <w:rPr>
          <w:rFonts w:asciiTheme="majorHAnsi" w:eastAsia="Cambria" w:hAnsiTheme="majorHAnsi" w:cs="Arial"/>
          <w:b/>
        </w:rPr>
        <w:t>1 punto</w:t>
      </w:r>
      <w:r w:rsidRPr="00403BCE">
        <w:rPr>
          <w:rFonts w:asciiTheme="majorHAnsi" w:eastAsia="Cambria" w:hAnsiTheme="majorHAnsi" w:cs="Arial"/>
        </w:rPr>
        <w:t>)</w:t>
      </w:r>
    </w:p>
    <w:p w14:paraId="672D52AD" w14:textId="77777777" w:rsidR="004F7AEE" w:rsidRPr="00403BCE" w:rsidRDefault="004F7AEE" w:rsidP="004F7AEE">
      <w:pPr>
        <w:pStyle w:val="Prrafodelista"/>
        <w:ind w:left="360"/>
        <w:rPr>
          <w:rFonts w:asciiTheme="majorHAnsi" w:eastAsia="Cambria" w:hAnsiTheme="majorHAnsi" w:cs="Arial"/>
        </w:rPr>
      </w:pPr>
    </w:p>
    <w:p w14:paraId="50C9B673" w14:textId="77777777" w:rsidR="004F7AEE" w:rsidRPr="00403BCE" w:rsidRDefault="004F7AEE" w:rsidP="00B26A9B">
      <w:pPr>
        <w:pStyle w:val="Prrafodelista"/>
        <w:numPr>
          <w:ilvl w:val="0"/>
          <w:numId w:val="34"/>
        </w:numPr>
        <w:spacing w:after="12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>Configurar el eje X del osciloscopio en escala lineal.</w:t>
      </w:r>
    </w:p>
    <w:p w14:paraId="6569406D" w14:textId="3EA287C1" w:rsidR="004F7AEE" w:rsidRPr="00403BCE" w:rsidRDefault="004F7AEE" w:rsidP="00B26A9B">
      <w:pPr>
        <w:pStyle w:val="Prrafodelista"/>
        <w:numPr>
          <w:ilvl w:val="0"/>
          <w:numId w:val="34"/>
        </w:numPr>
        <w:spacing w:after="12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>Usando la</w:t>
      </w:r>
      <w:r w:rsidR="0072200A">
        <w:rPr>
          <w:rFonts w:asciiTheme="majorHAnsi" w:eastAsia="Cambria" w:hAnsiTheme="majorHAnsi" w:cs="Arial"/>
        </w:rPr>
        <w:t>s</w:t>
      </w:r>
      <w:r w:rsidRPr="00403BCE">
        <w:rPr>
          <w:rFonts w:asciiTheme="majorHAnsi" w:eastAsia="Cambria" w:hAnsiTheme="majorHAnsi" w:cs="Arial"/>
        </w:rPr>
        <w:t xml:space="preserve"> escala</w:t>
      </w:r>
      <w:r w:rsidR="0072200A">
        <w:rPr>
          <w:rFonts w:asciiTheme="majorHAnsi" w:eastAsia="Cambria" w:hAnsiTheme="majorHAnsi" w:cs="Arial"/>
        </w:rPr>
        <w:t>s</w:t>
      </w:r>
      <w:r w:rsidRPr="00403BCE">
        <w:rPr>
          <w:rFonts w:asciiTheme="majorHAnsi" w:eastAsia="Cambria" w:hAnsiTheme="majorHAnsi" w:cs="Arial"/>
        </w:rPr>
        <w:t xml:space="preserve"> horizontal y vertical, escalar adecuadamente la gráfica para que muestre las componentes principales de frecuencia de la señal.</w:t>
      </w:r>
    </w:p>
    <w:p w14:paraId="11D98FF5" w14:textId="77777777" w:rsidR="004F7AEE" w:rsidRPr="00403BCE" w:rsidRDefault="004F7AEE" w:rsidP="00B26A9B">
      <w:pPr>
        <w:pStyle w:val="Prrafodelista"/>
        <w:numPr>
          <w:ilvl w:val="0"/>
          <w:numId w:val="34"/>
        </w:numPr>
        <w:spacing w:after="12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 xml:space="preserve">Con los cursores configurados en </w:t>
      </w:r>
      <w:r w:rsidRPr="00403BCE">
        <w:rPr>
          <w:rFonts w:asciiTheme="majorHAnsi" w:eastAsia="Cambria" w:hAnsiTheme="majorHAnsi" w:cs="Arial"/>
          <w:b/>
        </w:rPr>
        <w:t>FFT</w:t>
      </w:r>
      <w:r w:rsidRPr="00403BCE">
        <w:rPr>
          <w:rFonts w:asciiTheme="majorHAnsi" w:eastAsia="Cambria" w:hAnsiTheme="majorHAnsi" w:cs="Arial"/>
        </w:rPr>
        <w:t xml:space="preserve"> medir:</w:t>
      </w:r>
    </w:p>
    <w:p w14:paraId="6274753B" w14:textId="77777777" w:rsidR="004F7AEE" w:rsidRPr="00403BCE" w:rsidRDefault="004F7AEE" w:rsidP="00B26A9B">
      <w:pPr>
        <w:pStyle w:val="Prrafodelista"/>
        <w:numPr>
          <w:ilvl w:val="0"/>
          <w:numId w:val="33"/>
        </w:numPr>
        <w:spacing w:line="276" w:lineRule="auto"/>
        <w:ind w:left="1431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>La frecuencia del armónico fundamental (</w:t>
      </w:r>
      <w:r w:rsidRPr="00403BCE">
        <w:rPr>
          <w:rFonts w:asciiTheme="majorHAnsi" w:eastAsia="Cambria" w:hAnsiTheme="majorHAnsi" w:cs="Arial"/>
          <w:b/>
        </w:rPr>
        <w:t>F0</w:t>
      </w:r>
      <w:r w:rsidRPr="00403BCE">
        <w:rPr>
          <w:rFonts w:asciiTheme="majorHAnsi" w:eastAsia="Cambria" w:hAnsiTheme="majorHAnsi" w:cs="Arial"/>
        </w:rPr>
        <w:t>).</w:t>
      </w:r>
    </w:p>
    <w:p w14:paraId="28C2405C" w14:textId="77777777" w:rsidR="004F7AEE" w:rsidRPr="00403BCE" w:rsidRDefault="004F7AEE" w:rsidP="00B26A9B">
      <w:pPr>
        <w:pStyle w:val="Prrafodelista"/>
        <w:numPr>
          <w:ilvl w:val="0"/>
          <w:numId w:val="33"/>
        </w:numPr>
        <w:spacing w:line="276" w:lineRule="auto"/>
        <w:ind w:left="1431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>La amplitud del armónico fundamental (</w:t>
      </w:r>
      <w:r w:rsidRPr="00403BCE">
        <w:rPr>
          <w:rFonts w:asciiTheme="majorHAnsi" w:eastAsia="Cambria" w:hAnsiTheme="majorHAnsi" w:cs="Arial"/>
          <w:b/>
        </w:rPr>
        <w:t>A</w:t>
      </w:r>
      <w:r w:rsidRPr="00403BCE">
        <w:rPr>
          <w:rFonts w:asciiTheme="majorHAnsi" w:eastAsia="Cambria" w:hAnsiTheme="majorHAnsi" w:cs="Arial"/>
        </w:rPr>
        <w:t>).</w:t>
      </w:r>
    </w:p>
    <w:p w14:paraId="3F2BE0CA" w14:textId="77777777" w:rsidR="004F7AEE" w:rsidRPr="00403BCE" w:rsidRDefault="004F7AEE" w:rsidP="00B26A9B">
      <w:pPr>
        <w:pStyle w:val="Prrafodelista"/>
        <w:ind w:left="711"/>
        <w:rPr>
          <w:rFonts w:asciiTheme="majorHAnsi" w:eastAsia="Cambria" w:hAnsiTheme="majorHAnsi" w:cs="Arial"/>
        </w:rPr>
      </w:pPr>
    </w:p>
    <w:p w14:paraId="115B7748" w14:textId="19DD1B30" w:rsidR="004F7AEE" w:rsidRPr="00403BCE" w:rsidRDefault="004F7AEE" w:rsidP="00B26A9B">
      <w:pPr>
        <w:pStyle w:val="Prrafodelista"/>
        <w:numPr>
          <w:ilvl w:val="0"/>
          <w:numId w:val="34"/>
        </w:numPr>
        <w:spacing w:after="240" w:line="276" w:lineRule="auto"/>
        <w:ind w:left="1065" w:hanging="357"/>
        <w:contextualSpacing w:val="0"/>
        <w:jc w:val="left"/>
        <w:rPr>
          <w:rFonts w:asciiTheme="majorHAnsi" w:eastAsia="Cambria" w:hAnsiTheme="majorHAnsi" w:cs="Arial"/>
        </w:rPr>
      </w:pPr>
      <w:r w:rsidRPr="00403BCE">
        <w:rPr>
          <w:rFonts w:asciiTheme="majorHAnsi" w:eastAsia="Cambria" w:hAnsiTheme="majorHAnsi" w:cs="Arial"/>
        </w:rPr>
        <w:t xml:space="preserve">Capturar la pantalla del osciloscopio y completar la tabla 3. </w:t>
      </w:r>
    </w:p>
    <w:p w14:paraId="7CFBCD16" w14:textId="77777777" w:rsidR="004F7AEE" w:rsidRDefault="004F7AEE" w:rsidP="004F7AEE">
      <w:pPr>
        <w:spacing w:after="240" w:line="276" w:lineRule="auto"/>
        <w:jc w:val="left"/>
        <w:rPr>
          <w:rFonts w:asciiTheme="majorHAnsi" w:eastAsia="Cambria" w:hAnsiTheme="majorHAnsi" w:cs="Arial"/>
          <w:sz w:val="24"/>
        </w:rPr>
      </w:pPr>
    </w:p>
    <w:p w14:paraId="62F7AD37" w14:textId="77777777" w:rsidR="004F7AEE" w:rsidRDefault="004F7AEE" w:rsidP="004F7AEE">
      <w:pPr>
        <w:spacing w:after="240" w:line="276" w:lineRule="auto"/>
        <w:jc w:val="left"/>
        <w:rPr>
          <w:rFonts w:asciiTheme="majorHAnsi" w:eastAsia="Cambria" w:hAnsiTheme="majorHAnsi" w:cs="Arial"/>
          <w:sz w:val="24"/>
        </w:rPr>
      </w:pPr>
    </w:p>
    <w:p w14:paraId="52BD0A4B" w14:textId="77777777" w:rsidR="004F7AEE" w:rsidRDefault="004F7AEE" w:rsidP="004F7AEE">
      <w:pPr>
        <w:spacing w:after="240" w:line="276" w:lineRule="auto"/>
        <w:jc w:val="left"/>
        <w:rPr>
          <w:rFonts w:asciiTheme="majorHAnsi" w:eastAsia="Cambria" w:hAnsiTheme="majorHAnsi" w:cs="Arial"/>
          <w:sz w:val="24"/>
        </w:rPr>
      </w:pPr>
    </w:p>
    <w:p w14:paraId="3940CDFE" w14:textId="77777777" w:rsidR="004F7AEE" w:rsidRDefault="004F7AEE" w:rsidP="004F7AEE">
      <w:pPr>
        <w:spacing w:after="240" w:line="276" w:lineRule="auto"/>
        <w:jc w:val="left"/>
        <w:rPr>
          <w:rFonts w:asciiTheme="majorHAnsi" w:eastAsia="Cambria" w:hAnsiTheme="majorHAnsi" w:cs="Arial"/>
          <w:sz w:val="24"/>
        </w:rPr>
      </w:pPr>
    </w:p>
    <w:p w14:paraId="062B4E96" w14:textId="77777777" w:rsidR="004F7AEE" w:rsidRDefault="004F7AEE" w:rsidP="004F7AEE">
      <w:pPr>
        <w:spacing w:after="240" w:line="276" w:lineRule="auto"/>
        <w:jc w:val="left"/>
        <w:rPr>
          <w:rFonts w:asciiTheme="majorHAnsi" w:eastAsia="Cambria" w:hAnsiTheme="majorHAnsi" w:cs="Arial"/>
          <w:sz w:val="24"/>
        </w:rPr>
      </w:pPr>
    </w:p>
    <w:p w14:paraId="467284A4" w14:textId="77777777" w:rsidR="004F7AEE" w:rsidRDefault="004F7AEE" w:rsidP="004F7AEE">
      <w:pPr>
        <w:spacing w:after="240" w:line="276" w:lineRule="auto"/>
        <w:jc w:val="left"/>
        <w:rPr>
          <w:rFonts w:asciiTheme="majorHAnsi" w:eastAsia="Cambria" w:hAnsiTheme="majorHAnsi" w:cs="Arial"/>
          <w:sz w:val="24"/>
        </w:rPr>
      </w:pPr>
    </w:p>
    <w:p w14:paraId="3257719A" w14:textId="77777777" w:rsidR="004F7AEE" w:rsidRDefault="004F7AEE" w:rsidP="004F7AEE">
      <w:pPr>
        <w:spacing w:after="240" w:line="276" w:lineRule="auto"/>
        <w:jc w:val="left"/>
        <w:rPr>
          <w:rFonts w:asciiTheme="majorHAnsi" w:eastAsia="Cambria" w:hAnsiTheme="majorHAnsi" w:cs="Arial"/>
          <w:sz w:val="24"/>
        </w:rPr>
      </w:pPr>
    </w:p>
    <w:tbl>
      <w:tblPr>
        <w:tblW w:w="8186" w:type="dxa"/>
        <w:jc w:val="center"/>
        <w:tblBorders>
          <w:top w:val="single" w:sz="4" w:space="0" w:color="002D89" w:themeColor="text2"/>
          <w:left w:val="single" w:sz="4" w:space="0" w:color="002D89" w:themeColor="text2"/>
          <w:bottom w:val="single" w:sz="4" w:space="0" w:color="002D89" w:themeColor="text2"/>
          <w:right w:val="single" w:sz="4" w:space="0" w:color="002D89" w:themeColor="text2"/>
          <w:insideH w:val="single" w:sz="4" w:space="0" w:color="002D89" w:themeColor="text2"/>
          <w:insideV w:val="single" w:sz="4" w:space="0" w:color="002D89" w:themeColor="text2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2825"/>
        <w:gridCol w:w="4080"/>
      </w:tblGrid>
      <w:tr w:rsidR="004F7AEE" w:rsidRPr="004F7AEE" w14:paraId="1BCE2CDB" w14:textId="77777777" w:rsidTr="004F7AEE">
        <w:trPr>
          <w:jc w:val="center"/>
        </w:trPr>
        <w:tc>
          <w:tcPr>
            <w:tcW w:w="1281" w:type="dxa"/>
            <w:shd w:val="clear" w:color="auto" w:fill="0096C8" w:themeFill="accent1"/>
          </w:tcPr>
          <w:p w14:paraId="2D92667D" w14:textId="77777777" w:rsidR="004F7AEE" w:rsidRPr="004F7AEE" w:rsidRDefault="004F7AEE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lastRenderedPageBreak/>
              <w:t>Tabla 3.</w:t>
            </w:r>
          </w:p>
        </w:tc>
        <w:tc>
          <w:tcPr>
            <w:tcW w:w="6905" w:type="dxa"/>
            <w:gridSpan w:val="2"/>
            <w:shd w:val="clear" w:color="auto" w:fill="0096C8" w:themeFill="accent1"/>
          </w:tcPr>
          <w:p w14:paraId="64729BC1" w14:textId="77777777" w:rsidR="004F7AEE" w:rsidRPr="004F7AEE" w:rsidRDefault="004F7AEE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 xml:space="preserve">Señal senoidal – Análisis en la frecuencia </w:t>
            </w:r>
          </w:p>
        </w:tc>
      </w:tr>
      <w:tr w:rsidR="004F7AEE" w:rsidRPr="004F7AEE" w14:paraId="1FE51793" w14:textId="77777777" w:rsidTr="004F7AEE">
        <w:trPr>
          <w:trHeight w:val="5158"/>
          <w:jc w:val="center"/>
        </w:trPr>
        <w:tc>
          <w:tcPr>
            <w:tcW w:w="8186" w:type="dxa"/>
            <w:gridSpan w:val="3"/>
            <w:shd w:val="clear" w:color="auto" w:fill="auto"/>
            <w:vAlign w:val="center"/>
          </w:tcPr>
          <w:p w14:paraId="4F9B9D0F" w14:textId="77777777" w:rsidR="004F7AEE" w:rsidRPr="004F7AEE" w:rsidRDefault="004F7AEE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4F7AEE">
              <w:rPr>
                <w:rFonts w:asciiTheme="majorHAnsi" w:eastAsia="Arial" w:hAnsiTheme="majorHAnsi" w:cs="Arial"/>
                <w:i/>
                <w:color w:val="002D89" w:themeColor="text2"/>
              </w:rPr>
              <w:t>(Inserte gráfica)</w:t>
            </w:r>
          </w:p>
        </w:tc>
      </w:tr>
      <w:tr w:rsidR="004F7AEE" w:rsidRPr="004F7AEE" w14:paraId="5BCDEA0C" w14:textId="77777777" w:rsidTr="004F7AEE">
        <w:trPr>
          <w:trHeight w:val="277"/>
          <w:jc w:val="center"/>
        </w:trPr>
        <w:tc>
          <w:tcPr>
            <w:tcW w:w="4106" w:type="dxa"/>
            <w:gridSpan w:val="2"/>
            <w:shd w:val="clear" w:color="auto" w:fill="0096C8" w:themeFill="accent1"/>
            <w:vAlign w:val="center"/>
          </w:tcPr>
          <w:p w14:paraId="32C6350D" w14:textId="77777777" w:rsidR="004F7AEE" w:rsidRPr="004F7AEE" w:rsidRDefault="004F7AEE" w:rsidP="004F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96C8" w:themeFill="accent1"/>
              <w:jc w:val="center"/>
              <w:rPr>
                <w:rFonts w:asciiTheme="majorHAnsi" w:eastAsia="Arial" w:hAnsiTheme="majorHAnsi" w:cs="Arial"/>
                <w:b/>
                <w:color w:val="FFFFFF" w:themeColor="background1"/>
              </w:rPr>
            </w:pP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</w:rPr>
              <w:t>Frecuencia (F0)</w:t>
            </w:r>
          </w:p>
        </w:tc>
        <w:tc>
          <w:tcPr>
            <w:tcW w:w="4080" w:type="dxa"/>
            <w:shd w:val="clear" w:color="auto" w:fill="0096C8" w:themeFill="accent1"/>
            <w:vAlign w:val="center"/>
          </w:tcPr>
          <w:p w14:paraId="78EDF49B" w14:textId="77777777" w:rsidR="004F7AEE" w:rsidRPr="004F7AEE" w:rsidRDefault="004F7AEE" w:rsidP="004F7A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0096C8" w:themeFill="accent1"/>
              <w:jc w:val="center"/>
              <w:rPr>
                <w:rFonts w:asciiTheme="majorHAnsi" w:eastAsia="Arial" w:hAnsiTheme="majorHAnsi" w:cs="Arial"/>
                <w:b/>
                <w:color w:val="FFFFFF" w:themeColor="background1"/>
              </w:rPr>
            </w:pPr>
            <w:r w:rsidRPr="004F7AEE">
              <w:rPr>
                <w:rFonts w:asciiTheme="majorHAnsi" w:eastAsia="Arial" w:hAnsiTheme="majorHAnsi" w:cs="Arial"/>
                <w:b/>
                <w:color w:val="FFFFFF" w:themeColor="background1"/>
              </w:rPr>
              <w:t>Amplitud (F0)</w:t>
            </w:r>
          </w:p>
        </w:tc>
      </w:tr>
      <w:tr w:rsidR="004F7AEE" w:rsidRPr="004F7AEE" w14:paraId="6B309546" w14:textId="77777777" w:rsidTr="004F7AEE">
        <w:trPr>
          <w:trHeight w:val="420"/>
          <w:jc w:val="center"/>
        </w:trPr>
        <w:tc>
          <w:tcPr>
            <w:tcW w:w="4106" w:type="dxa"/>
            <w:gridSpan w:val="2"/>
            <w:shd w:val="clear" w:color="auto" w:fill="auto"/>
            <w:vAlign w:val="center"/>
          </w:tcPr>
          <w:p w14:paraId="0598C56D" w14:textId="77777777" w:rsidR="004F7AEE" w:rsidRPr="004F7AEE" w:rsidRDefault="004F7AEE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4080" w:type="dxa"/>
            <w:shd w:val="clear" w:color="auto" w:fill="auto"/>
            <w:vAlign w:val="center"/>
          </w:tcPr>
          <w:p w14:paraId="50DA8BC3" w14:textId="77777777" w:rsidR="004F7AEE" w:rsidRPr="004F7AEE" w:rsidRDefault="004F7AEE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</w:tr>
    </w:tbl>
    <w:p w14:paraId="41DB8BAD" w14:textId="77777777" w:rsidR="004F7AEE" w:rsidRPr="004F7AEE" w:rsidRDefault="004F7AEE" w:rsidP="004F7AEE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1E8A3F65" w14:textId="77777777" w:rsidR="004F7AEE" w:rsidRPr="004F7AEE" w:rsidRDefault="004F7AEE" w:rsidP="004F7AEE">
      <w:pPr>
        <w:pStyle w:val="Prrafodelista"/>
        <w:numPr>
          <w:ilvl w:val="0"/>
          <w:numId w:val="32"/>
        </w:numPr>
        <w:spacing w:line="276" w:lineRule="auto"/>
        <w:rPr>
          <w:rFonts w:asciiTheme="majorHAnsi" w:eastAsia="Cambria" w:hAnsiTheme="majorHAnsi" w:cs="Arial"/>
          <w:sz w:val="24"/>
        </w:rPr>
      </w:pPr>
      <w:r w:rsidRPr="004F7AEE">
        <w:rPr>
          <w:rFonts w:asciiTheme="majorHAnsi" w:eastAsia="Cambria" w:hAnsiTheme="majorHAnsi" w:cs="Arial"/>
          <w:sz w:val="24"/>
        </w:rPr>
        <w:t>Realizar las siguientes conexiones entre el(los) generador(es) y el osciloscopio.</w:t>
      </w:r>
    </w:p>
    <w:p w14:paraId="38AECD79" w14:textId="77777777" w:rsidR="004F7AEE" w:rsidRPr="004F7AEE" w:rsidRDefault="004F7AEE" w:rsidP="004F7AEE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250D753F" w14:textId="77777777" w:rsidR="009003D2" w:rsidRPr="004F7AEE" w:rsidRDefault="009003D2" w:rsidP="002D5676">
      <w:pPr>
        <w:rPr>
          <w:rFonts w:asciiTheme="majorHAnsi" w:hAnsiTheme="majorHAnsi"/>
          <w:lang w:val="es-MX"/>
        </w:rPr>
      </w:pPr>
    </w:p>
    <w:p w14:paraId="1057C702" w14:textId="77777777" w:rsidR="002D5676" w:rsidRDefault="009003D2" w:rsidP="002D5676">
      <w:pPr>
        <w:rPr>
          <w:rFonts w:asciiTheme="majorHAnsi" w:hAnsiTheme="majorHAnsi"/>
          <w:lang w:val="es-MX"/>
        </w:rPr>
      </w:pPr>
      <w:r>
        <w:rPr>
          <w:rFonts w:asciiTheme="majorHAnsi" w:hAnsiTheme="majorHAnsi"/>
          <w:noProof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EE57B9C" wp14:editId="69D9EC60">
                <wp:simplePos x="0" y="0"/>
                <wp:positionH relativeFrom="column">
                  <wp:posOffset>1361440</wp:posOffset>
                </wp:positionH>
                <wp:positionV relativeFrom="paragraph">
                  <wp:posOffset>53975</wp:posOffset>
                </wp:positionV>
                <wp:extent cx="3197280" cy="1043443"/>
                <wp:effectExtent l="0" t="0" r="3175" b="444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7280" cy="1043443"/>
                          <a:chOff x="0" y="0"/>
                          <a:chExt cx="3197280" cy="1043443"/>
                        </a:xfrm>
                      </wpg:grpSpPr>
                      <wps:wsp>
                        <wps:cNvPr id="17" name="Conector recto de flecha 17"/>
                        <wps:cNvCnPr>
                          <a:endCxn id="23" idx="1"/>
                        </wps:cNvCnPr>
                        <wps:spPr>
                          <a:xfrm flipV="1">
                            <a:off x="556581" y="387576"/>
                            <a:ext cx="2126938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805069" y="0"/>
                            <a:ext cx="1540566" cy="2484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7947EC" w14:textId="77777777" w:rsidR="009003D2" w:rsidRDefault="009003D2">
                              <w:r>
                                <w:t>Cable BNC - BNC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815009" y="546653"/>
                            <a:ext cx="1540566" cy="2484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A29102" w14:textId="77777777" w:rsidR="009003D2" w:rsidRDefault="009003D2" w:rsidP="004F7AEE">
                              <w:r>
                                <w:t>Cable BNC - BNC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0" y="188844"/>
                            <a:ext cx="513715" cy="2782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0B23B8" w14:textId="77777777" w:rsidR="009003D2" w:rsidRPr="009003D2" w:rsidRDefault="009003D2">
                              <w:pPr>
                                <w:rPr>
                                  <w:color w:val="FFFF00"/>
                                </w:rPr>
                              </w:pPr>
                              <w:r w:rsidRPr="009003D2">
                                <w:rPr>
                                  <w:color w:val="FFFF00"/>
                                </w:rPr>
                                <w:t>Ch1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39756" y="755374"/>
                            <a:ext cx="474099" cy="2781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A57999" w14:textId="77777777" w:rsidR="009003D2" w:rsidRDefault="009003D2" w:rsidP="009003D2">
                              <w:r>
                                <w:t>Ch2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2703443" y="765313"/>
                            <a:ext cx="474099" cy="2781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B38F3D" w14:textId="77777777" w:rsidR="009003D2" w:rsidRDefault="009003D2" w:rsidP="009003D2">
                              <w:r>
                                <w:t>Ch2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2683565" y="248479"/>
                            <a:ext cx="513715" cy="2782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19A610" w14:textId="77777777" w:rsidR="009003D2" w:rsidRPr="009003D2" w:rsidRDefault="009003D2" w:rsidP="009003D2">
                              <w:pPr>
                                <w:rPr>
                                  <w:color w:val="FFFF00"/>
                                </w:rPr>
                              </w:pPr>
                              <w:r w:rsidRPr="009003D2">
                                <w:rPr>
                                  <w:color w:val="FFFF00"/>
                                </w:rPr>
                                <w:t>Ch1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E57B9C" id="Grupo 24" o:spid="_x0000_s1033" style="position:absolute;left:0;text-align:left;margin-left:107.2pt;margin-top:4.25pt;width:251.75pt;height:82.15pt;z-index:251685888;mso-width-relative:margin" coordsize="31972,10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">
                <v:shape id="Conector recto de flecha 17" o:spid="_x0000_s1034" type="#_x0000_t32" style="position:absolute;left:5565;top:3875;width:21270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#002060 [3200]" strokeweight=".5pt">
                  <v:stroke endarrow="block" joinstyle="miter"/>
                </v:shape>
                <v:shape id="Cuadro de texto 18" o:spid="_x0000_s1035" type="#_x0000_t202" style="position:absolute;left:8050;width:15406;height:2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14:paraId="5F7947EC" w14:textId="77777777" w:rsidR="009003D2" w:rsidRDefault="009003D2">
                        <w:r>
                          <w:t>Cable BNC - BNC</w:t>
                        </w:r>
                      </w:p>
                    </w:txbxContent>
                  </v:textbox>
                </v:shape>
                <v:shape id="Cuadro de texto 19" o:spid="_x0000_s1036" type="#_x0000_t202" style="position:absolute;left:8150;top:5466;width:15405;height:2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14:paraId="1CA29102" w14:textId="77777777" w:rsidR="009003D2" w:rsidRDefault="009003D2" w:rsidP="004F7AEE">
                        <w:r>
                          <w:t>Cable BNC - BNC</w:t>
                        </w:r>
                      </w:p>
                    </w:txbxContent>
                  </v:textbox>
                </v:shape>
                <v:shape id="Cuadro de texto 20" o:spid="_x0000_s1037" type="#_x0000_t202" style="position:absolute;top:1888;width:513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0H2MIA&#10;AADbAAAADwAAAGRycy9kb3ducmV2LnhtbERPz2vCMBS+D/wfwhO8jJmu4BidsRRB0cGg6i67PZq3&#10;Nti8lCSr9b9fDoMdP77f63KyvRjJB+NYwfMyA0HcOG24VfB52T29gggRWWPvmBTcKUC5mT2ssdDu&#10;xicaz7EVKYRDgQq6GIdCytB0ZDEs3UCcuG/nLcYEfSu1x1sKt73Ms+xFWjScGjocaNtRcz3/WAU1&#10;7i8rj2b7bj7qr+Pjvu5Pq0qpxXyq3kBEmuK/+M990ArytD59S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QfYwgAAANsAAAAPAAAAAAAAAAAAAAAAAJgCAABkcnMvZG93&#10;bnJldi54bWxQSwUGAAAAAAQABAD1AAAAhwMAAAAA&#10;" fillcolor="#bfbfbf [2412]" stroked="f" strokeweight=".5pt">
                  <v:textbox>
                    <w:txbxContent>
                      <w:p w14:paraId="0E0B23B8" w14:textId="77777777" w:rsidR="009003D2" w:rsidRPr="009003D2" w:rsidRDefault="009003D2">
                        <w:pPr>
                          <w:rPr>
                            <w:color w:val="FFFF00"/>
                          </w:rPr>
                        </w:pPr>
                        <w:r w:rsidRPr="009003D2">
                          <w:rPr>
                            <w:color w:val="FFFF00"/>
                          </w:rPr>
                          <w:t>Ch1</w:t>
                        </w:r>
                      </w:p>
                    </w:txbxContent>
                  </v:textbox>
                </v:shape>
                <v:shape id="Cuadro de texto 21" o:spid="_x0000_s1038" type="#_x0000_t202" style="position:absolute;left:397;top:7553;width:4741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GiQ8MA&#10;AADbAAAADwAAAGRycy9kb3ducmV2LnhtbESPQWsCMRSE7wX/Q3iCl6JZBUtZjSKCokJh1V68PTbP&#10;3eDmZUmibv99IxR6HGbmG2a+7GwjHuSDcaxgPMpAEJdOG64UfJ83w08QISJrbByTgh8KsFz03uaY&#10;a/fkIz1OsRIJwiFHBXWMbS5lKGuyGEauJU7e1XmLMUlfSe3xmeC2kZMs+5AWDaeFGlta11TeTner&#10;oMDteerRrA/mq7js37dFc5yulBr0u9UMRKQu/of/2jutYDKG1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GiQ8MAAADbAAAADwAAAAAAAAAAAAAAAACYAgAAZHJzL2Rv&#10;d25yZXYueG1sUEsFBgAAAAAEAAQA9QAAAIgDAAAAAA==&#10;" fillcolor="#bfbfbf [2412]" stroked="f" strokeweight=".5pt">
                  <v:textbox>
                    <w:txbxContent>
                      <w:p w14:paraId="50A57999" w14:textId="77777777" w:rsidR="009003D2" w:rsidRDefault="009003D2" w:rsidP="009003D2">
                        <w:r>
                          <w:t>Ch2</w:t>
                        </w:r>
                      </w:p>
                    </w:txbxContent>
                  </v:textbox>
                </v:shape>
                <v:shape id="Cuadro de texto 22" o:spid="_x0000_s1039" type="#_x0000_t202" style="position:absolute;left:27034;top:7653;width:474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8NMQA&#10;AADbAAAADwAAAGRycy9kb3ducmV2LnhtbESPT2sCMRTE7wW/Q3iCl6JZFyyyNYoIihYK659Lb4/N&#10;627o5mVJoq7f3hQKPQ4z8xtmseptK27kg3GsYDrJQBBXThuuFVzO2/EcRIjIGlvHpOBBAVbLwcsC&#10;C+3ufKTbKdYiQTgUqKCJsSukDFVDFsPEdcTJ+3beYkzS11J7vCe4bWWeZW/SouG00GBHm4aqn9PV&#10;Kihxd555NJsP81l+HV53ZXucrZUaDfv1O4hIffwP/7X3WkGew++X9AP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DPDTEAAAA2wAAAA8AAAAAAAAAAAAAAAAAmAIAAGRycy9k&#10;b3ducmV2LnhtbFBLBQYAAAAABAAEAPUAAACJAwAAAAA=&#10;" fillcolor="#bfbfbf [2412]" stroked="f" strokeweight=".5pt">
                  <v:textbox>
                    <w:txbxContent>
                      <w:p w14:paraId="09B38F3D" w14:textId="77777777" w:rsidR="009003D2" w:rsidRDefault="009003D2" w:rsidP="009003D2">
                        <w:r>
                          <w:t>Ch2</w:t>
                        </w:r>
                      </w:p>
                    </w:txbxContent>
                  </v:textbox>
                </v:shape>
                <v:shape id="Cuadro de texto 23" o:spid="_x0000_s1040" type="#_x0000_t202" style="position:absolute;left:26835;top:2484;width:5137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+Zr8QA&#10;AADbAAAADwAAAGRycy9kb3ducmV2LnhtbESPT2sCMRTE74LfIbxCL6JZLYpsjSJCpRWE9c/F22Pz&#10;uhu6eVmSVLffvhEEj8PM/IZZrDrbiCv5YBwrGI8yEMSl04YrBefTx3AOIkRkjY1jUvBHAVbLfm+B&#10;uXY3PtD1GCuRIBxyVFDH2OZShrImi2HkWuLkfTtvMSbpK6k93hLcNnKSZTNp0XBaqLGlTU3lz/HX&#10;Kihwe5p6NJud2ReXr8G2aA7TtVKvL936HUSkLj7Dj/anVjB5g/uX9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Pma/EAAAA2wAAAA8AAAAAAAAAAAAAAAAAmAIAAGRycy9k&#10;b3ducmV2LnhtbFBLBQYAAAAABAAEAPUAAACJAwAAAAA=&#10;" fillcolor="#bfbfbf [2412]" stroked="f" strokeweight=".5pt">
                  <v:textbox>
                    <w:txbxContent>
                      <w:p w14:paraId="0F19A610" w14:textId="77777777" w:rsidR="009003D2" w:rsidRPr="009003D2" w:rsidRDefault="009003D2" w:rsidP="009003D2">
                        <w:pPr>
                          <w:rPr>
                            <w:color w:val="FFFF00"/>
                          </w:rPr>
                        </w:pPr>
                        <w:r w:rsidRPr="009003D2">
                          <w:rPr>
                            <w:color w:val="FFFF00"/>
                          </w:rPr>
                          <w:t>Ch1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7A5865" w14:textId="77777777" w:rsidR="004F7AEE" w:rsidRDefault="009003D2" w:rsidP="002D5676">
      <w:pPr>
        <w:rPr>
          <w:rFonts w:asciiTheme="majorHAnsi" w:hAnsiTheme="majorHAnsi"/>
          <w:lang w:val="es-MX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CCAC25B" wp14:editId="26571D28">
                <wp:simplePos x="0" y="0"/>
                <wp:positionH relativeFrom="page">
                  <wp:posOffset>1504950</wp:posOffset>
                </wp:positionH>
                <wp:positionV relativeFrom="paragraph">
                  <wp:posOffset>64135</wp:posOffset>
                </wp:positionV>
                <wp:extent cx="4538980" cy="862330"/>
                <wp:effectExtent l="0" t="0" r="13970" b="13970"/>
                <wp:wrapTight wrapText="bothSides">
                  <wp:wrapPolygon edited="0">
                    <wp:start x="0" y="0"/>
                    <wp:lineTo x="0" y="21473"/>
                    <wp:lineTo x="21576" y="21473"/>
                    <wp:lineTo x="21576" y="0"/>
                    <wp:lineTo x="0" y="0"/>
                  </wp:wrapPolygon>
                </wp:wrapTight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8980" cy="862330"/>
                          <a:chOff x="0" y="-129208"/>
                          <a:chExt cx="4539284" cy="862634"/>
                        </a:xfrm>
                      </wpg:grpSpPr>
                      <wps:wsp>
                        <wps:cNvPr id="12" name="Rectángulo 12"/>
                        <wps:cNvSpPr/>
                        <wps:spPr>
                          <a:xfrm>
                            <a:off x="0" y="-129208"/>
                            <a:ext cx="1209675" cy="8626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139148" y="127138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9F00AC" w14:textId="77777777" w:rsidR="009003D2" w:rsidRPr="00596214" w:rsidRDefault="009003D2" w:rsidP="004F7AEE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96214">
                                <w:rPr>
                                  <w:sz w:val="18"/>
                                  <w:szCs w:val="18"/>
                                </w:rPr>
                                <w:t>Generador de funciones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3329609" y="-129208"/>
                            <a:ext cx="1209675" cy="8626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538336" y="99389"/>
                            <a:ext cx="942975" cy="4095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78CDA6" w14:textId="77777777" w:rsidR="009003D2" w:rsidRDefault="009003D2" w:rsidP="004F7AEE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5763BFB" w14:textId="77777777" w:rsidR="009003D2" w:rsidRPr="00596214" w:rsidRDefault="009003D2" w:rsidP="004F7AEE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Osciloscopio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recto de flecha 16"/>
                        <wps:cNvCnPr/>
                        <wps:spPr>
                          <a:xfrm flipV="1">
                            <a:off x="1213815" y="536713"/>
                            <a:ext cx="2133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AC25B" id="Grupo 11" o:spid="_x0000_s1041" style="position:absolute;left:0;text-align:left;margin-left:118.5pt;margin-top:5.05pt;width:357.4pt;height:67.9pt;z-index:-251643904;mso-position-horizontal-relative:page;mso-height-relative:margin" coordorigin=",-1292" coordsize="45392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">
                <v:rect id="Rectángulo 12" o:spid="_x0000_s1042" style="position:absolute;top:-1292;width:12096;height:8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8x48MA&#10;AADbAAAADwAAAGRycy9kb3ducmV2LnhtbERPTWvCQBC9F/wPywi91Y1BSkhdRQTBYg+NevA4ZKfZ&#10;aHY2ZrdJ2l/fLRR6m8f7nOV6tI3oqfO1YwXzWQKCuHS65krB+bR7ykD4gKyxcUwKvsjDejV5WGKu&#10;3cAF9cdQiRjCPkcFJoQ2l9KXhiz6mWuJI/fhOoshwq6SusMhhttGpknyLC3WHBsMtrQ1VN6On1ZB&#10;kl1ft6YIdLhs7m+L7ya93t+tUo/TcfMCItAY/sV/7r2O81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8x48MAAADbAAAADwAAAAAAAAAAAAAAAACYAgAAZHJzL2Rv&#10;d25yZXYueG1sUEsFBgAAAAAEAAQA9QAAAIgDAAAAAA==&#10;" fillcolor="#bfbfbf [2412]" strokecolor="#004a63 [1604]" strokeweight="1pt"/>
                <v:shape id="Cuadro de texto 13" o:spid="_x0000_s1043" type="#_x0000_t202" style="position:absolute;left:1391;top:1271;width:943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TEsIA&#10;AADbAAAADwAAAGRycy9kb3ducmV2LnhtbERPTWsCMRC9F/wPYQQvpWarWMpqFBEqViis2ou3YTPu&#10;BjeTJYm6/fdGKHibx/uc2aKzjbiSD8axgvdhBoK4dNpwpeD38PX2CSJEZI2NY1LwRwEW897LDHPt&#10;bryj6z5WIoVwyFFBHWObSxnKmiyGoWuJE3dy3mJM0FdSe7ylcNvIUZZ9SIuGU0ONLa1qKs/7i1VQ&#10;4Pow8WhWW/NTHL9f10WzmyyVGvS75RREpC4+xf/ujU7zx/D4JR0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41MSwgAAANsAAAAPAAAAAAAAAAAAAAAAAJgCAABkcnMvZG93&#10;bnJldi54bWxQSwUGAAAAAAQABAD1AAAAhwMAAAAA&#10;" fillcolor="#bfbfbf [2412]" stroked="f" strokeweight=".5pt">
                  <v:textbox>
                    <w:txbxContent>
                      <w:p w14:paraId="539F00AC" w14:textId="77777777" w:rsidR="009003D2" w:rsidRPr="00596214" w:rsidRDefault="009003D2" w:rsidP="004F7AEE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596214">
                          <w:rPr>
                            <w:sz w:val="18"/>
                            <w:szCs w:val="18"/>
                          </w:rPr>
                          <w:t>Generador de funciones</w:t>
                        </w:r>
                      </w:p>
                    </w:txbxContent>
                  </v:textbox>
                </v:shape>
                <v:rect id="Rectángulo 14" o:spid="_x0000_s1044" style="position:absolute;left:33296;top:-1292;width:12096;height:8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MDMMA&#10;AADbAAAADwAAAGRycy9kb3ducmV2LnhtbERPTWvCQBC9C/6HZQredNMgRVJXEUFQ6qGxPfQ4ZMds&#10;NDubZLcm7a/vFgRv83ifs1wPthY36nzlWMHzLAFBXDhdcang82M3XYDwAVlj7ZgU/JCH9Wo8WmKm&#10;Xc853U6hFDGEfYYKTAhNJqUvDFn0M9cQR+7sOoshwq6UusM+httapknyIi1WHBsMNrQ1VFxP31ZB&#10;srgctiYP9Pa1aY/z3zq9tO9WqcnTsHkFEWgID/Hdvddx/hz+f4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oMDMMAAADbAAAADwAAAAAAAAAAAAAAAACYAgAAZHJzL2Rv&#10;d25yZXYueG1sUEsFBgAAAAAEAAQA9QAAAIgDAAAAAA==&#10;" fillcolor="#bfbfbf [2412]" strokecolor="#004a63 [1604]" strokeweight="1pt"/>
                <v:shape id="Cuadro de texto 15" o:spid="_x0000_s1045" type="#_x0000_t202" style="position:absolute;left:35383;top:993;width:9430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u/cIA&#10;AADbAAAADwAAAGRycy9kb3ducmV2LnhtbERPTWsCMRC9F/wPYQQvRbMVtpTVKCIoWiis2ou3YTPu&#10;BjeTJUl1/femUOhtHu9z5svetuJGPhjHCt4mGQjiymnDtYLv02b8ASJEZI2tY1LwoADLxeBljoV2&#10;dz7Q7RhrkUI4FKigibErpAxVQxbDxHXEibs4bzEm6GupPd5TuG3lNMvepUXDqaHBjtYNVdfjj1VQ&#10;4vaUezTrT/NVnvev27I95CulRsN+NQMRqY//4j/3Tqf5Ofz+kg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m79wgAAANsAAAAPAAAAAAAAAAAAAAAAAJgCAABkcnMvZG93&#10;bnJldi54bWxQSwUGAAAAAAQABAD1AAAAhwMAAAAA&#10;" fillcolor="#bfbfbf [2412]" stroked="f" strokeweight=".5pt">
                  <v:textbox>
                    <w:txbxContent>
                      <w:p w14:paraId="4078CDA6" w14:textId="77777777" w:rsidR="009003D2" w:rsidRDefault="009003D2" w:rsidP="004F7AEE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</w:p>
                      <w:p w14:paraId="75763BFB" w14:textId="77777777" w:rsidR="009003D2" w:rsidRPr="00596214" w:rsidRDefault="009003D2" w:rsidP="004F7AEE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Osciloscopio</w:t>
                        </w:r>
                      </w:p>
                    </w:txbxContent>
                  </v:textbox>
                </v:shape>
                <v:shape id="Conector recto de flecha 16" o:spid="_x0000_s1046" type="#_x0000_t32" style="position:absolute;left:12138;top:5367;width:21336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#002060 [3200]" strokeweight=".5pt">
                  <v:stroke endarrow="block" joinstyle="miter"/>
                </v:shape>
                <w10:wrap type="tight" anchorx="page"/>
              </v:group>
            </w:pict>
          </mc:Fallback>
        </mc:AlternateContent>
      </w:r>
    </w:p>
    <w:p w14:paraId="7A9DC4CC" w14:textId="77777777" w:rsidR="004F7AEE" w:rsidRDefault="004F7AEE" w:rsidP="002D5676">
      <w:pPr>
        <w:rPr>
          <w:rFonts w:asciiTheme="majorHAnsi" w:hAnsiTheme="majorHAnsi"/>
          <w:lang w:val="es-MX"/>
        </w:rPr>
      </w:pPr>
    </w:p>
    <w:p w14:paraId="1193C976" w14:textId="77777777" w:rsidR="004F7AEE" w:rsidRDefault="004F7AEE" w:rsidP="002D5676">
      <w:pPr>
        <w:rPr>
          <w:rFonts w:asciiTheme="majorHAnsi" w:hAnsiTheme="majorHAnsi"/>
          <w:lang w:val="es-MX"/>
        </w:rPr>
      </w:pPr>
    </w:p>
    <w:p w14:paraId="6DA47760" w14:textId="77777777" w:rsidR="004F7AEE" w:rsidRDefault="004F7AEE" w:rsidP="002D5676">
      <w:pPr>
        <w:rPr>
          <w:rFonts w:asciiTheme="majorHAnsi" w:hAnsiTheme="majorHAnsi"/>
          <w:lang w:val="es-MX"/>
        </w:rPr>
      </w:pPr>
    </w:p>
    <w:p w14:paraId="598490F7" w14:textId="77777777" w:rsidR="004F7AEE" w:rsidRPr="004F7AEE" w:rsidRDefault="004F7AEE" w:rsidP="002D5676">
      <w:pPr>
        <w:rPr>
          <w:rFonts w:asciiTheme="majorHAnsi" w:hAnsiTheme="majorHAnsi"/>
          <w:lang w:val="es-MX"/>
        </w:rPr>
      </w:pPr>
    </w:p>
    <w:p w14:paraId="4DBA2D92" w14:textId="77777777" w:rsidR="002D5676" w:rsidRPr="004F7AEE" w:rsidRDefault="002D5676" w:rsidP="002D5676">
      <w:pPr>
        <w:rPr>
          <w:rFonts w:asciiTheme="majorHAnsi" w:hAnsiTheme="majorHAnsi"/>
          <w:lang w:val="es-MX"/>
        </w:rPr>
      </w:pPr>
    </w:p>
    <w:p w14:paraId="7A730BB5" w14:textId="77777777" w:rsidR="009003D2" w:rsidRDefault="009003D2" w:rsidP="002D5676">
      <w:pPr>
        <w:rPr>
          <w:rFonts w:asciiTheme="majorHAnsi" w:hAnsiTheme="majorHAnsi"/>
          <w:lang w:val="es-MX"/>
        </w:rPr>
      </w:pPr>
    </w:p>
    <w:p w14:paraId="2A951E82" w14:textId="77777777" w:rsidR="009003D2" w:rsidRPr="009003D2" w:rsidRDefault="009003D2" w:rsidP="009003D2">
      <w:pPr>
        <w:spacing w:before="120"/>
        <w:jc w:val="center"/>
        <w:rPr>
          <w:rFonts w:asciiTheme="majorHAnsi" w:eastAsia="Arial" w:hAnsiTheme="majorHAnsi" w:cs="Arial"/>
          <w:sz w:val="18"/>
          <w:szCs w:val="18"/>
        </w:rPr>
      </w:pPr>
      <w:r w:rsidRPr="004F7AEE">
        <w:rPr>
          <w:rFonts w:asciiTheme="majorHAnsi" w:eastAsia="Arial" w:hAnsiTheme="majorHAnsi" w:cs="Arial"/>
          <w:sz w:val="18"/>
          <w:szCs w:val="18"/>
        </w:rPr>
        <w:t>Figura 2. Generación de señales múltiples.</w:t>
      </w:r>
    </w:p>
    <w:p w14:paraId="35C02F87" w14:textId="77777777" w:rsidR="009003D2" w:rsidRDefault="009003D2" w:rsidP="002D5676">
      <w:pPr>
        <w:rPr>
          <w:rFonts w:asciiTheme="majorHAnsi" w:hAnsiTheme="majorHAnsi"/>
          <w:lang w:val="es-MX"/>
        </w:rPr>
      </w:pPr>
    </w:p>
    <w:p w14:paraId="28EC20C4" w14:textId="77777777" w:rsidR="009003D2" w:rsidRDefault="009003D2" w:rsidP="002D5676">
      <w:pPr>
        <w:rPr>
          <w:rFonts w:asciiTheme="majorHAnsi" w:hAnsiTheme="majorHAnsi"/>
          <w:lang w:val="es-MX"/>
        </w:rPr>
      </w:pPr>
    </w:p>
    <w:p w14:paraId="05B1C710" w14:textId="77777777" w:rsidR="009003D2" w:rsidRPr="00403BCE" w:rsidRDefault="009003D2" w:rsidP="00403BCE">
      <w:pPr>
        <w:pStyle w:val="Prrafodelista"/>
        <w:numPr>
          <w:ilvl w:val="0"/>
          <w:numId w:val="32"/>
        </w:numPr>
        <w:spacing w:line="276" w:lineRule="auto"/>
        <w:rPr>
          <w:rFonts w:asciiTheme="majorHAnsi" w:eastAsia="Cambria" w:hAnsiTheme="majorHAnsi" w:cs="Arial"/>
          <w:sz w:val="24"/>
        </w:rPr>
      </w:pPr>
      <w:r w:rsidRPr="00403BCE">
        <w:rPr>
          <w:rFonts w:asciiTheme="majorHAnsi" w:eastAsia="Cambria" w:hAnsiTheme="majorHAnsi" w:cs="Arial"/>
          <w:sz w:val="24"/>
        </w:rPr>
        <w:t xml:space="preserve">Usando el canal 2 del generador (u otro generador), configurar una </w:t>
      </w:r>
      <w:r w:rsidRPr="00403BCE">
        <w:rPr>
          <w:rFonts w:asciiTheme="majorHAnsi" w:eastAsia="Cambria" w:hAnsiTheme="majorHAnsi" w:cs="Arial"/>
          <w:b/>
          <w:sz w:val="24"/>
        </w:rPr>
        <w:t>señal cuadrada</w:t>
      </w:r>
      <w:r w:rsidRPr="00403BCE">
        <w:rPr>
          <w:rFonts w:asciiTheme="majorHAnsi" w:eastAsia="Cambria" w:hAnsiTheme="majorHAnsi" w:cs="Arial"/>
          <w:sz w:val="24"/>
        </w:rPr>
        <w:t xml:space="preserve"> con las siguientes características:</w:t>
      </w:r>
    </w:p>
    <w:p w14:paraId="102E6BB6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2064"/>
        <w:gridCol w:w="2881"/>
        <w:gridCol w:w="2882"/>
      </w:tblGrid>
      <w:tr w:rsidR="009003D2" w:rsidRPr="00320964" w14:paraId="4CF0051E" w14:textId="77777777" w:rsidTr="0040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tcW w:w="2064" w:type="dxa"/>
            <w:vAlign w:val="center"/>
          </w:tcPr>
          <w:p w14:paraId="5FE6CFC0" w14:textId="77777777" w:rsidR="009003D2" w:rsidRPr="00403BCE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03BC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4.</w:t>
            </w:r>
          </w:p>
        </w:tc>
        <w:tc>
          <w:tcPr>
            <w:tcW w:w="5763" w:type="dxa"/>
            <w:gridSpan w:val="2"/>
            <w:vAlign w:val="center"/>
          </w:tcPr>
          <w:p w14:paraId="34BCE027" w14:textId="77777777" w:rsidR="009003D2" w:rsidRPr="00403BCE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03BC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Parámetros de la señal cuadrada</w:t>
            </w:r>
          </w:p>
        </w:tc>
      </w:tr>
      <w:tr w:rsidR="009003D2" w:rsidRPr="00320964" w14:paraId="04C11CDE" w14:textId="77777777" w:rsidTr="001978F4">
        <w:tc>
          <w:tcPr>
            <w:tcW w:w="2064" w:type="dxa"/>
            <w:shd w:val="clear" w:color="auto" w:fill="E5F4F9" w:themeFill="accent6" w:themeFillTint="33"/>
          </w:tcPr>
          <w:p w14:paraId="2F013EA5" w14:textId="77777777" w:rsidR="009003D2" w:rsidRPr="00403BCE" w:rsidRDefault="009003D2" w:rsidP="009003D2">
            <w:pPr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 w:rsidRPr="00403BCE">
              <w:rPr>
                <w:rFonts w:asciiTheme="majorHAnsi" w:eastAsia="Cambria" w:hAnsiTheme="majorHAnsi" w:cs="Arial"/>
                <w:b/>
                <w:sz w:val="24"/>
              </w:rPr>
              <w:t>N° de grupo</w:t>
            </w:r>
          </w:p>
        </w:tc>
        <w:tc>
          <w:tcPr>
            <w:tcW w:w="2881" w:type="dxa"/>
            <w:shd w:val="clear" w:color="auto" w:fill="E5F4F9" w:themeFill="accent6" w:themeFillTint="33"/>
          </w:tcPr>
          <w:p w14:paraId="5DCD0540" w14:textId="77777777" w:rsidR="009003D2" w:rsidRPr="00403BCE" w:rsidRDefault="009003D2" w:rsidP="009003D2">
            <w:pPr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 w:rsidRPr="00403BCE">
              <w:rPr>
                <w:rFonts w:asciiTheme="majorHAnsi" w:eastAsia="Cambria" w:hAnsiTheme="majorHAnsi" w:cs="Arial"/>
                <w:b/>
                <w:sz w:val="24"/>
              </w:rPr>
              <w:t>Amplitud</w:t>
            </w:r>
          </w:p>
        </w:tc>
        <w:tc>
          <w:tcPr>
            <w:tcW w:w="2882" w:type="dxa"/>
            <w:shd w:val="clear" w:color="auto" w:fill="E5F4F9" w:themeFill="accent6" w:themeFillTint="33"/>
          </w:tcPr>
          <w:p w14:paraId="1D4F42C4" w14:textId="77777777" w:rsidR="009003D2" w:rsidRPr="00403BCE" w:rsidRDefault="009003D2" w:rsidP="009003D2">
            <w:pPr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 w:rsidRPr="00403BCE">
              <w:rPr>
                <w:rFonts w:asciiTheme="majorHAnsi" w:eastAsia="Cambria" w:hAnsiTheme="majorHAnsi" w:cs="Arial"/>
                <w:b/>
                <w:sz w:val="24"/>
              </w:rPr>
              <w:t>Frecuencia</w:t>
            </w:r>
          </w:p>
        </w:tc>
      </w:tr>
      <w:tr w:rsidR="009003D2" w:rsidRPr="00320964" w14:paraId="02824268" w14:textId="77777777" w:rsidTr="009003D2">
        <w:trPr>
          <w:trHeight w:val="340"/>
        </w:trPr>
        <w:tc>
          <w:tcPr>
            <w:tcW w:w="2064" w:type="dxa"/>
            <w:vAlign w:val="center"/>
          </w:tcPr>
          <w:p w14:paraId="7F7D24F2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1</w:t>
            </w:r>
          </w:p>
        </w:tc>
        <w:tc>
          <w:tcPr>
            <w:tcW w:w="2881" w:type="dxa"/>
            <w:vAlign w:val="center"/>
          </w:tcPr>
          <w:p w14:paraId="7EFF4FDF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0.6 Vpp</w:t>
            </w:r>
          </w:p>
        </w:tc>
        <w:tc>
          <w:tcPr>
            <w:tcW w:w="2882" w:type="dxa"/>
            <w:vAlign w:val="center"/>
          </w:tcPr>
          <w:p w14:paraId="23A816E0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200 Hz</w:t>
            </w:r>
          </w:p>
        </w:tc>
      </w:tr>
      <w:tr w:rsidR="009003D2" w:rsidRPr="00320964" w14:paraId="298004C2" w14:textId="77777777" w:rsidTr="009003D2">
        <w:trPr>
          <w:trHeight w:val="340"/>
        </w:trPr>
        <w:tc>
          <w:tcPr>
            <w:tcW w:w="2064" w:type="dxa"/>
            <w:vAlign w:val="center"/>
          </w:tcPr>
          <w:p w14:paraId="5A3A37A4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2</w:t>
            </w:r>
          </w:p>
        </w:tc>
        <w:tc>
          <w:tcPr>
            <w:tcW w:w="2881" w:type="dxa"/>
            <w:vAlign w:val="center"/>
          </w:tcPr>
          <w:p w14:paraId="067580B3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0.4 Vpp</w:t>
            </w:r>
          </w:p>
        </w:tc>
        <w:tc>
          <w:tcPr>
            <w:tcW w:w="2882" w:type="dxa"/>
            <w:vAlign w:val="center"/>
          </w:tcPr>
          <w:p w14:paraId="64D70FA4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500 Hz</w:t>
            </w:r>
          </w:p>
        </w:tc>
      </w:tr>
      <w:tr w:rsidR="009003D2" w:rsidRPr="00320964" w14:paraId="4E9D9904" w14:textId="77777777" w:rsidTr="009003D2">
        <w:trPr>
          <w:trHeight w:val="340"/>
        </w:trPr>
        <w:tc>
          <w:tcPr>
            <w:tcW w:w="2064" w:type="dxa"/>
            <w:vAlign w:val="center"/>
          </w:tcPr>
          <w:p w14:paraId="2F435BD2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3</w:t>
            </w:r>
          </w:p>
        </w:tc>
        <w:tc>
          <w:tcPr>
            <w:tcW w:w="2881" w:type="dxa"/>
            <w:vAlign w:val="center"/>
          </w:tcPr>
          <w:p w14:paraId="46265CDB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3.0 Vpp</w:t>
            </w:r>
          </w:p>
        </w:tc>
        <w:tc>
          <w:tcPr>
            <w:tcW w:w="2882" w:type="dxa"/>
            <w:vAlign w:val="center"/>
          </w:tcPr>
          <w:p w14:paraId="48C52808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1 kHz</w:t>
            </w:r>
          </w:p>
        </w:tc>
      </w:tr>
      <w:tr w:rsidR="009003D2" w:rsidRPr="00320964" w14:paraId="0F038BAB" w14:textId="77777777" w:rsidTr="009003D2">
        <w:trPr>
          <w:trHeight w:val="340"/>
        </w:trPr>
        <w:tc>
          <w:tcPr>
            <w:tcW w:w="2064" w:type="dxa"/>
            <w:vAlign w:val="center"/>
          </w:tcPr>
          <w:p w14:paraId="0F040DB1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4</w:t>
            </w:r>
          </w:p>
        </w:tc>
        <w:tc>
          <w:tcPr>
            <w:tcW w:w="2881" w:type="dxa"/>
            <w:vAlign w:val="center"/>
          </w:tcPr>
          <w:p w14:paraId="298DED9C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2.0 Vpp</w:t>
            </w:r>
          </w:p>
        </w:tc>
        <w:tc>
          <w:tcPr>
            <w:tcW w:w="2882" w:type="dxa"/>
            <w:vAlign w:val="center"/>
          </w:tcPr>
          <w:p w14:paraId="44E136E3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2 kHz</w:t>
            </w:r>
          </w:p>
        </w:tc>
      </w:tr>
    </w:tbl>
    <w:p w14:paraId="1611D380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44EB87B4" w14:textId="77777777" w:rsidR="009003D2" w:rsidRPr="00320964" w:rsidRDefault="009003D2" w:rsidP="00403BCE">
      <w:pPr>
        <w:pStyle w:val="Prrafodelista"/>
        <w:numPr>
          <w:ilvl w:val="0"/>
          <w:numId w:val="32"/>
        </w:numPr>
        <w:spacing w:line="276" w:lineRule="auto"/>
        <w:rPr>
          <w:rFonts w:asciiTheme="majorHAnsi" w:eastAsia="Cambria" w:hAnsiTheme="majorHAnsi" w:cs="Arial"/>
          <w:sz w:val="24"/>
        </w:rPr>
      </w:pPr>
      <w:r w:rsidRPr="00320964">
        <w:rPr>
          <w:rFonts w:asciiTheme="majorHAnsi" w:eastAsia="Cambria" w:hAnsiTheme="majorHAnsi" w:cs="Arial"/>
          <w:sz w:val="24"/>
        </w:rPr>
        <w:lastRenderedPageBreak/>
        <w:t xml:space="preserve">En la pantalla del osciloscopio, representar las 2 señales </w:t>
      </w:r>
      <w:r w:rsidRPr="00320964">
        <w:rPr>
          <w:rFonts w:asciiTheme="majorHAnsi" w:eastAsia="Cambria" w:hAnsiTheme="majorHAnsi" w:cs="Arial"/>
          <w:b/>
          <w:sz w:val="24"/>
        </w:rPr>
        <w:t xml:space="preserve">(senoidal y cuadrada) </w:t>
      </w:r>
      <w:r w:rsidRPr="00320964">
        <w:rPr>
          <w:rFonts w:asciiTheme="majorHAnsi" w:eastAsia="Cambria" w:hAnsiTheme="majorHAnsi" w:cs="Arial"/>
          <w:sz w:val="24"/>
        </w:rPr>
        <w:t>en simultáneo usando la misma escala vertical para ambas. (</w:t>
      </w:r>
      <w:r w:rsidRPr="00320964">
        <w:rPr>
          <w:rFonts w:asciiTheme="majorHAnsi" w:eastAsia="Cambria" w:hAnsiTheme="majorHAnsi" w:cs="Arial"/>
          <w:b/>
          <w:sz w:val="24"/>
        </w:rPr>
        <w:t>1 punto</w:t>
      </w:r>
      <w:r w:rsidRPr="00320964">
        <w:rPr>
          <w:rFonts w:asciiTheme="majorHAnsi" w:eastAsia="Cambria" w:hAnsiTheme="majorHAnsi" w:cs="Arial"/>
          <w:sz w:val="24"/>
        </w:rPr>
        <w:t>)</w:t>
      </w:r>
    </w:p>
    <w:p w14:paraId="1AC1D2B1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W w:w="8186" w:type="dxa"/>
        <w:jc w:val="center"/>
        <w:tblBorders>
          <w:top w:val="single" w:sz="4" w:space="0" w:color="002D89"/>
          <w:left w:val="single" w:sz="4" w:space="0" w:color="002D89"/>
          <w:bottom w:val="single" w:sz="4" w:space="0" w:color="002D89"/>
          <w:right w:val="single" w:sz="4" w:space="0" w:color="002D89"/>
          <w:insideH w:val="single" w:sz="4" w:space="0" w:color="002D89"/>
          <w:insideV w:val="single" w:sz="4" w:space="0" w:color="002D89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6905"/>
      </w:tblGrid>
      <w:tr w:rsidR="009003D2" w:rsidRPr="00320964" w14:paraId="444D6B87" w14:textId="77777777" w:rsidTr="00403BCE">
        <w:trPr>
          <w:jc w:val="center"/>
        </w:trPr>
        <w:tc>
          <w:tcPr>
            <w:tcW w:w="1281" w:type="dxa"/>
            <w:shd w:val="clear" w:color="auto" w:fill="0096C8" w:themeFill="accent1"/>
          </w:tcPr>
          <w:p w14:paraId="18BCA306" w14:textId="77777777" w:rsidR="009003D2" w:rsidRPr="00403BCE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03BC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5.</w:t>
            </w:r>
          </w:p>
        </w:tc>
        <w:tc>
          <w:tcPr>
            <w:tcW w:w="6905" w:type="dxa"/>
            <w:shd w:val="clear" w:color="auto" w:fill="0096C8" w:themeFill="accent1"/>
          </w:tcPr>
          <w:p w14:paraId="17C6E50A" w14:textId="77777777" w:rsidR="009003D2" w:rsidRPr="00403BCE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03BC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Señales senoidal y cuadrada</w:t>
            </w:r>
          </w:p>
        </w:tc>
      </w:tr>
      <w:tr w:rsidR="009003D2" w:rsidRPr="00320964" w14:paraId="7B9FC608" w14:textId="77777777" w:rsidTr="006C2BD2">
        <w:trPr>
          <w:trHeight w:val="5582"/>
          <w:jc w:val="center"/>
        </w:trPr>
        <w:tc>
          <w:tcPr>
            <w:tcW w:w="8186" w:type="dxa"/>
            <w:gridSpan w:val="2"/>
            <w:shd w:val="clear" w:color="auto" w:fill="auto"/>
            <w:vAlign w:val="center"/>
          </w:tcPr>
          <w:p w14:paraId="6922EB0A" w14:textId="77777777" w:rsidR="009003D2" w:rsidRPr="00403BCE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403BCE">
              <w:rPr>
                <w:rFonts w:asciiTheme="majorHAnsi" w:eastAsia="Cambria" w:hAnsiTheme="majorHAnsi" w:cs="Arial"/>
                <w:i/>
                <w:sz w:val="24"/>
              </w:rPr>
              <w:t>(Inserte gráfica)</w:t>
            </w:r>
          </w:p>
        </w:tc>
      </w:tr>
    </w:tbl>
    <w:p w14:paraId="487D972A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32AE6B21" w14:textId="21743FD4" w:rsidR="00403BCE" w:rsidRPr="006C2BD2" w:rsidRDefault="009003D2" w:rsidP="009003D2">
      <w:pPr>
        <w:pStyle w:val="Prrafodelista"/>
        <w:numPr>
          <w:ilvl w:val="0"/>
          <w:numId w:val="32"/>
        </w:numPr>
        <w:spacing w:line="276" w:lineRule="auto"/>
        <w:rPr>
          <w:rFonts w:asciiTheme="majorHAnsi" w:eastAsia="Cambria" w:hAnsiTheme="majorHAnsi" w:cs="Arial"/>
          <w:sz w:val="24"/>
        </w:rPr>
      </w:pPr>
      <w:r w:rsidRPr="00320964">
        <w:rPr>
          <w:rFonts w:asciiTheme="majorHAnsi" w:eastAsia="Cambria" w:hAnsiTheme="majorHAnsi" w:cs="Arial"/>
          <w:sz w:val="24"/>
        </w:rPr>
        <w:t xml:space="preserve">Usando el botón </w:t>
      </w:r>
      <w:r w:rsidRPr="00320964">
        <w:rPr>
          <w:rFonts w:asciiTheme="majorHAnsi" w:eastAsia="Cambria" w:hAnsiTheme="majorHAnsi" w:cs="Arial"/>
          <w:b/>
          <w:sz w:val="24"/>
        </w:rPr>
        <w:t>M</w:t>
      </w:r>
      <w:r w:rsidRPr="00320964">
        <w:rPr>
          <w:rFonts w:asciiTheme="majorHAnsi" w:eastAsia="Cambria" w:hAnsiTheme="majorHAnsi" w:cs="Arial"/>
          <w:sz w:val="24"/>
        </w:rPr>
        <w:t xml:space="preserve"> (</w:t>
      </w:r>
      <w:r w:rsidRPr="00320964">
        <w:rPr>
          <w:rFonts w:asciiTheme="majorHAnsi" w:eastAsia="Cambria" w:hAnsiTheme="majorHAnsi" w:cs="Arial"/>
          <w:b/>
          <w:sz w:val="24"/>
        </w:rPr>
        <w:t>Math</w:t>
      </w:r>
      <w:r w:rsidRPr="00320964">
        <w:rPr>
          <w:rFonts w:asciiTheme="majorHAnsi" w:eastAsia="Cambria" w:hAnsiTheme="majorHAnsi" w:cs="Arial"/>
          <w:sz w:val="24"/>
        </w:rPr>
        <w:t>) del osciloscopio, calcular la suma de las señales senoidal y cuadrada. Insertar una captura de la señal resultante en la tabla 6. (</w:t>
      </w:r>
      <w:r w:rsidRPr="00320964">
        <w:rPr>
          <w:rFonts w:asciiTheme="majorHAnsi" w:eastAsia="Cambria" w:hAnsiTheme="majorHAnsi" w:cs="Arial"/>
          <w:b/>
          <w:sz w:val="24"/>
        </w:rPr>
        <w:t>1 punto</w:t>
      </w:r>
      <w:r w:rsidRPr="00320964">
        <w:rPr>
          <w:rFonts w:asciiTheme="majorHAnsi" w:eastAsia="Cambria" w:hAnsiTheme="majorHAnsi" w:cs="Arial"/>
          <w:sz w:val="24"/>
        </w:rPr>
        <w:t>)</w:t>
      </w:r>
    </w:p>
    <w:p w14:paraId="6850A80E" w14:textId="77777777" w:rsidR="00403BCE" w:rsidRPr="00320964" w:rsidRDefault="00403BCE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W w:w="8186" w:type="dxa"/>
        <w:jc w:val="center"/>
        <w:tblBorders>
          <w:top w:val="single" w:sz="4" w:space="0" w:color="002D89"/>
          <w:left w:val="single" w:sz="4" w:space="0" w:color="002D89"/>
          <w:bottom w:val="single" w:sz="4" w:space="0" w:color="002D89"/>
          <w:right w:val="single" w:sz="4" w:space="0" w:color="002D89"/>
          <w:insideH w:val="single" w:sz="4" w:space="0" w:color="002D89"/>
          <w:insideV w:val="single" w:sz="4" w:space="0" w:color="002D89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6905"/>
      </w:tblGrid>
      <w:tr w:rsidR="009003D2" w:rsidRPr="00320964" w14:paraId="27EA9A3D" w14:textId="77777777" w:rsidTr="00403BCE">
        <w:trPr>
          <w:jc w:val="center"/>
        </w:trPr>
        <w:tc>
          <w:tcPr>
            <w:tcW w:w="1281" w:type="dxa"/>
            <w:shd w:val="clear" w:color="auto" w:fill="0096C8" w:themeFill="accent1"/>
          </w:tcPr>
          <w:p w14:paraId="794BFD78" w14:textId="77777777" w:rsidR="009003D2" w:rsidRPr="00403BCE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03BC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6.</w:t>
            </w:r>
          </w:p>
        </w:tc>
        <w:tc>
          <w:tcPr>
            <w:tcW w:w="6905" w:type="dxa"/>
            <w:shd w:val="clear" w:color="auto" w:fill="0096C8" w:themeFill="accent1"/>
          </w:tcPr>
          <w:p w14:paraId="7347E35F" w14:textId="77777777" w:rsidR="009003D2" w:rsidRPr="00403BCE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403BCE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Suma de las señales senoidal y cuadrada</w:t>
            </w:r>
          </w:p>
        </w:tc>
      </w:tr>
      <w:tr w:rsidR="009003D2" w:rsidRPr="00320964" w14:paraId="26D0FF9B" w14:textId="77777777" w:rsidTr="006C2BD2">
        <w:trPr>
          <w:trHeight w:val="5092"/>
          <w:jc w:val="center"/>
        </w:trPr>
        <w:tc>
          <w:tcPr>
            <w:tcW w:w="8186" w:type="dxa"/>
            <w:gridSpan w:val="2"/>
            <w:shd w:val="clear" w:color="auto" w:fill="auto"/>
            <w:vAlign w:val="center"/>
          </w:tcPr>
          <w:p w14:paraId="6E2BF132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403BCE">
              <w:rPr>
                <w:rFonts w:asciiTheme="majorHAnsi" w:eastAsia="Cambria" w:hAnsiTheme="majorHAnsi" w:cs="Arial"/>
                <w:i/>
                <w:sz w:val="24"/>
              </w:rPr>
              <w:t>(Inserte gráfica)</w:t>
            </w:r>
          </w:p>
        </w:tc>
      </w:tr>
    </w:tbl>
    <w:p w14:paraId="3AEA9B46" w14:textId="77777777" w:rsidR="009003D2" w:rsidRPr="00320964" w:rsidRDefault="009003D2" w:rsidP="009003D2">
      <w:pPr>
        <w:rPr>
          <w:rFonts w:asciiTheme="majorHAnsi" w:eastAsia="Cambria" w:hAnsiTheme="majorHAnsi" w:cs="Arial"/>
          <w:sz w:val="24"/>
        </w:rPr>
      </w:pPr>
    </w:p>
    <w:p w14:paraId="4D45F3EA" w14:textId="77777777" w:rsidR="009003D2" w:rsidRDefault="009003D2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 w:rsidRPr="00403BCE">
        <w:rPr>
          <w:b/>
          <w:bCs/>
          <w:color w:val="00599D" w:themeColor="accent3"/>
          <w:sz w:val="24"/>
          <w:szCs w:val="24"/>
          <w:lang w:val="es-MX"/>
        </w:rPr>
        <w:t>EXPERIENCIA 2: Mediciones usando el multímetro. (2.0 puntos)</w:t>
      </w:r>
    </w:p>
    <w:p w14:paraId="0FAB2975" w14:textId="77777777" w:rsidR="00403BCE" w:rsidRDefault="00403BCE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346231FD" w14:textId="77777777" w:rsidR="00403BCE" w:rsidRDefault="00403BCE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tbl>
      <w:tblPr>
        <w:tblStyle w:val="Tablaconcuadrcula"/>
        <w:tblW w:w="9464" w:type="dxa"/>
        <w:jc w:val="center"/>
        <w:tblBorders>
          <w:top w:val="single" w:sz="4" w:space="0" w:color="002D89"/>
          <w:left w:val="single" w:sz="4" w:space="0" w:color="002D89"/>
          <w:bottom w:val="single" w:sz="4" w:space="0" w:color="002D89"/>
          <w:right w:val="single" w:sz="4" w:space="0" w:color="002D89"/>
          <w:insideH w:val="single" w:sz="4" w:space="0" w:color="002D89"/>
          <w:insideV w:val="single" w:sz="4" w:space="0" w:color="002D89"/>
        </w:tblBorders>
        <w:shd w:val="clear" w:color="auto" w:fill="0096C8" w:themeFill="accent1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644"/>
        <w:gridCol w:w="7820"/>
      </w:tblGrid>
      <w:tr w:rsidR="00403BCE" w:rsidRPr="00566AC4" w14:paraId="65681687" w14:textId="77777777" w:rsidTr="00785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3"/>
          <w:jc w:val="center"/>
        </w:trPr>
        <w:tc>
          <w:tcPr>
            <w:tcW w:w="1644" w:type="dxa"/>
            <w:vAlign w:val="center"/>
          </w:tcPr>
          <w:p w14:paraId="36249180" w14:textId="77777777" w:rsidR="00403BCE" w:rsidRDefault="00403BCE" w:rsidP="0078507B">
            <w:pPr>
              <w:spacing w:before="120" w:after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5EAF63" wp14:editId="597B6678">
                  <wp:extent cx="720000" cy="720000"/>
                  <wp:effectExtent l="0" t="0" r="0" b="0"/>
                  <wp:docPr id="41" name="Picture 1712421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shd w:val="clear" w:color="auto" w:fill="FFFFFF" w:themeFill="background1"/>
            <w:vAlign w:val="center"/>
          </w:tcPr>
          <w:p w14:paraId="33EEA621" w14:textId="1AED03C2" w:rsidR="00403BCE" w:rsidRPr="00132666" w:rsidRDefault="00720FF5" w:rsidP="0078507B">
            <w:pPr>
              <w:pStyle w:val="Ttulo1"/>
              <w:numPr>
                <w:ilvl w:val="0"/>
                <w:numId w:val="0"/>
              </w:numPr>
              <w:spacing w:before="0" w:after="0"/>
              <w:outlineLvl w:val="0"/>
            </w:pPr>
            <w:r w:rsidRPr="008257FC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 xml:space="preserve">Objetivo de aprendizaje: </w:t>
            </w:r>
            <w:r w:rsidR="008257FC" w:rsidRPr="008257FC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>Conocer las funciones básicas del multímetro digital a través de la medición de voltajes y corrientes.</w:t>
            </w:r>
          </w:p>
        </w:tc>
      </w:tr>
    </w:tbl>
    <w:p w14:paraId="65353160" w14:textId="77777777" w:rsidR="00403BCE" w:rsidRDefault="00403BCE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44B42523" w14:textId="77777777" w:rsidR="00403BCE" w:rsidRDefault="00403BCE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4E0193D2" w14:textId="77777777" w:rsidR="00403BCE" w:rsidRPr="00403BCE" w:rsidRDefault="00403BCE" w:rsidP="00403BCE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>
        <w:rPr>
          <w:b/>
          <w:bCs/>
          <w:color w:val="00599D" w:themeColor="accent3"/>
          <w:sz w:val="24"/>
          <w:szCs w:val="24"/>
          <w:lang w:val="es-MX"/>
        </w:rPr>
        <w:t>Indicaciones:</w:t>
      </w:r>
    </w:p>
    <w:p w14:paraId="2D90AC8B" w14:textId="77777777" w:rsidR="009003D2" w:rsidRPr="00320964" w:rsidRDefault="009003D2" w:rsidP="009003D2">
      <w:pPr>
        <w:rPr>
          <w:rFonts w:asciiTheme="majorHAnsi" w:hAnsiTheme="majorHAnsi"/>
        </w:rPr>
      </w:pPr>
    </w:p>
    <w:p w14:paraId="22380E64" w14:textId="77777777" w:rsidR="009003D2" w:rsidRPr="001978F4" w:rsidRDefault="009003D2" w:rsidP="009003D2">
      <w:pPr>
        <w:pStyle w:val="Prrafodelista"/>
        <w:numPr>
          <w:ilvl w:val="0"/>
          <w:numId w:val="35"/>
        </w:numPr>
        <w:spacing w:line="276" w:lineRule="auto"/>
        <w:ind w:left="360"/>
        <w:rPr>
          <w:rFonts w:asciiTheme="majorHAnsi" w:eastAsia="Cambria" w:hAnsiTheme="majorHAnsi" w:cs="Arial"/>
        </w:rPr>
      </w:pPr>
      <w:r w:rsidRPr="001978F4">
        <w:rPr>
          <w:rFonts w:asciiTheme="majorHAnsi" w:eastAsia="Cambria" w:hAnsiTheme="majorHAnsi" w:cs="Arial"/>
        </w:rPr>
        <w:t>Identificar las principales funciones y opciones de medición del multímetro digital.</w:t>
      </w:r>
    </w:p>
    <w:p w14:paraId="5B8CC727" w14:textId="77777777" w:rsidR="009003D2" w:rsidRPr="001978F4" w:rsidRDefault="009003D2" w:rsidP="009003D2">
      <w:pPr>
        <w:pStyle w:val="Prrafodelista"/>
        <w:spacing w:line="276" w:lineRule="auto"/>
        <w:ind w:left="360"/>
        <w:rPr>
          <w:rFonts w:asciiTheme="majorHAnsi" w:eastAsia="Cambria" w:hAnsiTheme="majorHAnsi" w:cs="Arial"/>
        </w:rPr>
      </w:pPr>
    </w:p>
    <w:p w14:paraId="42C0FF2E" w14:textId="77777777" w:rsidR="009003D2" w:rsidRPr="001978F4" w:rsidRDefault="009003D2" w:rsidP="009003D2">
      <w:pPr>
        <w:pStyle w:val="Prrafodelista"/>
        <w:numPr>
          <w:ilvl w:val="0"/>
          <w:numId w:val="35"/>
        </w:numPr>
        <w:spacing w:line="276" w:lineRule="auto"/>
        <w:ind w:left="360"/>
        <w:rPr>
          <w:rFonts w:asciiTheme="majorHAnsi" w:eastAsia="Cambria" w:hAnsiTheme="majorHAnsi" w:cs="Arial"/>
        </w:rPr>
      </w:pPr>
      <w:r w:rsidRPr="001978F4">
        <w:rPr>
          <w:rFonts w:asciiTheme="majorHAnsi" w:eastAsia="Cambria" w:hAnsiTheme="majorHAnsi" w:cs="Arial"/>
        </w:rPr>
        <w:t>Usando el multímetro, medir los parámetros de los componentes eléctricos y electrónicos dados en la tabla 7. (</w:t>
      </w:r>
      <w:r w:rsidRPr="001978F4">
        <w:rPr>
          <w:rFonts w:asciiTheme="majorHAnsi" w:eastAsia="Cambria" w:hAnsiTheme="majorHAnsi" w:cs="Arial"/>
          <w:b/>
        </w:rPr>
        <w:t>1 punto</w:t>
      </w:r>
      <w:r w:rsidRPr="001978F4">
        <w:rPr>
          <w:rFonts w:asciiTheme="majorHAnsi" w:eastAsia="Cambria" w:hAnsiTheme="majorHAnsi" w:cs="Arial"/>
        </w:rPr>
        <w:t>)</w:t>
      </w:r>
    </w:p>
    <w:p w14:paraId="010A63A7" w14:textId="77777777" w:rsidR="009003D2" w:rsidRPr="00320964" w:rsidRDefault="009003D2" w:rsidP="009003D2">
      <w:pPr>
        <w:pStyle w:val="Prrafodelista"/>
        <w:rPr>
          <w:rFonts w:asciiTheme="majorHAnsi" w:eastAsia="Cambria" w:hAnsiTheme="majorHAnsi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19"/>
        <w:gridCol w:w="2881"/>
        <w:gridCol w:w="2882"/>
      </w:tblGrid>
      <w:tr w:rsidR="009003D2" w:rsidRPr="00320964" w14:paraId="57271C87" w14:textId="77777777" w:rsidTr="00197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tcW w:w="2319" w:type="dxa"/>
          </w:tcPr>
          <w:p w14:paraId="069DAC47" w14:textId="77777777" w:rsidR="009003D2" w:rsidRPr="001978F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1978F4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7.</w:t>
            </w:r>
          </w:p>
        </w:tc>
        <w:tc>
          <w:tcPr>
            <w:tcW w:w="5763" w:type="dxa"/>
            <w:gridSpan w:val="2"/>
          </w:tcPr>
          <w:p w14:paraId="69E6D285" w14:textId="77777777" w:rsidR="009003D2" w:rsidRPr="001978F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1978F4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Mediciones usando el multímetro</w:t>
            </w:r>
          </w:p>
        </w:tc>
      </w:tr>
      <w:tr w:rsidR="009003D2" w:rsidRPr="00320964" w14:paraId="072A8991" w14:textId="77777777" w:rsidTr="001978F4">
        <w:trPr>
          <w:trHeight w:val="340"/>
          <w:jc w:val="center"/>
        </w:trPr>
        <w:tc>
          <w:tcPr>
            <w:tcW w:w="2319" w:type="dxa"/>
            <w:shd w:val="clear" w:color="auto" w:fill="E5F4F9" w:themeFill="accent6" w:themeFillTint="33"/>
          </w:tcPr>
          <w:p w14:paraId="127E4A53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Componente</w:t>
            </w:r>
          </w:p>
        </w:tc>
        <w:tc>
          <w:tcPr>
            <w:tcW w:w="2881" w:type="dxa"/>
            <w:shd w:val="clear" w:color="auto" w:fill="E5F4F9" w:themeFill="accent6" w:themeFillTint="33"/>
          </w:tcPr>
          <w:p w14:paraId="11F61F7B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Medida o estado</w:t>
            </w:r>
          </w:p>
        </w:tc>
        <w:tc>
          <w:tcPr>
            <w:tcW w:w="2882" w:type="dxa"/>
            <w:shd w:val="clear" w:color="auto" w:fill="E5F4F9" w:themeFill="accent6" w:themeFillTint="33"/>
          </w:tcPr>
          <w:p w14:paraId="2A22768B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Valor comercial</w:t>
            </w:r>
          </w:p>
        </w:tc>
      </w:tr>
      <w:tr w:rsidR="009003D2" w:rsidRPr="00320964" w14:paraId="69085A41" w14:textId="77777777" w:rsidTr="001978F4">
        <w:trPr>
          <w:trHeight w:val="340"/>
          <w:jc w:val="center"/>
        </w:trPr>
        <w:tc>
          <w:tcPr>
            <w:tcW w:w="2319" w:type="dxa"/>
          </w:tcPr>
          <w:p w14:paraId="05EC35B4" w14:textId="77777777" w:rsidR="009003D2" w:rsidRPr="001978F4" w:rsidRDefault="009003D2" w:rsidP="009003D2">
            <w:pPr>
              <w:rPr>
                <w:rFonts w:asciiTheme="majorHAnsi" w:eastAsia="Cambria" w:hAnsiTheme="majorHAnsi" w:cs="Arial"/>
              </w:rPr>
            </w:pPr>
            <w:r w:rsidRPr="001978F4">
              <w:rPr>
                <w:rFonts w:asciiTheme="majorHAnsi" w:eastAsia="Cambria" w:hAnsiTheme="majorHAnsi" w:cs="Arial"/>
              </w:rPr>
              <w:t>Resistencia</w:t>
            </w:r>
          </w:p>
        </w:tc>
        <w:tc>
          <w:tcPr>
            <w:tcW w:w="2881" w:type="dxa"/>
          </w:tcPr>
          <w:p w14:paraId="51D4EC71" w14:textId="77777777" w:rsidR="009003D2" w:rsidRPr="001836F0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2882" w:type="dxa"/>
          </w:tcPr>
          <w:p w14:paraId="707F91C6" w14:textId="77777777" w:rsidR="009003D2" w:rsidRPr="001978F4" w:rsidRDefault="009003D2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1978F4">
              <w:rPr>
                <w:rFonts w:asciiTheme="majorHAnsi" w:eastAsia="Cambria" w:hAnsiTheme="majorHAnsi" w:cs="Arial"/>
              </w:rPr>
              <w:t>4.7 k</w:t>
            </w:r>
            <w:r w:rsidRPr="001978F4">
              <w:rPr>
                <w:rFonts w:asciiTheme="majorHAnsi" w:eastAsia="Cambria" w:hAnsiTheme="majorHAnsi" w:cs="Arial"/>
              </w:rPr>
              <w:sym w:font="Symbol" w:char="F057"/>
            </w:r>
          </w:p>
        </w:tc>
      </w:tr>
      <w:tr w:rsidR="009003D2" w:rsidRPr="00320964" w14:paraId="0B470BE7" w14:textId="77777777" w:rsidTr="001978F4">
        <w:trPr>
          <w:trHeight w:val="340"/>
          <w:jc w:val="center"/>
        </w:trPr>
        <w:tc>
          <w:tcPr>
            <w:tcW w:w="2319" w:type="dxa"/>
          </w:tcPr>
          <w:p w14:paraId="007B5D3D" w14:textId="77777777" w:rsidR="009003D2" w:rsidRPr="001978F4" w:rsidRDefault="009003D2" w:rsidP="009003D2">
            <w:pPr>
              <w:rPr>
                <w:rFonts w:asciiTheme="majorHAnsi" w:eastAsia="Cambria" w:hAnsiTheme="majorHAnsi" w:cs="Arial"/>
              </w:rPr>
            </w:pPr>
            <w:r w:rsidRPr="001978F4">
              <w:rPr>
                <w:rFonts w:asciiTheme="majorHAnsi" w:eastAsia="Cambria" w:hAnsiTheme="majorHAnsi" w:cs="Arial"/>
              </w:rPr>
              <w:t>Capacitor</w:t>
            </w:r>
          </w:p>
        </w:tc>
        <w:tc>
          <w:tcPr>
            <w:tcW w:w="2881" w:type="dxa"/>
          </w:tcPr>
          <w:p w14:paraId="17B496AC" w14:textId="77777777" w:rsidR="009003D2" w:rsidRPr="001836F0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2882" w:type="dxa"/>
          </w:tcPr>
          <w:p w14:paraId="06051018" w14:textId="77777777" w:rsidR="009003D2" w:rsidRPr="001978F4" w:rsidRDefault="009003D2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1978F4">
              <w:rPr>
                <w:rFonts w:asciiTheme="majorHAnsi" w:eastAsia="Cambria" w:hAnsiTheme="majorHAnsi" w:cs="Arial"/>
              </w:rPr>
              <w:t>104</w:t>
            </w:r>
          </w:p>
        </w:tc>
      </w:tr>
      <w:tr w:rsidR="009003D2" w:rsidRPr="00320964" w14:paraId="1F5206D5" w14:textId="77777777" w:rsidTr="001978F4">
        <w:trPr>
          <w:trHeight w:val="340"/>
          <w:jc w:val="center"/>
        </w:trPr>
        <w:tc>
          <w:tcPr>
            <w:tcW w:w="2319" w:type="dxa"/>
          </w:tcPr>
          <w:p w14:paraId="3FA047F7" w14:textId="77777777" w:rsidR="009003D2" w:rsidRPr="001978F4" w:rsidRDefault="009003D2" w:rsidP="009003D2">
            <w:pPr>
              <w:rPr>
                <w:rFonts w:asciiTheme="majorHAnsi" w:eastAsia="Cambria" w:hAnsiTheme="majorHAnsi" w:cs="Arial"/>
              </w:rPr>
            </w:pPr>
            <w:r w:rsidRPr="001978F4">
              <w:rPr>
                <w:rFonts w:asciiTheme="majorHAnsi" w:eastAsia="Cambria" w:hAnsiTheme="majorHAnsi" w:cs="Arial"/>
              </w:rPr>
              <w:t>Diodo LED</w:t>
            </w:r>
          </w:p>
        </w:tc>
        <w:sdt>
          <w:sdtPr>
            <w:rPr>
              <w:rFonts w:asciiTheme="majorHAnsi" w:eastAsia="Cambria" w:hAnsiTheme="majorHAnsi" w:cs="Arial"/>
            </w:rPr>
            <w:tag w:val="Estado"/>
            <w:id w:val="687344739"/>
            <w:placeholder>
              <w:docPart w:val="C64904B8AD6B412DA8204B2311E7FB10"/>
            </w:placeholder>
            <w:showingPlcHdr/>
            <w:comboBox>
              <w:listItem w:value="Elija un elemento."/>
              <w:listItem w:displayText="enciende" w:value="enciende"/>
              <w:listItem w:displayText="quemado" w:value="quemado"/>
              <w:listItem w:displayText="indeterminado" w:value="indeterminado"/>
            </w:comboBox>
          </w:sdtPr>
          <w:sdtEndPr/>
          <w:sdtContent>
            <w:tc>
              <w:tcPr>
                <w:tcW w:w="2881" w:type="dxa"/>
              </w:tcPr>
              <w:p w14:paraId="02F5A2EB" w14:textId="77777777" w:rsidR="009003D2" w:rsidRPr="001978F4" w:rsidRDefault="009003D2" w:rsidP="009003D2">
                <w:pPr>
                  <w:jc w:val="center"/>
                  <w:rPr>
                    <w:rFonts w:asciiTheme="majorHAnsi" w:eastAsia="Cambria" w:hAnsiTheme="majorHAnsi" w:cs="Arial"/>
                  </w:rPr>
                </w:pPr>
                <w:r w:rsidRPr="001978F4">
                  <w:rPr>
                    <w:rStyle w:val="Textodelmarcadordeposicin"/>
                    <w:rFonts w:asciiTheme="majorHAnsi" w:hAnsiTheme="majorHAnsi"/>
                    <w:b/>
                  </w:rPr>
                  <w:t>Elija un elemento.</w:t>
                </w:r>
              </w:p>
            </w:tc>
          </w:sdtContent>
        </w:sdt>
        <w:tc>
          <w:tcPr>
            <w:tcW w:w="2882" w:type="dxa"/>
          </w:tcPr>
          <w:p w14:paraId="2477B471" w14:textId="77777777" w:rsidR="009003D2" w:rsidRPr="001978F4" w:rsidRDefault="009003D2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1978F4">
              <w:rPr>
                <w:rFonts w:asciiTheme="majorHAnsi" w:eastAsia="Cambria" w:hAnsiTheme="majorHAnsi" w:cs="Arial"/>
              </w:rPr>
              <w:t>-</w:t>
            </w:r>
          </w:p>
        </w:tc>
      </w:tr>
      <w:tr w:rsidR="009003D2" w:rsidRPr="00320964" w14:paraId="7E537FA2" w14:textId="77777777" w:rsidTr="001978F4">
        <w:trPr>
          <w:trHeight w:val="340"/>
          <w:jc w:val="center"/>
        </w:trPr>
        <w:tc>
          <w:tcPr>
            <w:tcW w:w="2319" w:type="dxa"/>
          </w:tcPr>
          <w:p w14:paraId="28DCD134" w14:textId="77777777" w:rsidR="009003D2" w:rsidRPr="001978F4" w:rsidRDefault="009003D2" w:rsidP="009003D2">
            <w:pPr>
              <w:rPr>
                <w:rFonts w:asciiTheme="majorHAnsi" w:eastAsia="Cambria" w:hAnsiTheme="majorHAnsi" w:cs="Arial"/>
              </w:rPr>
            </w:pPr>
            <w:r w:rsidRPr="001978F4">
              <w:rPr>
                <w:rFonts w:asciiTheme="majorHAnsi" w:eastAsia="Cambria" w:hAnsiTheme="majorHAnsi" w:cs="Arial"/>
              </w:rPr>
              <w:t>Cable unifilar</w:t>
            </w:r>
          </w:p>
        </w:tc>
        <w:sdt>
          <w:sdtPr>
            <w:rPr>
              <w:rFonts w:asciiTheme="majorHAnsi" w:eastAsia="Cambria" w:hAnsiTheme="majorHAnsi" w:cs="Arial"/>
            </w:rPr>
            <w:id w:val="1804888093"/>
            <w:placeholder>
              <w:docPart w:val="58C8FD362E654CEFBEBFF58ABFE0B517"/>
            </w:placeholder>
            <w:showingPlcHdr/>
            <w:comboBox>
              <w:listItem w:value="Elija un elemento."/>
              <w:listItem w:displayText="con continuidad" w:value="con continuidad"/>
              <w:listItem w:displayText="cortocircuitado" w:value="cortocircuitado"/>
              <w:listItem w:displayText="alta impedancia" w:value="alta impedancia"/>
            </w:comboBox>
          </w:sdtPr>
          <w:sdtEndPr/>
          <w:sdtContent>
            <w:tc>
              <w:tcPr>
                <w:tcW w:w="2881" w:type="dxa"/>
              </w:tcPr>
              <w:p w14:paraId="3A5277BB" w14:textId="77777777" w:rsidR="009003D2" w:rsidRPr="001978F4" w:rsidRDefault="009003D2" w:rsidP="009003D2">
                <w:pPr>
                  <w:jc w:val="center"/>
                  <w:rPr>
                    <w:rFonts w:asciiTheme="majorHAnsi" w:eastAsia="Cambria" w:hAnsiTheme="majorHAnsi" w:cs="Arial"/>
                  </w:rPr>
                </w:pPr>
                <w:r w:rsidRPr="001978F4">
                  <w:rPr>
                    <w:rStyle w:val="Textodelmarcadordeposicin"/>
                    <w:rFonts w:asciiTheme="majorHAnsi" w:hAnsiTheme="majorHAnsi"/>
                    <w:b/>
                  </w:rPr>
                  <w:t>Elija un elemento.</w:t>
                </w:r>
              </w:p>
            </w:tc>
          </w:sdtContent>
        </w:sdt>
        <w:tc>
          <w:tcPr>
            <w:tcW w:w="2882" w:type="dxa"/>
          </w:tcPr>
          <w:p w14:paraId="08C8117C" w14:textId="77777777" w:rsidR="009003D2" w:rsidRPr="001978F4" w:rsidRDefault="009003D2" w:rsidP="009003D2">
            <w:pPr>
              <w:jc w:val="center"/>
              <w:rPr>
                <w:rFonts w:asciiTheme="majorHAnsi" w:eastAsia="Cambria" w:hAnsiTheme="majorHAnsi" w:cs="Arial"/>
              </w:rPr>
            </w:pPr>
            <w:r w:rsidRPr="001978F4">
              <w:rPr>
                <w:rFonts w:asciiTheme="majorHAnsi" w:eastAsia="Cambria" w:hAnsiTheme="majorHAnsi" w:cs="Arial"/>
              </w:rPr>
              <w:t>-</w:t>
            </w:r>
          </w:p>
        </w:tc>
      </w:tr>
    </w:tbl>
    <w:p w14:paraId="645475E4" w14:textId="77777777" w:rsidR="009003D2" w:rsidRPr="00320964" w:rsidRDefault="009003D2" w:rsidP="009003D2">
      <w:pPr>
        <w:rPr>
          <w:rFonts w:asciiTheme="majorHAnsi" w:eastAsia="Cambria" w:hAnsiTheme="majorHAnsi" w:cs="Arial"/>
          <w:sz w:val="24"/>
        </w:rPr>
      </w:pPr>
    </w:p>
    <w:p w14:paraId="173B9867" w14:textId="77777777" w:rsidR="009003D2" w:rsidRPr="001978F4" w:rsidRDefault="009003D2" w:rsidP="009003D2">
      <w:pPr>
        <w:pStyle w:val="Prrafodelista"/>
        <w:numPr>
          <w:ilvl w:val="0"/>
          <w:numId w:val="35"/>
        </w:numPr>
        <w:spacing w:line="276" w:lineRule="auto"/>
        <w:ind w:left="360"/>
        <w:rPr>
          <w:rFonts w:asciiTheme="majorHAnsi" w:eastAsia="Cambria" w:hAnsiTheme="majorHAnsi" w:cs="Arial"/>
        </w:rPr>
      </w:pPr>
      <w:r w:rsidRPr="001978F4">
        <w:rPr>
          <w:rFonts w:asciiTheme="majorHAnsi" w:eastAsia="Cambria" w:hAnsiTheme="majorHAnsi" w:cs="Arial"/>
        </w:rPr>
        <w:t>Usando el multímetro, medir los parámetros eléctricos (voltaje y corriente) en una carga conectada a una fuente de alimentación (Importante: considerar las siguientes configuraciones y consultar al JP sobre las mediciones).</w:t>
      </w:r>
    </w:p>
    <w:p w14:paraId="64526276" w14:textId="77777777" w:rsidR="009003D2" w:rsidRPr="00320964" w:rsidRDefault="009003D2" w:rsidP="009003D2">
      <w:pPr>
        <w:pStyle w:val="Prrafodelista"/>
        <w:ind w:left="360"/>
        <w:rPr>
          <w:rFonts w:asciiTheme="majorHAnsi" w:eastAsia="Cambria" w:hAnsiTheme="majorHAnsi" w:cs="Arial"/>
          <w:sz w:val="24"/>
        </w:rPr>
      </w:pPr>
    </w:p>
    <w:p w14:paraId="479827CD" w14:textId="77777777" w:rsidR="009003D2" w:rsidRPr="00320964" w:rsidRDefault="009003D2" w:rsidP="009003D2">
      <w:pPr>
        <w:pStyle w:val="Prrafodelista"/>
        <w:ind w:left="360"/>
        <w:rPr>
          <w:rFonts w:asciiTheme="majorHAnsi" w:eastAsia="Cambria" w:hAnsiTheme="majorHAnsi" w:cs="Arial"/>
          <w:b/>
          <w:i/>
          <w:sz w:val="24"/>
        </w:rPr>
      </w:pPr>
      <w:r w:rsidRPr="00320964">
        <w:rPr>
          <w:rFonts w:asciiTheme="majorHAnsi" w:eastAsia="Cambria" w:hAnsiTheme="majorHAnsi" w:cs="Arial"/>
          <w:b/>
          <w:i/>
          <w:sz w:val="24"/>
        </w:rPr>
        <w:t>Configuración para medir voltaje</w:t>
      </w:r>
    </w:p>
    <w:p w14:paraId="333BC2A2" w14:textId="77777777" w:rsidR="009003D2" w:rsidRPr="00320964" w:rsidRDefault="009003D2" w:rsidP="009003D2">
      <w:pPr>
        <w:pStyle w:val="Prrafodelista"/>
        <w:ind w:left="360"/>
        <w:rPr>
          <w:rFonts w:asciiTheme="majorHAnsi" w:eastAsia="Cambria" w:hAnsiTheme="majorHAnsi" w:cs="Arial"/>
          <w:sz w:val="24"/>
        </w:rPr>
      </w:pPr>
    </w:p>
    <w:p w14:paraId="16A68E8E" w14:textId="77777777" w:rsidR="009003D2" w:rsidRPr="00320964" w:rsidRDefault="009003D2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  <w:r w:rsidRPr="00320964">
        <w:rPr>
          <w:rFonts w:asciiTheme="majorHAnsi" w:hAnsiTheme="majorHAnsi"/>
          <w:noProof/>
          <w:lang w:val="en-US"/>
        </w:rPr>
        <w:drawing>
          <wp:inline distT="0" distB="0" distL="0" distR="0" wp14:anchorId="6E16ECF2" wp14:editId="008CFA93">
            <wp:extent cx="4622400" cy="2646000"/>
            <wp:effectExtent l="0" t="0" r="6985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9EED" w14:textId="77777777" w:rsidR="009003D2" w:rsidRPr="001978F4" w:rsidRDefault="009003D2" w:rsidP="009003D2">
      <w:pPr>
        <w:spacing w:before="240"/>
        <w:jc w:val="center"/>
        <w:rPr>
          <w:rFonts w:asciiTheme="majorHAnsi" w:eastAsia="Arial" w:hAnsiTheme="majorHAnsi" w:cs="Arial"/>
          <w:sz w:val="18"/>
          <w:szCs w:val="18"/>
        </w:rPr>
      </w:pPr>
      <w:r w:rsidRPr="001978F4">
        <w:rPr>
          <w:rFonts w:asciiTheme="majorHAnsi" w:eastAsia="Arial" w:hAnsiTheme="majorHAnsi" w:cs="Arial"/>
          <w:sz w:val="18"/>
          <w:szCs w:val="18"/>
        </w:rPr>
        <w:t>Figura 3. Configuración para la medición de voltaje usando el multímetro.</w:t>
      </w:r>
    </w:p>
    <w:p w14:paraId="3558AC8F" w14:textId="77777777" w:rsidR="009003D2" w:rsidRPr="00320964" w:rsidRDefault="009003D2" w:rsidP="009003D2">
      <w:pPr>
        <w:pStyle w:val="Prrafodelista"/>
        <w:ind w:left="360"/>
        <w:rPr>
          <w:rFonts w:asciiTheme="majorHAnsi" w:eastAsia="Cambria" w:hAnsiTheme="majorHAnsi" w:cs="Arial"/>
          <w:b/>
          <w:i/>
          <w:sz w:val="24"/>
        </w:rPr>
      </w:pPr>
    </w:p>
    <w:p w14:paraId="25E0C836" w14:textId="77777777" w:rsidR="009003D2" w:rsidRPr="00320964" w:rsidRDefault="009003D2" w:rsidP="009003D2">
      <w:pPr>
        <w:pStyle w:val="Prrafodelista"/>
        <w:ind w:left="360"/>
        <w:rPr>
          <w:rFonts w:asciiTheme="majorHAnsi" w:eastAsia="Cambria" w:hAnsiTheme="majorHAnsi" w:cs="Arial"/>
          <w:b/>
          <w:i/>
          <w:sz w:val="24"/>
        </w:rPr>
      </w:pPr>
    </w:p>
    <w:p w14:paraId="3B6D866D" w14:textId="77777777" w:rsidR="009003D2" w:rsidRPr="001978F4" w:rsidRDefault="009003D2" w:rsidP="001978F4">
      <w:pPr>
        <w:rPr>
          <w:rFonts w:asciiTheme="majorHAnsi" w:eastAsia="Cambria" w:hAnsiTheme="majorHAnsi" w:cs="Arial"/>
          <w:b/>
          <w:i/>
          <w:sz w:val="24"/>
        </w:rPr>
      </w:pPr>
    </w:p>
    <w:p w14:paraId="73CAD006" w14:textId="77777777" w:rsidR="009003D2" w:rsidRPr="00320964" w:rsidRDefault="009003D2" w:rsidP="009003D2">
      <w:pPr>
        <w:rPr>
          <w:rFonts w:asciiTheme="majorHAnsi" w:eastAsia="Cambria" w:hAnsiTheme="majorHAnsi" w:cs="Arial"/>
          <w:b/>
          <w:i/>
          <w:sz w:val="24"/>
        </w:rPr>
      </w:pPr>
      <w:r w:rsidRPr="00320964">
        <w:rPr>
          <w:rFonts w:asciiTheme="majorHAnsi" w:eastAsia="Cambria" w:hAnsiTheme="majorHAnsi" w:cs="Arial"/>
          <w:b/>
          <w:i/>
          <w:sz w:val="24"/>
        </w:rPr>
        <w:t>Configuración para medir corriente</w:t>
      </w:r>
    </w:p>
    <w:p w14:paraId="469B5A82" w14:textId="77777777" w:rsidR="009003D2" w:rsidRPr="00320964" w:rsidRDefault="009003D2" w:rsidP="009003D2">
      <w:pPr>
        <w:pStyle w:val="Prrafodelista"/>
        <w:ind w:left="360"/>
        <w:rPr>
          <w:rFonts w:asciiTheme="majorHAnsi" w:eastAsia="Cambria" w:hAnsiTheme="majorHAnsi" w:cs="Arial"/>
          <w:b/>
          <w:i/>
          <w:sz w:val="24"/>
        </w:rPr>
      </w:pPr>
    </w:p>
    <w:p w14:paraId="50EC0F75" w14:textId="77777777" w:rsidR="009003D2" w:rsidRPr="00B26A9B" w:rsidRDefault="009003D2" w:rsidP="009003D2">
      <w:pPr>
        <w:rPr>
          <w:rFonts w:asciiTheme="majorHAnsi" w:eastAsia="Cambria" w:hAnsiTheme="majorHAnsi" w:cs="Arial"/>
          <w:b/>
          <w:i/>
          <w:color w:val="C00000"/>
        </w:rPr>
      </w:pPr>
      <w:r w:rsidRPr="00B26A9B">
        <w:rPr>
          <w:rFonts w:asciiTheme="majorHAnsi" w:eastAsia="Cambria" w:hAnsiTheme="majorHAnsi" w:cs="Arial"/>
          <w:b/>
          <w:i/>
          <w:color w:val="C00000"/>
        </w:rPr>
        <w:t>Solicitar la verificación del JP antes de encender la fuente de alimentación.</w:t>
      </w:r>
    </w:p>
    <w:p w14:paraId="0B19DA5E" w14:textId="77777777" w:rsidR="009003D2" w:rsidRPr="00320964" w:rsidRDefault="009003D2" w:rsidP="009003D2">
      <w:pPr>
        <w:pStyle w:val="Prrafodelista"/>
        <w:ind w:left="360"/>
        <w:rPr>
          <w:rFonts w:asciiTheme="majorHAnsi" w:eastAsia="Cambria" w:hAnsiTheme="majorHAnsi" w:cs="Arial"/>
          <w:sz w:val="24"/>
        </w:rPr>
      </w:pPr>
    </w:p>
    <w:p w14:paraId="79DAF9F9" w14:textId="77777777" w:rsidR="009003D2" w:rsidRPr="00320964" w:rsidRDefault="009003D2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  <w:r w:rsidRPr="00320964">
        <w:rPr>
          <w:rFonts w:asciiTheme="majorHAnsi" w:hAnsiTheme="majorHAnsi"/>
          <w:noProof/>
          <w:lang w:val="en-US"/>
        </w:rPr>
        <w:drawing>
          <wp:inline distT="0" distB="0" distL="0" distR="0" wp14:anchorId="3B759A37" wp14:editId="29AA0E65">
            <wp:extent cx="4910400" cy="2692800"/>
            <wp:effectExtent l="0" t="0" r="508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04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BDA4" w14:textId="77777777" w:rsidR="009003D2" w:rsidRPr="001978F4" w:rsidRDefault="009003D2" w:rsidP="009003D2">
      <w:pPr>
        <w:spacing w:before="240"/>
        <w:jc w:val="center"/>
        <w:rPr>
          <w:rFonts w:asciiTheme="majorHAnsi" w:eastAsia="Arial" w:hAnsiTheme="majorHAnsi" w:cs="Arial"/>
          <w:sz w:val="18"/>
          <w:szCs w:val="18"/>
        </w:rPr>
      </w:pPr>
      <w:r w:rsidRPr="001978F4">
        <w:rPr>
          <w:rFonts w:asciiTheme="majorHAnsi" w:eastAsia="Arial" w:hAnsiTheme="majorHAnsi" w:cs="Arial"/>
          <w:sz w:val="18"/>
          <w:szCs w:val="18"/>
        </w:rPr>
        <w:t>Figura 4. Configuración para la medición de corriente usando el multímetro.</w:t>
      </w:r>
    </w:p>
    <w:p w14:paraId="10DC23E8" w14:textId="77777777" w:rsidR="009003D2" w:rsidRPr="00320964" w:rsidRDefault="009003D2" w:rsidP="009003D2">
      <w:pPr>
        <w:pStyle w:val="Prrafodelista"/>
        <w:ind w:left="360"/>
        <w:jc w:val="center"/>
        <w:rPr>
          <w:rFonts w:asciiTheme="majorHAnsi" w:eastAsia="Cambria" w:hAnsiTheme="majorHAnsi" w:cs="Arial"/>
          <w:sz w:val="24"/>
        </w:rPr>
      </w:pPr>
    </w:p>
    <w:p w14:paraId="685A4143" w14:textId="77777777" w:rsidR="009003D2" w:rsidRPr="00320964" w:rsidRDefault="009003D2" w:rsidP="009003D2">
      <w:pPr>
        <w:pStyle w:val="Prrafodelista"/>
        <w:numPr>
          <w:ilvl w:val="0"/>
          <w:numId w:val="35"/>
        </w:numPr>
        <w:spacing w:line="276" w:lineRule="auto"/>
        <w:ind w:left="360"/>
        <w:rPr>
          <w:rFonts w:asciiTheme="majorHAnsi" w:eastAsia="Cambria" w:hAnsiTheme="majorHAnsi" w:cs="Arial"/>
          <w:sz w:val="24"/>
        </w:rPr>
      </w:pPr>
      <w:r w:rsidRPr="00320964">
        <w:rPr>
          <w:rFonts w:asciiTheme="majorHAnsi" w:eastAsia="Cambria" w:hAnsiTheme="majorHAnsi" w:cs="Arial"/>
          <w:sz w:val="24"/>
        </w:rPr>
        <w:t>Registrar los valores medidos en la tabla 8. (</w:t>
      </w:r>
      <w:r w:rsidRPr="00320964">
        <w:rPr>
          <w:rFonts w:asciiTheme="majorHAnsi" w:eastAsia="Cambria" w:hAnsiTheme="majorHAnsi" w:cs="Arial"/>
          <w:b/>
          <w:sz w:val="24"/>
        </w:rPr>
        <w:t>1 punto</w:t>
      </w:r>
      <w:r w:rsidRPr="00320964">
        <w:rPr>
          <w:rFonts w:asciiTheme="majorHAnsi" w:eastAsia="Cambria" w:hAnsiTheme="majorHAnsi" w:cs="Arial"/>
          <w:sz w:val="24"/>
        </w:rPr>
        <w:t>)</w:t>
      </w:r>
    </w:p>
    <w:p w14:paraId="69869A34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4538"/>
      </w:tblGrid>
      <w:tr w:rsidR="009003D2" w:rsidRPr="00320964" w14:paraId="6934554C" w14:textId="77777777" w:rsidTr="00197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tcW w:w="3544" w:type="dxa"/>
            <w:vAlign w:val="center"/>
          </w:tcPr>
          <w:p w14:paraId="6BD6A830" w14:textId="77777777" w:rsidR="009003D2" w:rsidRPr="001978F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1978F4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8.</w:t>
            </w:r>
          </w:p>
        </w:tc>
        <w:tc>
          <w:tcPr>
            <w:tcW w:w="4538" w:type="dxa"/>
            <w:vAlign w:val="center"/>
          </w:tcPr>
          <w:p w14:paraId="24FF1779" w14:textId="77777777" w:rsidR="009003D2" w:rsidRPr="001978F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1978F4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Mediciones usando el multímetro</w:t>
            </w:r>
          </w:p>
        </w:tc>
      </w:tr>
      <w:tr w:rsidR="009003D2" w:rsidRPr="00320964" w14:paraId="20300988" w14:textId="77777777" w:rsidTr="001978F4">
        <w:tc>
          <w:tcPr>
            <w:tcW w:w="3544" w:type="dxa"/>
            <w:shd w:val="clear" w:color="auto" w:fill="E5F4F9" w:themeFill="accent6" w:themeFillTint="33"/>
          </w:tcPr>
          <w:p w14:paraId="17B9245F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Parámetro</w:t>
            </w:r>
          </w:p>
        </w:tc>
        <w:tc>
          <w:tcPr>
            <w:tcW w:w="4538" w:type="dxa"/>
            <w:shd w:val="clear" w:color="auto" w:fill="E5F4F9" w:themeFill="accent6" w:themeFillTint="33"/>
          </w:tcPr>
          <w:p w14:paraId="34B5093C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Valor</w:t>
            </w:r>
          </w:p>
        </w:tc>
      </w:tr>
      <w:tr w:rsidR="009003D2" w:rsidRPr="00320964" w14:paraId="02D23F3B" w14:textId="77777777" w:rsidTr="009003D2">
        <w:tc>
          <w:tcPr>
            <w:tcW w:w="3544" w:type="dxa"/>
          </w:tcPr>
          <w:p w14:paraId="6DEA6BDD" w14:textId="77777777" w:rsidR="009003D2" w:rsidRPr="00320964" w:rsidRDefault="009003D2" w:rsidP="009003D2">
            <w:pPr>
              <w:spacing w:line="276" w:lineRule="auto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Voltaje positivo de la fuente</w:t>
            </w:r>
          </w:p>
        </w:tc>
        <w:tc>
          <w:tcPr>
            <w:tcW w:w="4538" w:type="dxa"/>
            <w:vAlign w:val="center"/>
          </w:tcPr>
          <w:p w14:paraId="5538E5BC" w14:textId="77777777" w:rsidR="009003D2" w:rsidRPr="001836F0" w:rsidRDefault="009003D2" w:rsidP="001836F0">
            <w:pP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</w:tr>
      <w:tr w:rsidR="009003D2" w:rsidRPr="00320964" w14:paraId="19669430" w14:textId="77777777" w:rsidTr="009003D2">
        <w:tc>
          <w:tcPr>
            <w:tcW w:w="3544" w:type="dxa"/>
          </w:tcPr>
          <w:p w14:paraId="56D07D6B" w14:textId="77777777" w:rsidR="009003D2" w:rsidRPr="00320964" w:rsidRDefault="009003D2" w:rsidP="009003D2">
            <w:pPr>
              <w:spacing w:line="276" w:lineRule="auto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eastAsia="Cambria" w:hAnsiTheme="majorHAnsi" w:cs="Arial"/>
                <w:sz w:val="24"/>
              </w:rPr>
              <w:t>Corriente positiva de la fuente</w:t>
            </w:r>
          </w:p>
        </w:tc>
        <w:tc>
          <w:tcPr>
            <w:tcW w:w="4538" w:type="dxa"/>
            <w:vAlign w:val="center"/>
          </w:tcPr>
          <w:p w14:paraId="17685A8D" w14:textId="77777777" w:rsidR="009003D2" w:rsidRPr="001836F0" w:rsidRDefault="009003D2" w:rsidP="001836F0">
            <w:pP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</w:tr>
    </w:tbl>
    <w:p w14:paraId="0F4FBB6C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00D5EABE" w14:textId="77777777" w:rsidR="009003D2" w:rsidRPr="00320964" w:rsidRDefault="009003D2" w:rsidP="009003D2">
      <w:pPr>
        <w:rPr>
          <w:rFonts w:asciiTheme="majorHAnsi" w:eastAsia="Cambria" w:hAnsiTheme="majorHAnsi" w:cs="Arial"/>
          <w:sz w:val="24"/>
        </w:rPr>
      </w:pPr>
      <w:r w:rsidRPr="00320964">
        <w:rPr>
          <w:rFonts w:asciiTheme="majorHAnsi" w:eastAsia="Cambria" w:hAnsiTheme="majorHAnsi" w:cs="Arial"/>
          <w:sz w:val="24"/>
        </w:rPr>
        <w:br w:type="page"/>
      </w:r>
    </w:p>
    <w:p w14:paraId="299B1999" w14:textId="77777777" w:rsidR="001978F4" w:rsidRDefault="001978F4" w:rsidP="009003D2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3E31BA41" w14:textId="77777777" w:rsidR="009003D2" w:rsidRDefault="009003D2" w:rsidP="009003D2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 w:rsidRPr="001978F4">
        <w:rPr>
          <w:b/>
          <w:bCs/>
          <w:color w:val="00599D" w:themeColor="accent3"/>
          <w:sz w:val="24"/>
          <w:szCs w:val="24"/>
          <w:lang w:val="es-MX"/>
        </w:rPr>
        <w:t>EXPERIENCIA 3: Uso del analizador de espectros. (2.0 puntos)</w:t>
      </w:r>
    </w:p>
    <w:p w14:paraId="14C33362" w14:textId="77777777" w:rsidR="001978F4" w:rsidRDefault="001978F4" w:rsidP="009003D2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1F96F7A4" w14:textId="77777777" w:rsidR="001978F4" w:rsidRDefault="001978F4" w:rsidP="001978F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tbl>
      <w:tblPr>
        <w:tblStyle w:val="Tablaconcuadrcula"/>
        <w:tblW w:w="9464" w:type="dxa"/>
        <w:jc w:val="center"/>
        <w:tblBorders>
          <w:top w:val="single" w:sz="4" w:space="0" w:color="002D89"/>
          <w:left w:val="single" w:sz="4" w:space="0" w:color="002D89"/>
          <w:bottom w:val="single" w:sz="4" w:space="0" w:color="002D89"/>
          <w:right w:val="single" w:sz="4" w:space="0" w:color="002D89"/>
          <w:insideH w:val="single" w:sz="4" w:space="0" w:color="002D89"/>
          <w:insideV w:val="single" w:sz="4" w:space="0" w:color="002D89"/>
        </w:tblBorders>
        <w:shd w:val="clear" w:color="auto" w:fill="0096C8" w:themeFill="accent1"/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644"/>
        <w:gridCol w:w="7820"/>
      </w:tblGrid>
      <w:tr w:rsidR="001978F4" w:rsidRPr="00566AC4" w14:paraId="0E7022D8" w14:textId="77777777" w:rsidTr="00785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3"/>
          <w:jc w:val="center"/>
        </w:trPr>
        <w:tc>
          <w:tcPr>
            <w:tcW w:w="1644" w:type="dxa"/>
            <w:vAlign w:val="center"/>
          </w:tcPr>
          <w:p w14:paraId="7DA71B87" w14:textId="77777777" w:rsidR="001978F4" w:rsidRDefault="001978F4" w:rsidP="0078507B">
            <w:pPr>
              <w:spacing w:before="120" w:after="12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BF6F288" wp14:editId="4BC3544D">
                  <wp:extent cx="720000" cy="720000"/>
                  <wp:effectExtent l="0" t="0" r="0" b="0"/>
                  <wp:docPr id="42" name="Picture 1712421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0" w:type="dxa"/>
            <w:shd w:val="clear" w:color="auto" w:fill="FFFFFF" w:themeFill="background1"/>
            <w:vAlign w:val="center"/>
          </w:tcPr>
          <w:p w14:paraId="0ED7F8CA" w14:textId="615C0356" w:rsidR="001978F4" w:rsidRPr="00132666" w:rsidRDefault="00720FF5" w:rsidP="0078507B">
            <w:pPr>
              <w:pStyle w:val="Ttulo1"/>
              <w:numPr>
                <w:ilvl w:val="0"/>
                <w:numId w:val="0"/>
              </w:numPr>
              <w:spacing w:before="0" w:after="0"/>
              <w:outlineLvl w:val="0"/>
            </w:pPr>
            <w:r w:rsidRPr="008257FC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>Objetivo de aprendizaje:</w:t>
            </w:r>
            <w:r w:rsidR="008257FC" w:rsidRPr="008257FC">
              <w:rPr>
                <w:rFonts w:ascii="Montserrat" w:eastAsiaTheme="minorHAnsi" w:hAnsi="Montserrat" w:cstheme="minorBidi"/>
                <w:bCs/>
                <w:color w:val="00599D" w:themeColor="accent3"/>
                <w:sz w:val="24"/>
                <w:szCs w:val="24"/>
                <w:lang w:val="es-MX"/>
              </w:rPr>
              <w:t xml:space="preserve"> Conocer el funcionamiento del analizador de espectros a partir de la visualización de señales en el dominio la frecuencia.</w:t>
            </w:r>
          </w:p>
        </w:tc>
      </w:tr>
    </w:tbl>
    <w:p w14:paraId="7EF57A8D" w14:textId="77777777" w:rsidR="001978F4" w:rsidRDefault="001978F4" w:rsidP="001978F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2A6B7B5E" w14:textId="77777777" w:rsidR="001978F4" w:rsidRDefault="001978F4" w:rsidP="001978F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7868A0A2" w14:textId="77777777" w:rsidR="001978F4" w:rsidRPr="00403BCE" w:rsidRDefault="001978F4" w:rsidP="001978F4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>
        <w:rPr>
          <w:b/>
          <w:bCs/>
          <w:color w:val="00599D" w:themeColor="accent3"/>
          <w:sz w:val="24"/>
          <w:szCs w:val="24"/>
          <w:lang w:val="es-MX"/>
        </w:rPr>
        <w:t>Indicaciones:</w:t>
      </w:r>
    </w:p>
    <w:p w14:paraId="60E75EBC" w14:textId="77777777" w:rsidR="001978F4" w:rsidRPr="001978F4" w:rsidRDefault="001978F4" w:rsidP="009003D2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</w:p>
    <w:p w14:paraId="272A441D" w14:textId="77777777" w:rsidR="009003D2" w:rsidRPr="00320964" w:rsidRDefault="009003D2" w:rsidP="009003D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ajorHAnsi" w:eastAsia="Arial" w:hAnsiTheme="majorHAnsi" w:cs="Arial"/>
          <w:b/>
          <w:color w:val="000000"/>
          <w:sz w:val="24"/>
          <w:szCs w:val="24"/>
        </w:rPr>
      </w:pPr>
    </w:p>
    <w:p w14:paraId="1B83E301" w14:textId="77777777" w:rsidR="009003D2" w:rsidRPr="00977C1C" w:rsidRDefault="009003D2" w:rsidP="009003D2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977C1C">
        <w:rPr>
          <w:rFonts w:asciiTheme="majorHAnsi" w:eastAsia="Cambria" w:hAnsiTheme="majorHAnsi" w:cs="Arial"/>
        </w:rPr>
        <w:t xml:space="preserve">Con ayuda del Jefe de Prácticas describa el funcionamiento y controles fundamentales del Analizador de espectros </w:t>
      </w:r>
    </w:p>
    <w:p w14:paraId="2DA8685E" w14:textId="77777777" w:rsidR="009003D2" w:rsidRPr="00977C1C" w:rsidRDefault="009003D2" w:rsidP="009003D2">
      <w:pPr>
        <w:pStyle w:val="Prrafodelista"/>
        <w:spacing w:line="276" w:lineRule="auto"/>
        <w:rPr>
          <w:rFonts w:asciiTheme="majorHAnsi" w:eastAsia="Cambria" w:hAnsiTheme="majorHAnsi" w:cs="Arial"/>
        </w:rPr>
      </w:pPr>
    </w:p>
    <w:p w14:paraId="30B8B12C" w14:textId="77777777" w:rsidR="009003D2" w:rsidRPr="00977C1C" w:rsidRDefault="009003D2" w:rsidP="009003D2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977C1C">
        <w:rPr>
          <w:rFonts w:asciiTheme="majorHAnsi" w:eastAsia="Cambria" w:hAnsiTheme="majorHAnsi" w:cs="Arial"/>
        </w:rPr>
        <w:t>Realice la medición del espectro de una radio FM comercial, para ello hacer las conexiones de la figura 5.</w:t>
      </w:r>
    </w:p>
    <w:p w14:paraId="3871A25A" w14:textId="77777777" w:rsidR="009003D2" w:rsidRPr="00320964" w:rsidRDefault="009003D2" w:rsidP="009003D2">
      <w:pPr>
        <w:pStyle w:val="Prrafodelista"/>
        <w:rPr>
          <w:rFonts w:asciiTheme="majorHAnsi" w:eastAsia="Cambria" w:hAnsiTheme="majorHAnsi" w:cs="Arial"/>
          <w:sz w:val="24"/>
        </w:rPr>
      </w:pPr>
    </w:p>
    <w:p w14:paraId="7A6E2777" w14:textId="77777777" w:rsidR="009003D2" w:rsidRPr="00320964" w:rsidRDefault="009003D2" w:rsidP="009003D2">
      <w:pPr>
        <w:spacing w:line="276" w:lineRule="auto"/>
        <w:jc w:val="center"/>
        <w:rPr>
          <w:rFonts w:asciiTheme="majorHAnsi" w:eastAsia="Cambria" w:hAnsiTheme="majorHAnsi" w:cstheme="majorHAnsi"/>
          <w:sz w:val="30"/>
          <w:szCs w:val="30"/>
        </w:rPr>
      </w:pPr>
      <w:r w:rsidRPr="00320964">
        <w:rPr>
          <w:rFonts w:asciiTheme="majorHAnsi" w:eastAsia="Cambria" w:hAnsiTheme="majorHAnsi" w:cstheme="majorHAnsi"/>
          <w:sz w:val="30"/>
          <w:szCs w:val="30"/>
          <w:shd w:val="clear" w:color="auto" w:fill="F2F2F2" w:themeFill="background1" w:themeFillShade="F2"/>
        </w:rPr>
        <w:t xml:space="preserve">Antena VHF/UHF </w:t>
      </w:r>
      <w:r w:rsidRPr="00320964">
        <w:rPr>
          <w:rFonts w:asciiTheme="majorHAnsi" w:eastAsia="Cambria" w:hAnsiTheme="majorHAnsi" w:cstheme="majorHAnsi"/>
          <w:sz w:val="30"/>
          <w:szCs w:val="30"/>
          <w:shd w:val="clear" w:color="auto" w:fill="F2F2F2" w:themeFill="background1" w:themeFillShade="F2"/>
        </w:rPr>
        <w:sym w:font="Wingdings" w:char="F0E0"/>
      </w:r>
      <w:r w:rsidRPr="00320964">
        <w:rPr>
          <w:rFonts w:asciiTheme="majorHAnsi" w:eastAsia="Cambria" w:hAnsiTheme="majorHAnsi" w:cstheme="majorHAnsi"/>
          <w:sz w:val="30"/>
          <w:szCs w:val="30"/>
          <w:shd w:val="clear" w:color="auto" w:fill="F2F2F2" w:themeFill="background1" w:themeFillShade="F2"/>
        </w:rPr>
        <w:t xml:space="preserve"> Adaptador F/N </w:t>
      </w:r>
      <w:r w:rsidRPr="00320964">
        <w:rPr>
          <w:rFonts w:asciiTheme="majorHAnsi" w:eastAsia="Cambria" w:hAnsiTheme="majorHAnsi" w:cstheme="majorHAnsi"/>
          <w:sz w:val="30"/>
          <w:szCs w:val="30"/>
          <w:shd w:val="clear" w:color="auto" w:fill="F2F2F2" w:themeFill="background1" w:themeFillShade="F2"/>
        </w:rPr>
        <w:sym w:font="Wingdings" w:char="F0E0"/>
      </w:r>
      <w:r w:rsidRPr="00320964">
        <w:rPr>
          <w:rFonts w:asciiTheme="majorHAnsi" w:eastAsia="Cambria" w:hAnsiTheme="majorHAnsi" w:cstheme="majorHAnsi"/>
          <w:sz w:val="30"/>
          <w:szCs w:val="30"/>
          <w:shd w:val="clear" w:color="auto" w:fill="F2F2F2" w:themeFill="background1" w:themeFillShade="F2"/>
        </w:rPr>
        <w:t xml:space="preserve"> Analizador de espectros</w:t>
      </w:r>
    </w:p>
    <w:p w14:paraId="6EECF916" w14:textId="77777777" w:rsidR="009003D2" w:rsidRPr="00320964" w:rsidRDefault="009003D2" w:rsidP="009003D2">
      <w:pPr>
        <w:pStyle w:val="Prrafodelista"/>
        <w:spacing w:line="276" w:lineRule="auto"/>
        <w:rPr>
          <w:rFonts w:asciiTheme="majorHAnsi" w:eastAsia="Cambria" w:hAnsiTheme="majorHAnsi" w:cs="Arial"/>
          <w:sz w:val="24"/>
        </w:rPr>
      </w:pPr>
    </w:p>
    <w:p w14:paraId="141CC0BF" w14:textId="77777777" w:rsidR="009003D2" w:rsidRPr="00320964" w:rsidRDefault="009003D2" w:rsidP="009003D2">
      <w:pPr>
        <w:spacing w:line="276" w:lineRule="auto"/>
        <w:ind w:left="360"/>
        <w:jc w:val="center"/>
        <w:rPr>
          <w:rFonts w:asciiTheme="majorHAnsi" w:eastAsia="Cambria" w:hAnsiTheme="majorHAnsi" w:cs="Arial"/>
          <w:sz w:val="24"/>
        </w:rPr>
      </w:pPr>
      <w:r w:rsidRPr="00320964">
        <w:rPr>
          <w:rFonts w:asciiTheme="majorHAnsi" w:eastAsia="Cambria" w:hAnsiTheme="majorHAnsi"/>
          <w:noProof/>
          <w:lang w:val="en-US"/>
        </w:rPr>
        <mc:AlternateContent>
          <mc:Choice Requires="wpg">
            <w:drawing>
              <wp:inline distT="0" distB="0" distL="0" distR="0" wp14:anchorId="1F85E26B" wp14:editId="6E4BF18B">
                <wp:extent cx="5204460" cy="2128984"/>
                <wp:effectExtent l="0" t="0" r="0" b="2413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460" cy="2128984"/>
                          <a:chOff x="0" y="0"/>
                          <a:chExt cx="5204460" cy="2128984"/>
                        </a:xfrm>
                      </wpg:grpSpPr>
                      <wpg:grpSp>
                        <wpg:cNvPr id="27" name="Grupo 27"/>
                        <wpg:cNvGrpSpPr/>
                        <wpg:grpSpPr>
                          <a:xfrm>
                            <a:off x="0" y="0"/>
                            <a:ext cx="5204460" cy="1971675"/>
                            <a:chOff x="-1551940" y="-19050"/>
                            <a:chExt cx="5204460" cy="1971675"/>
                          </a:xfrm>
                        </wpg:grpSpPr>
                        <pic:pic xmlns:pic="http://schemas.openxmlformats.org/drawingml/2006/picture">
                          <pic:nvPicPr>
                            <pic:cNvPr id="29" name="Imagen 29" descr="Image result for Agilent E4402B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646"/>
                            <a:stretch/>
                          </pic:blipFill>
                          <pic:spPr bwMode="auto">
                            <a:xfrm>
                              <a:off x="542925" y="0"/>
                              <a:ext cx="3109595" cy="1952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0" name="Imagen 30" descr="Antena Digital Hdtv Con Orejas De Conejo Tradicional,Tn-015 Pasiva Para  Interiores Con Receptor De Señal Vhf Y Uhf _ Popular En El Mercado  Americano - Buy Orejas De Conejo Antena Pasiva Antena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774" t="12630" r="14423" b="28723"/>
                            <a:stretch/>
                          </pic:blipFill>
                          <pic:spPr bwMode="auto">
                            <a:xfrm>
                              <a:off x="-1551940" y="-19050"/>
                              <a:ext cx="2094865" cy="186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g:grpSp>
                        <wpg:cNvPr id="34" name="Grupo 34"/>
                        <wpg:cNvGrpSpPr/>
                        <wpg:grpSpPr>
                          <a:xfrm>
                            <a:off x="942975" y="1609725"/>
                            <a:ext cx="2162175" cy="519259"/>
                            <a:chOff x="4041" y="9146"/>
                            <a:chExt cx="4229" cy="454"/>
                          </a:xfrm>
                        </wpg:grpSpPr>
                        <wps:wsp>
                          <wps:cNvPr id="35" name="Conector recto de flecha 35"/>
                          <wps:cNvCnPr/>
                          <wps:spPr>
                            <a:xfrm>
                              <a:off x="4065" y="9146"/>
                              <a:ext cx="0" cy="454"/>
                            </a:xfrm>
                            <a:prstGeom prst="straightConnector1">
                              <a:avLst/>
                            </a:prstGeom>
                            <a:noFill/>
                            <a:ln w="34925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oval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6" name="Conector recto de flecha 36"/>
                          <wps:cNvCnPr/>
                          <wps:spPr>
                            <a:xfrm>
                              <a:off x="8250" y="9146"/>
                              <a:ext cx="0" cy="454"/>
                            </a:xfrm>
                            <a:prstGeom prst="straightConnector1">
                              <a:avLst/>
                            </a:prstGeom>
                            <a:noFill/>
                            <a:ln w="34925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oval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7" name="Conector recto de flecha 37"/>
                          <wps:cNvCnPr/>
                          <wps:spPr>
                            <a:xfrm>
                              <a:off x="4041" y="9600"/>
                              <a:ext cx="4229" cy="0"/>
                            </a:xfrm>
                            <a:prstGeom prst="straightConnector1">
                              <a:avLst/>
                            </a:prstGeom>
                            <a:noFill/>
                            <a:ln w="34925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A596EF" id="Grupo 26" o:spid="_x0000_s1026" style="width:409.8pt;height:167.65pt;mso-position-horizontal-relative:char;mso-position-vertical-relative:line" coordsize="52044,2128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">
                <v:group id="Grupo 27" o:spid="_x0000_s1027" style="position:absolute;width:52044;height:19716" coordorigin="-15519,-190" coordsize="52044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9" o:spid="_x0000_s1028" type="#_x0000_t75" alt="Image result for Agilent E4402B" style="position:absolute;left:5429;width:31096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">
                    <v:imagedata r:id="rId17" o:title="Image result for Agilent E4402B" cropbottom="3700f"/>
                  </v:shape>
                  <v:shape id="Imagen 30" o:spid="_x0000_s1029" type="#_x0000_t75" alt="Antena Digital Hdtv Con Orejas De Conejo Tradicional,Tn-015 Pasiva Para  Interiores Con Receptor De Señal Vhf Y Uhf _ Popular En El Mercado  Americano - Buy Orejas De Conejo Antena Pasiva Antena" style="position:absolute;left:-15519;top:-190;width:20948;height:1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">
                    <v:imagedata r:id="rId18" o:title="Antena Digital Hdtv Con Orejas De Conejo Tradicional,Tn-015 Pasiva Para  Interiores Con Receptor De Señal Vhf Y Uhf _ Popular En El Mercado  Americano - Buy Orejas De Conejo Antena Pasiva Antena" croptop="8277f" cropbottom="18824f" cropleft="12959f" cropright="9452f"/>
                  </v:shape>
                </v:group>
                <v:group id="Grupo 34" o:spid="_x0000_s1030" style="position:absolute;left:9429;top:16097;width:21622;height:5192" coordorigin="4041,9146" coordsize="422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Conector recto de flecha 35" o:spid="_x0000_s1031" type="#_x0000_t32" style="position:absolute;left:4065;top:9146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" strokecolor="#0096c8 [3204]" strokeweight="2.75pt">
                    <v:stroke startarrow="oval"/>
                  </v:shape>
                  <v:shape id="Conector recto de flecha 36" o:spid="_x0000_s1032" type="#_x0000_t32" style="position:absolute;left:8250;top:9146;width:0;height:4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" strokecolor="#0096c8 [3204]" strokeweight="2.75pt">
                    <v:stroke startarrow="oval"/>
                  </v:shape>
                  <v:shape id="Conector recto de flecha 37" o:spid="_x0000_s1033" type="#_x0000_t32" style="position:absolute;left:4041;top:9600;width:4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" strokecolor="#0096c8 [3204]" strokeweight="2.75pt"/>
                </v:group>
                <w10:anchorlock/>
              </v:group>
            </w:pict>
          </mc:Fallback>
        </mc:AlternateContent>
      </w:r>
    </w:p>
    <w:p w14:paraId="2E1B2DB0" w14:textId="77777777" w:rsidR="009003D2" w:rsidRPr="00977C1C" w:rsidRDefault="009003D2" w:rsidP="009003D2">
      <w:pPr>
        <w:spacing w:before="240"/>
        <w:jc w:val="center"/>
        <w:rPr>
          <w:rFonts w:asciiTheme="majorHAnsi" w:eastAsia="Arial" w:hAnsiTheme="majorHAnsi" w:cs="Arial"/>
          <w:sz w:val="18"/>
          <w:szCs w:val="18"/>
        </w:rPr>
      </w:pPr>
      <w:r w:rsidRPr="00977C1C">
        <w:rPr>
          <w:rFonts w:asciiTheme="majorHAnsi" w:eastAsia="Arial" w:hAnsiTheme="majorHAnsi" w:cs="Arial"/>
          <w:sz w:val="18"/>
          <w:szCs w:val="18"/>
        </w:rPr>
        <w:t>Figura 5. Analizador de espectros y antena.</w:t>
      </w:r>
    </w:p>
    <w:p w14:paraId="63B48BA8" w14:textId="77777777" w:rsidR="009003D2" w:rsidRPr="00320964" w:rsidRDefault="009003D2" w:rsidP="009003D2">
      <w:pPr>
        <w:pStyle w:val="Prrafodelista"/>
        <w:spacing w:line="276" w:lineRule="auto"/>
        <w:rPr>
          <w:rFonts w:asciiTheme="majorHAnsi" w:eastAsia="Cambria" w:hAnsiTheme="majorHAnsi" w:cs="Arial"/>
          <w:sz w:val="24"/>
        </w:rPr>
      </w:pPr>
    </w:p>
    <w:p w14:paraId="205E9A41" w14:textId="77777777" w:rsidR="009003D2" w:rsidRPr="00977C1C" w:rsidRDefault="009003D2" w:rsidP="009003D2">
      <w:pPr>
        <w:pStyle w:val="Prrafodelista"/>
        <w:ind w:left="432"/>
        <w:rPr>
          <w:rFonts w:asciiTheme="majorHAnsi" w:eastAsia="Cambria" w:hAnsiTheme="majorHAnsi" w:cs="Arial"/>
        </w:rPr>
      </w:pPr>
      <w:r w:rsidRPr="00977C1C">
        <w:rPr>
          <w:rFonts w:asciiTheme="majorHAnsi" w:eastAsia="Cambria" w:hAnsiTheme="majorHAnsi" w:cs="Arial"/>
        </w:rPr>
        <w:t>Considerar las siguientes emisoras FM por grupo de trabajo:</w:t>
      </w:r>
    </w:p>
    <w:p w14:paraId="68506A81" w14:textId="77777777" w:rsidR="009003D2" w:rsidRPr="00320964" w:rsidRDefault="009003D2" w:rsidP="009003D2">
      <w:pPr>
        <w:pStyle w:val="Prrafodelista"/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522"/>
        <w:gridCol w:w="5716"/>
      </w:tblGrid>
      <w:tr w:rsidR="009003D2" w:rsidRPr="00320964" w14:paraId="33A12720" w14:textId="77777777" w:rsidTr="00977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tcW w:w="1217" w:type="dxa"/>
          </w:tcPr>
          <w:p w14:paraId="7012CE39" w14:textId="77777777" w:rsidR="009003D2" w:rsidRPr="00977C1C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977C1C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Tabla 9.</w:t>
            </w:r>
          </w:p>
        </w:tc>
        <w:tc>
          <w:tcPr>
            <w:tcW w:w="7238" w:type="dxa"/>
            <w:gridSpan w:val="2"/>
          </w:tcPr>
          <w:p w14:paraId="1C7E481C" w14:textId="77777777" w:rsidR="009003D2" w:rsidRPr="00977C1C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</w:pPr>
            <w:r w:rsidRPr="00977C1C">
              <w:rPr>
                <w:rFonts w:asciiTheme="majorHAnsi" w:eastAsia="Arial" w:hAnsiTheme="majorHAnsi" w:cs="Arial"/>
                <w:b/>
                <w:color w:val="FFFFFF" w:themeColor="background1"/>
                <w:sz w:val="24"/>
                <w:szCs w:val="24"/>
              </w:rPr>
              <w:t>Parámetros de emisoras FM</w:t>
            </w:r>
          </w:p>
        </w:tc>
      </w:tr>
      <w:tr w:rsidR="009003D2" w:rsidRPr="00320964" w14:paraId="78AC46AD" w14:textId="77777777" w:rsidTr="00977C1C">
        <w:trPr>
          <w:jc w:val="center"/>
        </w:trPr>
        <w:tc>
          <w:tcPr>
            <w:tcW w:w="1217" w:type="dxa"/>
            <w:shd w:val="clear" w:color="auto" w:fill="E5F4F9" w:themeFill="accent6" w:themeFillTint="33"/>
          </w:tcPr>
          <w:p w14:paraId="4866BF01" w14:textId="77777777" w:rsidR="009003D2" w:rsidRPr="00320964" w:rsidRDefault="009003D2" w:rsidP="009003D2">
            <w:pPr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Grupo</w:t>
            </w:r>
          </w:p>
        </w:tc>
        <w:tc>
          <w:tcPr>
            <w:tcW w:w="1522" w:type="dxa"/>
            <w:shd w:val="clear" w:color="auto" w:fill="E5F4F9" w:themeFill="accent6" w:themeFillTint="33"/>
          </w:tcPr>
          <w:p w14:paraId="28BA7509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Portadora</w:t>
            </w:r>
          </w:p>
        </w:tc>
        <w:tc>
          <w:tcPr>
            <w:tcW w:w="5716" w:type="dxa"/>
            <w:shd w:val="clear" w:color="auto" w:fill="E5F4F9" w:themeFill="accent6" w:themeFillTint="33"/>
          </w:tcPr>
          <w:p w14:paraId="1428B4C9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Nombre comercial</w:t>
            </w:r>
          </w:p>
        </w:tc>
      </w:tr>
      <w:tr w:rsidR="009003D2" w:rsidRPr="00320964" w14:paraId="5A7C70DD" w14:textId="77777777" w:rsidTr="00977C1C">
        <w:trPr>
          <w:jc w:val="center"/>
        </w:trPr>
        <w:tc>
          <w:tcPr>
            <w:tcW w:w="1217" w:type="dxa"/>
          </w:tcPr>
          <w:p w14:paraId="04205BE1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1</w:t>
            </w:r>
          </w:p>
        </w:tc>
        <w:tc>
          <w:tcPr>
            <w:tcW w:w="1522" w:type="dxa"/>
          </w:tcPr>
          <w:p w14:paraId="6871721F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hAnsiTheme="majorHAnsi" w:cs="Arial"/>
                <w:sz w:val="24"/>
                <w:szCs w:val="24"/>
              </w:rPr>
              <w:t>88.3 MHz</w:t>
            </w:r>
          </w:p>
        </w:tc>
        <w:tc>
          <w:tcPr>
            <w:tcW w:w="5716" w:type="dxa"/>
          </w:tcPr>
          <w:p w14:paraId="6333EF9E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hAnsiTheme="majorHAnsi" w:cs="Arial"/>
                <w:sz w:val="24"/>
                <w:szCs w:val="24"/>
              </w:rPr>
              <w:t>Mágica</w:t>
            </w:r>
          </w:p>
        </w:tc>
      </w:tr>
      <w:tr w:rsidR="009003D2" w:rsidRPr="00320964" w14:paraId="780976CE" w14:textId="77777777" w:rsidTr="00977C1C">
        <w:trPr>
          <w:jc w:val="center"/>
        </w:trPr>
        <w:tc>
          <w:tcPr>
            <w:tcW w:w="1217" w:type="dxa"/>
          </w:tcPr>
          <w:p w14:paraId="7302C0C6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2</w:t>
            </w:r>
          </w:p>
        </w:tc>
        <w:tc>
          <w:tcPr>
            <w:tcW w:w="1522" w:type="dxa"/>
          </w:tcPr>
          <w:p w14:paraId="4BAA5AC0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hAnsiTheme="majorHAnsi" w:cs="Arial"/>
                <w:sz w:val="24"/>
                <w:szCs w:val="24"/>
              </w:rPr>
              <w:t>89.7 MHz</w:t>
            </w:r>
          </w:p>
        </w:tc>
        <w:tc>
          <w:tcPr>
            <w:tcW w:w="5716" w:type="dxa"/>
          </w:tcPr>
          <w:p w14:paraId="6168441A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hAnsiTheme="majorHAnsi" w:cs="Arial"/>
                <w:sz w:val="24"/>
                <w:szCs w:val="24"/>
              </w:rPr>
              <w:t>RPP</w:t>
            </w:r>
          </w:p>
        </w:tc>
      </w:tr>
      <w:tr w:rsidR="009003D2" w:rsidRPr="00320964" w14:paraId="78DBC087" w14:textId="77777777" w:rsidTr="00977C1C">
        <w:trPr>
          <w:jc w:val="center"/>
        </w:trPr>
        <w:tc>
          <w:tcPr>
            <w:tcW w:w="1217" w:type="dxa"/>
          </w:tcPr>
          <w:p w14:paraId="1E1FA31E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3</w:t>
            </w:r>
          </w:p>
        </w:tc>
        <w:tc>
          <w:tcPr>
            <w:tcW w:w="1522" w:type="dxa"/>
          </w:tcPr>
          <w:p w14:paraId="3EC16720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hAnsiTheme="majorHAnsi" w:cs="Arial"/>
                <w:sz w:val="24"/>
                <w:szCs w:val="24"/>
              </w:rPr>
              <w:t>95.5 MHz</w:t>
            </w:r>
          </w:p>
        </w:tc>
        <w:tc>
          <w:tcPr>
            <w:tcW w:w="5716" w:type="dxa"/>
          </w:tcPr>
          <w:p w14:paraId="1C9E1D6E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hAnsiTheme="majorHAnsi" w:cs="Arial"/>
                <w:sz w:val="24"/>
                <w:szCs w:val="24"/>
              </w:rPr>
              <w:t>Exitosa</w:t>
            </w:r>
          </w:p>
        </w:tc>
      </w:tr>
      <w:tr w:rsidR="009003D2" w:rsidRPr="00320964" w14:paraId="2152A1C5" w14:textId="77777777" w:rsidTr="00977C1C">
        <w:trPr>
          <w:jc w:val="center"/>
        </w:trPr>
        <w:tc>
          <w:tcPr>
            <w:tcW w:w="1217" w:type="dxa"/>
          </w:tcPr>
          <w:p w14:paraId="2175E465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b/>
                <w:sz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4</w:t>
            </w:r>
          </w:p>
        </w:tc>
        <w:tc>
          <w:tcPr>
            <w:tcW w:w="1522" w:type="dxa"/>
          </w:tcPr>
          <w:p w14:paraId="42C7B927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hAnsiTheme="majorHAnsi" w:cs="Arial"/>
                <w:sz w:val="24"/>
                <w:szCs w:val="24"/>
              </w:rPr>
              <w:t>103.9 MHz</w:t>
            </w:r>
          </w:p>
        </w:tc>
        <w:tc>
          <w:tcPr>
            <w:tcW w:w="5716" w:type="dxa"/>
          </w:tcPr>
          <w:p w14:paraId="0316EB6F" w14:textId="77777777" w:rsidR="009003D2" w:rsidRPr="00320964" w:rsidRDefault="009003D2" w:rsidP="009003D2">
            <w:pPr>
              <w:spacing w:line="276" w:lineRule="auto"/>
              <w:jc w:val="center"/>
              <w:rPr>
                <w:rFonts w:asciiTheme="majorHAnsi" w:eastAsia="Cambria" w:hAnsiTheme="majorHAnsi" w:cs="Arial"/>
                <w:sz w:val="24"/>
              </w:rPr>
            </w:pPr>
            <w:r w:rsidRPr="00320964">
              <w:rPr>
                <w:rFonts w:asciiTheme="majorHAnsi" w:hAnsiTheme="majorHAnsi" w:cs="Arial"/>
                <w:sz w:val="24"/>
                <w:szCs w:val="24"/>
              </w:rPr>
              <w:t>Nacional</w:t>
            </w:r>
          </w:p>
        </w:tc>
      </w:tr>
    </w:tbl>
    <w:p w14:paraId="7A14CEFE" w14:textId="77777777" w:rsidR="009003D2" w:rsidRDefault="009003D2" w:rsidP="006C2B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6898AF0A" w14:textId="77777777" w:rsidR="006C2BD2" w:rsidRDefault="006C2BD2" w:rsidP="006C2B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44801442" w14:textId="77777777" w:rsidR="006C2BD2" w:rsidRPr="006C2BD2" w:rsidRDefault="006C2BD2" w:rsidP="006C2B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772BA392" w14:textId="77777777" w:rsidR="00FE6063" w:rsidRDefault="00FE6063" w:rsidP="009003D2">
      <w:pPr>
        <w:pStyle w:val="Prrafodelista"/>
        <w:ind w:left="432"/>
        <w:rPr>
          <w:rFonts w:asciiTheme="majorHAnsi" w:hAnsiTheme="majorHAnsi" w:cs="Arial"/>
        </w:rPr>
      </w:pPr>
    </w:p>
    <w:p w14:paraId="0B55E19C" w14:textId="77777777" w:rsidR="009003D2" w:rsidRDefault="009003D2" w:rsidP="009003D2">
      <w:pPr>
        <w:pStyle w:val="Prrafodelista"/>
        <w:ind w:left="432"/>
        <w:rPr>
          <w:rFonts w:asciiTheme="majorHAnsi" w:hAnsiTheme="majorHAnsi" w:cs="Arial"/>
        </w:rPr>
      </w:pPr>
      <w:r w:rsidRPr="00977C1C">
        <w:rPr>
          <w:rFonts w:asciiTheme="majorHAnsi" w:hAnsiTheme="majorHAnsi" w:cs="Arial"/>
        </w:rPr>
        <w:t>Usar los siguientes parámetros para la configuración del analizador</w:t>
      </w:r>
    </w:p>
    <w:p w14:paraId="78BCD08C" w14:textId="77777777" w:rsidR="00977C1C" w:rsidRDefault="00977C1C" w:rsidP="009003D2">
      <w:pPr>
        <w:pStyle w:val="Prrafodelista"/>
        <w:ind w:left="432"/>
        <w:rPr>
          <w:rFonts w:asciiTheme="majorHAnsi" w:hAnsiTheme="majorHAnsi" w:cs="Arial"/>
        </w:rPr>
      </w:pPr>
    </w:p>
    <w:p w14:paraId="7E997182" w14:textId="77777777" w:rsidR="00977C1C" w:rsidRDefault="00977C1C" w:rsidP="009003D2">
      <w:pPr>
        <w:pStyle w:val="Prrafodelista"/>
        <w:ind w:left="432"/>
        <w:rPr>
          <w:rFonts w:asciiTheme="majorHAnsi" w:hAnsiTheme="majorHAnsi" w:cs="Arial"/>
        </w:rPr>
      </w:pPr>
    </w:p>
    <w:tbl>
      <w:tblPr>
        <w:tblStyle w:val="Tablaconcuadrcula"/>
        <w:tblW w:w="8440" w:type="dxa"/>
        <w:jc w:val="center"/>
        <w:tblLook w:val="04A0" w:firstRow="1" w:lastRow="0" w:firstColumn="1" w:lastColumn="0" w:noHBand="0" w:noVBand="1"/>
      </w:tblPr>
      <w:tblGrid>
        <w:gridCol w:w="2694"/>
        <w:gridCol w:w="5746"/>
      </w:tblGrid>
      <w:tr w:rsidR="009003D2" w:rsidRPr="00320964" w14:paraId="6DE80551" w14:textId="77777777" w:rsidTr="00977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  <w:jc w:val="center"/>
        </w:trPr>
        <w:tc>
          <w:tcPr>
            <w:tcW w:w="2694" w:type="dxa"/>
          </w:tcPr>
          <w:p w14:paraId="4D42703A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Arial" w:hAnsiTheme="majorHAnsi" w:cs="Arial"/>
                <w:b/>
                <w:sz w:val="24"/>
                <w:szCs w:val="24"/>
              </w:rPr>
              <w:t>Tabla 10.</w:t>
            </w:r>
          </w:p>
        </w:tc>
        <w:tc>
          <w:tcPr>
            <w:tcW w:w="5746" w:type="dxa"/>
          </w:tcPr>
          <w:p w14:paraId="08D852AA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Arial" w:hAnsiTheme="majorHAnsi" w:cs="Arial"/>
                <w:b/>
                <w:sz w:val="24"/>
                <w:szCs w:val="24"/>
              </w:rPr>
              <w:t>Parámetros de configuración del analizador de espectros</w:t>
            </w:r>
          </w:p>
        </w:tc>
      </w:tr>
      <w:tr w:rsidR="009003D2" w:rsidRPr="00320964" w14:paraId="376095B6" w14:textId="77777777" w:rsidTr="00977C1C">
        <w:trPr>
          <w:jc w:val="center"/>
        </w:trPr>
        <w:tc>
          <w:tcPr>
            <w:tcW w:w="2694" w:type="dxa"/>
            <w:shd w:val="clear" w:color="auto" w:fill="E5F4F9" w:themeFill="accent6" w:themeFillTint="33"/>
          </w:tcPr>
          <w:p w14:paraId="7920F227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Parámetro</w:t>
            </w:r>
          </w:p>
        </w:tc>
        <w:tc>
          <w:tcPr>
            <w:tcW w:w="5746" w:type="dxa"/>
            <w:shd w:val="clear" w:color="auto" w:fill="E5F4F9" w:themeFill="accent6" w:themeFillTint="33"/>
          </w:tcPr>
          <w:p w14:paraId="7FF6BA93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Cambria" w:hAnsiTheme="majorHAnsi" w:cs="Arial"/>
                <w:b/>
                <w:sz w:val="24"/>
              </w:rPr>
              <w:t>Valor</w:t>
            </w:r>
          </w:p>
        </w:tc>
      </w:tr>
      <w:tr w:rsidR="009003D2" w:rsidRPr="00977C1C" w14:paraId="049872FA" w14:textId="77777777" w:rsidTr="00E96A0B">
        <w:trPr>
          <w:trHeight w:val="567"/>
          <w:jc w:val="center"/>
        </w:trPr>
        <w:tc>
          <w:tcPr>
            <w:tcW w:w="2694" w:type="dxa"/>
            <w:vAlign w:val="center"/>
          </w:tcPr>
          <w:p w14:paraId="0F5C27C9" w14:textId="77777777" w:rsidR="009003D2" w:rsidRPr="00977C1C" w:rsidRDefault="009003D2" w:rsidP="00E96A0B">
            <w:pPr>
              <w:spacing w:line="276" w:lineRule="auto"/>
              <w:jc w:val="center"/>
              <w:rPr>
                <w:rFonts w:asciiTheme="majorHAnsi" w:eastAsia="Cambria" w:hAnsiTheme="majorHAnsi" w:cs="Arial"/>
              </w:rPr>
            </w:pPr>
            <w:r w:rsidRPr="00977C1C">
              <w:rPr>
                <w:rFonts w:asciiTheme="majorHAnsi" w:hAnsiTheme="majorHAnsi" w:cs="Arial"/>
                <w:b/>
              </w:rPr>
              <w:t>Frecuencia central</w:t>
            </w:r>
          </w:p>
        </w:tc>
        <w:tc>
          <w:tcPr>
            <w:tcW w:w="5746" w:type="dxa"/>
            <w:vAlign w:val="center"/>
          </w:tcPr>
          <w:p w14:paraId="5D6EF421" w14:textId="77777777" w:rsidR="009003D2" w:rsidRPr="00977C1C" w:rsidRDefault="009003D2" w:rsidP="00E96A0B">
            <w:pPr>
              <w:spacing w:line="276" w:lineRule="auto"/>
              <w:jc w:val="left"/>
              <w:rPr>
                <w:rFonts w:asciiTheme="majorHAnsi" w:eastAsia="Cambria" w:hAnsiTheme="majorHAnsi" w:cs="Arial"/>
              </w:rPr>
            </w:pPr>
            <w:r w:rsidRPr="00977C1C">
              <w:rPr>
                <w:rFonts w:asciiTheme="majorHAnsi" w:hAnsiTheme="majorHAnsi" w:cs="Arial"/>
              </w:rPr>
              <w:t xml:space="preserve">  Frecuencia de la portadora de radio FM.</w:t>
            </w:r>
          </w:p>
        </w:tc>
      </w:tr>
      <w:tr w:rsidR="009003D2" w:rsidRPr="00977C1C" w14:paraId="2AC63342" w14:textId="77777777" w:rsidTr="00E96A0B">
        <w:trPr>
          <w:trHeight w:val="535"/>
          <w:jc w:val="center"/>
        </w:trPr>
        <w:tc>
          <w:tcPr>
            <w:tcW w:w="2694" w:type="dxa"/>
            <w:vAlign w:val="center"/>
          </w:tcPr>
          <w:p w14:paraId="677FA441" w14:textId="77777777" w:rsidR="009003D2" w:rsidRPr="00977C1C" w:rsidRDefault="009003D2" w:rsidP="00E96A0B">
            <w:pPr>
              <w:spacing w:line="276" w:lineRule="auto"/>
              <w:jc w:val="center"/>
              <w:rPr>
                <w:rFonts w:asciiTheme="majorHAnsi" w:eastAsia="Cambria" w:hAnsiTheme="majorHAnsi" w:cs="Arial"/>
              </w:rPr>
            </w:pPr>
            <w:r w:rsidRPr="00977C1C">
              <w:rPr>
                <w:rFonts w:asciiTheme="majorHAnsi" w:hAnsiTheme="majorHAnsi" w:cs="Arial"/>
                <w:b/>
              </w:rPr>
              <w:t>Span</w:t>
            </w:r>
          </w:p>
        </w:tc>
        <w:tc>
          <w:tcPr>
            <w:tcW w:w="5746" w:type="dxa"/>
            <w:vAlign w:val="center"/>
          </w:tcPr>
          <w:p w14:paraId="26CD3DBD" w14:textId="77777777" w:rsidR="009003D2" w:rsidRPr="00977C1C" w:rsidRDefault="009003D2" w:rsidP="00E96A0B">
            <w:pPr>
              <w:spacing w:line="276" w:lineRule="auto"/>
              <w:jc w:val="left"/>
              <w:rPr>
                <w:rFonts w:asciiTheme="majorHAnsi" w:eastAsia="Cambria" w:hAnsiTheme="majorHAnsi" w:cs="Arial"/>
              </w:rPr>
            </w:pPr>
            <w:r w:rsidRPr="00977C1C">
              <w:rPr>
                <w:rFonts w:asciiTheme="majorHAnsi" w:hAnsiTheme="majorHAnsi" w:cs="Arial"/>
                <w:lang w:val="en-US"/>
              </w:rPr>
              <w:t xml:space="preserve">  240 kHz</w:t>
            </w:r>
          </w:p>
        </w:tc>
      </w:tr>
      <w:tr w:rsidR="009003D2" w:rsidRPr="00977C1C" w14:paraId="7C35AC42" w14:textId="77777777" w:rsidTr="00E96A0B">
        <w:trPr>
          <w:jc w:val="center"/>
        </w:trPr>
        <w:tc>
          <w:tcPr>
            <w:tcW w:w="2694" w:type="dxa"/>
            <w:vAlign w:val="center"/>
          </w:tcPr>
          <w:p w14:paraId="10A93C47" w14:textId="77777777" w:rsidR="009003D2" w:rsidRPr="00977C1C" w:rsidRDefault="009003D2" w:rsidP="00E96A0B">
            <w:pPr>
              <w:spacing w:line="276" w:lineRule="auto"/>
              <w:jc w:val="center"/>
              <w:rPr>
                <w:rFonts w:asciiTheme="majorHAnsi" w:eastAsia="Cambria" w:hAnsiTheme="majorHAnsi" w:cs="Arial"/>
              </w:rPr>
            </w:pPr>
            <w:r w:rsidRPr="00977C1C">
              <w:rPr>
                <w:rFonts w:asciiTheme="majorHAnsi" w:hAnsiTheme="majorHAnsi" w:cs="Arial"/>
                <w:b/>
              </w:rPr>
              <w:t>Amplitud</w:t>
            </w:r>
          </w:p>
        </w:tc>
        <w:tc>
          <w:tcPr>
            <w:tcW w:w="5746" w:type="dxa"/>
            <w:vAlign w:val="center"/>
          </w:tcPr>
          <w:p w14:paraId="477A2657" w14:textId="77777777" w:rsidR="009003D2" w:rsidRPr="00977C1C" w:rsidRDefault="009003D2" w:rsidP="00E96A0B">
            <w:pPr>
              <w:pStyle w:val="Prrafodelista"/>
              <w:numPr>
                <w:ilvl w:val="0"/>
                <w:numId w:val="34"/>
              </w:numPr>
              <w:ind w:left="459"/>
              <w:jc w:val="left"/>
              <w:rPr>
                <w:rFonts w:asciiTheme="majorHAnsi" w:hAnsiTheme="majorHAnsi" w:cs="Arial"/>
              </w:rPr>
            </w:pPr>
            <w:r w:rsidRPr="00977C1C">
              <w:rPr>
                <w:rFonts w:asciiTheme="majorHAnsi" w:hAnsiTheme="majorHAnsi" w:cs="Arial"/>
              </w:rPr>
              <w:t>Ref: -30 dBm</w:t>
            </w:r>
          </w:p>
          <w:p w14:paraId="341DBA70" w14:textId="77777777" w:rsidR="009003D2" w:rsidRPr="00977C1C" w:rsidRDefault="009003D2" w:rsidP="00E96A0B">
            <w:pPr>
              <w:pStyle w:val="Prrafodelista"/>
              <w:numPr>
                <w:ilvl w:val="0"/>
                <w:numId w:val="34"/>
              </w:numPr>
              <w:ind w:left="459"/>
              <w:jc w:val="left"/>
              <w:rPr>
                <w:rFonts w:asciiTheme="majorHAnsi" w:hAnsiTheme="majorHAnsi" w:cs="Arial"/>
              </w:rPr>
            </w:pPr>
            <w:r w:rsidRPr="00977C1C">
              <w:rPr>
                <w:rFonts w:asciiTheme="majorHAnsi" w:hAnsiTheme="majorHAnsi" w:cs="Arial"/>
              </w:rPr>
              <w:t>Atenuación: Mínima (0 dB)</w:t>
            </w:r>
          </w:p>
          <w:p w14:paraId="73862490" w14:textId="77777777" w:rsidR="009003D2" w:rsidRPr="00977C1C" w:rsidRDefault="009003D2" w:rsidP="00E96A0B">
            <w:pPr>
              <w:pStyle w:val="Prrafodelista"/>
              <w:numPr>
                <w:ilvl w:val="0"/>
                <w:numId w:val="34"/>
              </w:numPr>
              <w:spacing w:line="276" w:lineRule="auto"/>
              <w:ind w:left="459"/>
              <w:jc w:val="left"/>
              <w:rPr>
                <w:rFonts w:asciiTheme="majorHAnsi" w:eastAsia="Cambria" w:hAnsiTheme="majorHAnsi" w:cs="Arial"/>
              </w:rPr>
            </w:pPr>
            <w:r w:rsidRPr="00977C1C">
              <w:rPr>
                <w:rFonts w:asciiTheme="majorHAnsi" w:hAnsiTheme="majorHAnsi" w:cs="Arial"/>
              </w:rPr>
              <w:t>Escala: 10 dB</w:t>
            </w:r>
          </w:p>
        </w:tc>
      </w:tr>
    </w:tbl>
    <w:p w14:paraId="321E5B3C" w14:textId="77777777" w:rsidR="009003D2" w:rsidRPr="00977C1C" w:rsidRDefault="009003D2" w:rsidP="009003D2">
      <w:pPr>
        <w:pStyle w:val="Prrafodelista"/>
        <w:ind w:left="432"/>
        <w:rPr>
          <w:rFonts w:asciiTheme="majorHAnsi" w:hAnsiTheme="majorHAnsi" w:cs="Arial"/>
        </w:rPr>
      </w:pPr>
    </w:p>
    <w:p w14:paraId="519EDEFE" w14:textId="77777777" w:rsidR="009003D2" w:rsidRPr="00977C1C" w:rsidRDefault="009003D2" w:rsidP="009003D2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</w:rPr>
      </w:pPr>
      <w:r w:rsidRPr="00977C1C">
        <w:rPr>
          <w:rFonts w:asciiTheme="majorHAnsi" w:eastAsia="Cambria" w:hAnsiTheme="majorHAnsi" w:cs="Arial"/>
        </w:rPr>
        <w:t>En la tabla 11, insertar una captura de la gráfica obtenida en un determinado instante en el analizador de espectros. (</w:t>
      </w:r>
      <w:r w:rsidRPr="00977C1C">
        <w:rPr>
          <w:rFonts w:asciiTheme="majorHAnsi" w:eastAsia="Cambria" w:hAnsiTheme="majorHAnsi" w:cs="Arial"/>
          <w:b/>
        </w:rPr>
        <w:t>1 punto</w:t>
      </w:r>
      <w:r w:rsidRPr="00977C1C">
        <w:rPr>
          <w:rFonts w:asciiTheme="majorHAnsi" w:eastAsia="Cambria" w:hAnsiTheme="majorHAnsi" w:cs="Arial"/>
        </w:rPr>
        <w:t>)</w:t>
      </w:r>
    </w:p>
    <w:p w14:paraId="56DD9A14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W w:w="81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6905"/>
      </w:tblGrid>
      <w:tr w:rsidR="009003D2" w:rsidRPr="00320964" w14:paraId="7BA45F22" w14:textId="77777777" w:rsidTr="009003D2">
        <w:trPr>
          <w:jc w:val="center"/>
        </w:trPr>
        <w:tc>
          <w:tcPr>
            <w:tcW w:w="1281" w:type="dxa"/>
            <w:shd w:val="clear" w:color="auto" w:fill="D9D9D9"/>
          </w:tcPr>
          <w:p w14:paraId="0E6CC903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Arial" w:hAnsiTheme="majorHAnsi" w:cs="Arial"/>
                <w:b/>
                <w:sz w:val="24"/>
                <w:szCs w:val="24"/>
              </w:rPr>
              <w:t>Tabla 11.</w:t>
            </w:r>
          </w:p>
        </w:tc>
        <w:tc>
          <w:tcPr>
            <w:tcW w:w="6905" w:type="dxa"/>
            <w:shd w:val="clear" w:color="auto" w:fill="D9D9D9"/>
          </w:tcPr>
          <w:p w14:paraId="7E682019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Arial" w:hAnsiTheme="majorHAnsi" w:cs="Arial"/>
                <w:b/>
                <w:sz w:val="24"/>
                <w:szCs w:val="24"/>
              </w:rPr>
              <w:t>Mediciones usando el analizador de espectros</w:t>
            </w:r>
          </w:p>
        </w:tc>
      </w:tr>
      <w:tr w:rsidR="009003D2" w:rsidRPr="00320964" w14:paraId="6C294E5A" w14:textId="77777777" w:rsidTr="009003D2">
        <w:trPr>
          <w:trHeight w:val="4946"/>
          <w:jc w:val="center"/>
        </w:trPr>
        <w:tc>
          <w:tcPr>
            <w:tcW w:w="8186" w:type="dxa"/>
            <w:gridSpan w:val="2"/>
            <w:shd w:val="clear" w:color="auto" w:fill="auto"/>
            <w:vAlign w:val="center"/>
          </w:tcPr>
          <w:p w14:paraId="6BE28586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320964">
              <w:rPr>
                <w:rFonts w:asciiTheme="majorHAnsi" w:eastAsia="Arial" w:hAnsiTheme="majorHAnsi" w:cs="Arial"/>
                <w:i/>
                <w:color w:val="0000FF"/>
              </w:rPr>
              <w:t>(Inserte gráfica)</w:t>
            </w:r>
          </w:p>
        </w:tc>
      </w:tr>
    </w:tbl>
    <w:p w14:paraId="07AFC976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7DD06398" w14:textId="77777777" w:rsidR="009003D2" w:rsidRDefault="009003D2" w:rsidP="009003D2">
      <w:pPr>
        <w:pStyle w:val="Prrafodelista"/>
        <w:numPr>
          <w:ilvl w:val="0"/>
          <w:numId w:val="36"/>
        </w:numPr>
        <w:spacing w:line="276" w:lineRule="auto"/>
        <w:rPr>
          <w:rFonts w:asciiTheme="majorHAnsi" w:eastAsia="Cambria" w:hAnsiTheme="majorHAnsi" w:cs="Arial"/>
          <w:sz w:val="24"/>
        </w:rPr>
      </w:pPr>
      <w:r w:rsidRPr="00320964">
        <w:rPr>
          <w:rFonts w:asciiTheme="majorHAnsi" w:eastAsia="Cambria" w:hAnsiTheme="majorHAnsi" w:cs="Arial"/>
          <w:sz w:val="24"/>
        </w:rPr>
        <w:t xml:space="preserve">Usando la opción </w:t>
      </w:r>
      <w:r w:rsidRPr="00320964">
        <w:rPr>
          <w:rFonts w:asciiTheme="majorHAnsi" w:eastAsia="Cambria" w:hAnsiTheme="majorHAnsi" w:cs="Arial"/>
          <w:b/>
          <w:sz w:val="24"/>
        </w:rPr>
        <w:t>MARKER</w:t>
      </w:r>
      <w:r w:rsidRPr="00320964">
        <w:rPr>
          <w:rFonts w:asciiTheme="majorHAnsi" w:eastAsia="Cambria" w:hAnsiTheme="majorHAnsi" w:cs="Arial"/>
          <w:sz w:val="24"/>
        </w:rPr>
        <w:t xml:space="preserve"> y el control de perilla (</w:t>
      </w:r>
      <w:r w:rsidRPr="00320964">
        <w:rPr>
          <w:rFonts w:asciiTheme="majorHAnsi" w:eastAsia="Cambria" w:hAnsiTheme="majorHAnsi" w:cs="Arial"/>
          <w:b/>
          <w:sz w:val="24"/>
        </w:rPr>
        <w:t>Knob</w:t>
      </w:r>
      <w:r w:rsidRPr="00320964">
        <w:rPr>
          <w:rFonts w:asciiTheme="majorHAnsi" w:eastAsia="Cambria" w:hAnsiTheme="majorHAnsi" w:cs="Arial"/>
          <w:sz w:val="24"/>
        </w:rPr>
        <w:t>), medir el pico máximo de la portadora. Adicionalmente, estimar el ancho de banda de la emisora. Agregar capturas de las mediciones. (</w:t>
      </w:r>
      <w:r w:rsidRPr="00320964">
        <w:rPr>
          <w:rFonts w:asciiTheme="majorHAnsi" w:eastAsia="Cambria" w:hAnsiTheme="majorHAnsi" w:cs="Arial"/>
          <w:b/>
          <w:sz w:val="24"/>
        </w:rPr>
        <w:t>1 punto</w:t>
      </w:r>
      <w:r w:rsidRPr="00320964">
        <w:rPr>
          <w:rFonts w:asciiTheme="majorHAnsi" w:eastAsia="Cambria" w:hAnsiTheme="majorHAnsi" w:cs="Arial"/>
          <w:sz w:val="24"/>
        </w:rPr>
        <w:t>)</w:t>
      </w:r>
    </w:p>
    <w:p w14:paraId="3E89B31B" w14:textId="77777777" w:rsidR="00D42EB9" w:rsidRDefault="00D42EB9" w:rsidP="00D42EB9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43A8FA6F" w14:textId="77777777" w:rsidR="00D42EB9" w:rsidRDefault="00D42EB9" w:rsidP="00D42EB9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449C562E" w14:textId="77777777" w:rsidR="00D42EB9" w:rsidRDefault="00D42EB9" w:rsidP="00D42EB9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3CA30518" w14:textId="77777777" w:rsidR="00D42EB9" w:rsidRDefault="00D42EB9" w:rsidP="00D42EB9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55073026" w14:textId="77777777" w:rsidR="00D42EB9" w:rsidRDefault="00D42EB9" w:rsidP="00D42EB9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0FCF181F" w14:textId="77777777" w:rsidR="00D42EB9" w:rsidRDefault="00D42EB9" w:rsidP="00D42EB9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16DD0979" w14:textId="77777777" w:rsidR="00D42EB9" w:rsidRPr="00D42EB9" w:rsidRDefault="00D42EB9" w:rsidP="00D42EB9">
      <w:pPr>
        <w:spacing w:line="276" w:lineRule="auto"/>
        <w:rPr>
          <w:rFonts w:asciiTheme="majorHAnsi" w:eastAsia="Cambria" w:hAnsiTheme="majorHAnsi" w:cs="Arial"/>
          <w:sz w:val="24"/>
        </w:rPr>
      </w:pPr>
    </w:p>
    <w:p w14:paraId="38C120E1" w14:textId="77777777" w:rsidR="009003D2" w:rsidRPr="00320964" w:rsidRDefault="009003D2" w:rsidP="009003D2">
      <w:pPr>
        <w:spacing w:line="276" w:lineRule="auto"/>
        <w:rPr>
          <w:rFonts w:asciiTheme="majorHAnsi" w:eastAsia="Cambria" w:hAnsiTheme="majorHAnsi" w:cs="Arial"/>
          <w:sz w:val="24"/>
        </w:rPr>
      </w:pPr>
    </w:p>
    <w:tbl>
      <w:tblPr>
        <w:tblW w:w="81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2825"/>
        <w:gridCol w:w="4080"/>
      </w:tblGrid>
      <w:tr w:rsidR="009003D2" w:rsidRPr="00320964" w14:paraId="67B96934" w14:textId="77777777" w:rsidTr="009003D2">
        <w:trPr>
          <w:jc w:val="center"/>
        </w:trPr>
        <w:tc>
          <w:tcPr>
            <w:tcW w:w="1281" w:type="dxa"/>
            <w:shd w:val="clear" w:color="auto" w:fill="D9D9D9"/>
          </w:tcPr>
          <w:p w14:paraId="64171ADF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Arial" w:hAnsiTheme="majorHAnsi" w:cs="Arial"/>
                <w:b/>
                <w:sz w:val="24"/>
                <w:szCs w:val="24"/>
              </w:rPr>
              <w:lastRenderedPageBreak/>
              <w:t>Tabla 12.</w:t>
            </w:r>
          </w:p>
        </w:tc>
        <w:tc>
          <w:tcPr>
            <w:tcW w:w="6905" w:type="dxa"/>
            <w:gridSpan w:val="2"/>
            <w:shd w:val="clear" w:color="auto" w:fill="D9D9D9"/>
          </w:tcPr>
          <w:p w14:paraId="656ED39F" w14:textId="77777777" w:rsidR="009003D2" w:rsidRPr="00320964" w:rsidRDefault="009003D2" w:rsidP="009003D2">
            <w:pPr>
              <w:jc w:val="center"/>
              <w:rPr>
                <w:rFonts w:asciiTheme="majorHAnsi" w:eastAsia="Arial" w:hAnsiTheme="majorHAnsi" w:cs="Arial"/>
                <w:b/>
                <w:sz w:val="24"/>
                <w:szCs w:val="24"/>
              </w:rPr>
            </w:pPr>
            <w:r w:rsidRPr="00320964">
              <w:rPr>
                <w:rFonts w:asciiTheme="majorHAnsi" w:eastAsia="Arial" w:hAnsiTheme="majorHAnsi" w:cs="Arial"/>
                <w:b/>
                <w:sz w:val="24"/>
                <w:szCs w:val="24"/>
              </w:rPr>
              <w:t>Espectro de la señal de radio – Análisis en la frecuencia</w:t>
            </w:r>
          </w:p>
        </w:tc>
      </w:tr>
      <w:tr w:rsidR="009003D2" w:rsidRPr="00320964" w14:paraId="30576BB9" w14:textId="77777777" w:rsidTr="00FE6063">
        <w:trPr>
          <w:trHeight w:val="4785"/>
          <w:jc w:val="center"/>
        </w:trPr>
        <w:tc>
          <w:tcPr>
            <w:tcW w:w="8186" w:type="dxa"/>
            <w:gridSpan w:val="3"/>
            <w:shd w:val="clear" w:color="auto" w:fill="auto"/>
            <w:vAlign w:val="center"/>
          </w:tcPr>
          <w:p w14:paraId="4F05E60D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i/>
                <w:color w:val="0000FF"/>
              </w:rPr>
            </w:pPr>
            <w:r w:rsidRPr="00320964">
              <w:rPr>
                <w:rFonts w:asciiTheme="majorHAnsi" w:eastAsia="Arial" w:hAnsiTheme="majorHAnsi" w:cs="Arial"/>
                <w:i/>
                <w:color w:val="0000FF"/>
              </w:rPr>
              <w:t>(Inserte gráfica)</w:t>
            </w:r>
          </w:p>
        </w:tc>
      </w:tr>
      <w:tr w:rsidR="009003D2" w:rsidRPr="00320964" w14:paraId="5E963ED8" w14:textId="77777777" w:rsidTr="009003D2">
        <w:trPr>
          <w:trHeight w:val="277"/>
          <w:jc w:val="center"/>
        </w:trPr>
        <w:tc>
          <w:tcPr>
            <w:tcW w:w="4106" w:type="dxa"/>
            <w:gridSpan w:val="2"/>
            <w:shd w:val="clear" w:color="auto" w:fill="D9D9D9"/>
            <w:vAlign w:val="center"/>
          </w:tcPr>
          <w:p w14:paraId="24CC5A5F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00"/>
              </w:rPr>
            </w:pPr>
            <w:r w:rsidRPr="00320964">
              <w:rPr>
                <w:rFonts w:asciiTheme="majorHAnsi" w:eastAsia="Arial" w:hAnsiTheme="majorHAnsi" w:cs="Arial"/>
                <w:b/>
                <w:color w:val="000000"/>
              </w:rPr>
              <w:t>Frecuencia (F0)</w:t>
            </w:r>
          </w:p>
        </w:tc>
        <w:tc>
          <w:tcPr>
            <w:tcW w:w="4080" w:type="dxa"/>
            <w:shd w:val="clear" w:color="auto" w:fill="D9D9D9"/>
            <w:vAlign w:val="center"/>
          </w:tcPr>
          <w:p w14:paraId="4EB3B0E6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00"/>
              </w:rPr>
            </w:pPr>
            <w:r w:rsidRPr="00320964">
              <w:rPr>
                <w:rFonts w:asciiTheme="majorHAnsi" w:eastAsia="Arial" w:hAnsiTheme="majorHAnsi" w:cs="Arial"/>
                <w:b/>
                <w:color w:val="000000"/>
              </w:rPr>
              <w:t>Ancho de banda (BW)</w:t>
            </w:r>
          </w:p>
        </w:tc>
      </w:tr>
      <w:tr w:rsidR="009003D2" w:rsidRPr="00320964" w14:paraId="444FC3AE" w14:textId="77777777" w:rsidTr="009003D2">
        <w:trPr>
          <w:trHeight w:val="420"/>
          <w:jc w:val="center"/>
        </w:trPr>
        <w:tc>
          <w:tcPr>
            <w:tcW w:w="4106" w:type="dxa"/>
            <w:gridSpan w:val="2"/>
            <w:shd w:val="clear" w:color="auto" w:fill="auto"/>
            <w:vAlign w:val="center"/>
          </w:tcPr>
          <w:p w14:paraId="44F5D5C3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  <w:tc>
          <w:tcPr>
            <w:tcW w:w="4080" w:type="dxa"/>
            <w:shd w:val="clear" w:color="auto" w:fill="auto"/>
            <w:vAlign w:val="center"/>
          </w:tcPr>
          <w:p w14:paraId="261665E5" w14:textId="77777777" w:rsidR="009003D2" w:rsidRPr="00320964" w:rsidRDefault="009003D2" w:rsidP="0090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Arial" w:hAnsiTheme="majorHAnsi" w:cs="Arial"/>
                <w:b/>
                <w:color w:val="0000FF"/>
                <w:sz w:val="24"/>
                <w:szCs w:val="24"/>
              </w:rPr>
            </w:pPr>
          </w:p>
        </w:tc>
      </w:tr>
      <w:bookmarkEnd w:id="0"/>
    </w:tbl>
    <w:p w14:paraId="4312BA9C" w14:textId="77777777" w:rsidR="0081240D" w:rsidRPr="00FE6063" w:rsidRDefault="0081240D" w:rsidP="0081240D">
      <w:pPr>
        <w:rPr>
          <w:sz w:val="18"/>
        </w:rPr>
      </w:pPr>
    </w:p>
    <w:p w14:paraId="408DC8B1" w14:textId="77777777" w:rsidR="001B388F" w:rsidRPr="002646E7" w:rsidRDefault="001B388F" w:rsidP="0081240D">
      <w:pPr>
        <w:rPr>
          <w:sz w:val="18"/>
        </w:rPr>
      </w:pPr>
    </w:p>
    <w:p w14:paraId="1A58F5DC" w14:textId="6C3A7AA6" w:rsidR="001B388F" w:rsidRPr="00E96A0B" w:rsidRDefault="001B388F" w:rsidP="008257F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rPr>
          <w:b/>
          <w:bCs/>
          <w:color w:val="00599D" w:themeColor="accent3"/>
          <w:sz w:val="24"/>
          <w:szCs w:val="24"/>
          <w:lang w:val="es-MX"/>
        </w:rPr>
      </w:pPr>
      <w:r w:rsidRPr="00E96A0B">
        <w:rPr>
          <w:b/>
          <w:bCs/>
          <w:color w:val="00599D" w:themeColor="accent3"/>
          <w:sz w:val="24"/>
          <w:szCs w:val="24"/>
          <w:lang w:val="es-MX"/>
        </w:rPr>
        <w:t>INSTRUC</w:t>
      </w:r>
      <w:r w:rsidR="008257FC" w:rsidRPr="00E96A0B">
        <w:rPr>
          <w:b/>
          <w:bCs/>
          <w:color w:val="00599D" w:themeColor="accent3"/>
          <w:sz w:val="24"/>
          <w:szCs w:val="24"/>
          <w:lang w:val="es-MX"/>
        </w:rPr>
        <w:t>CIONES PARA LA ENTREGA</w:t>
      </w:r>
    </w:p>
    <w:p w14:paraId="134606EF" w14:textId="77777777" w:rsidR="008257FC" w:rsidRPr="002646E7" w:rsidRDefault="008257FC" w:rsidP="001B388F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16"/>
          <w:szCs w:val="24"/>
          <w:highlight w:val="yellow"/>
          <w:lang w:val="es-MX"/>
        </w:rPr>
      </w:pPr>
    </w:p>
    <w:p w14:paraId="35BA2544" w14:textId="1FECE89E" w:rsidR="00471EA9" w:rsidRPr="00471EA9" w:rsidRDefault="00471EA9" w:rsidP="00471EA9">
      <w:pPr>
        <w:pStyle w:val="Prrafodelista"/>
        <w:keepNext/>
        <w:numPr>
          <w:ilvl w:val="0"/>
          <w:numId w:val="38"/>
        </w:numPr>
        <w:spacing w:before="120" w:line="276" w:lineRule="auto"/>
        <w:ind w:right="254"/>
        <w:outlineLvl w:val="4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color w:val="00599D" w:themeColor="accent3"/>
          <w:sz w:val="24"/>
          <w:szCs w:val="24"/>
          <w:lang w:val="es-MX"/>
        </w:rPr>
      </w:pPr>
      <w:r w:rsidRPr="008257FC">
        <w:rPr>
          <w:b/>
          <w:bCs/>
          <w:color w:val="00599D" w:themeColor="accent3"/>
          <w:sz w:val="24"/>
          <w:szCs w:val="24"/>
          <w:lang w:val="es-MX"/>
        </w:rPr>
        <w:t>La guía debe ser entregada con el formato LAB</w:t>
      </w:r>
      <w:r w:rsidRPr="008257FC">
        <w:rPr>
          <w:b/>
          <w:bCs/>
          <w:color w:val="C00000"/>
          <w:sz w:val="24"/>
          <w:szCs w:val="24"/>
          <w:lang w:val="es-MX"/>
        </w:rPr>
        <w:t>X</w:t>
      </w:r>
      <w:r w:rsidRPr="008257FC">
        <w:rPr>
          <w:b/>
          <w:bCs/>
          <w:color w:val="00599D" w:themeColor="accent3"/>
          <w:sz w:val="24"/>
          <w:szCs w:val="24"/>
          <w:lang w:val="es-MX"/>
        </w:rPr>
        <w:t>_H69</w:t>
      </w:r>
      <w:r w:rsidRPr="008257FC">
        <w:rPr>
          <w:b/>
          <w:bCs/>
          <w:color w:val="C00000"/>
          <w:sz w:val="24"/>
          <w:szCs w:val="24"/>
          <w:lang w:val="es-MX"/>
        </w:rPr>
        <w:t>Y</w:t>
      </w:r>
      <w:r w:rsidRPr="008257FC">
        <w:rPr>
          <w:b/>
          <w:bCs/>
          <w:color w:val="00599D" w:themeColor="accent3"/>
          <w:sz w:val="24"/>
          <w:szCs w:val="24"/>
          <w:lang w:val="es-MX"/>
        </w:rPr>
        <w:t>_G</w:t>
      </w:r>
      <w:r w:rsidRPr="008257FC">
        <w:rPr>
          <w:b/>
          <w:bCs/>
          <w:color w:val="C00000"/>
          <w:sz w:val="24"/>
          <w:szCs w:val="24"/>
          <w:lang w:val="es-MX"/>
        </w:rPr>
        <w:t>Z</w:t>
      </w:r>
      <w:r w:rsidRPr="008257FC">
        <w:rPr>
          <w:b/>
          <w:bCs/>
          <w:color w:val="00599D" w:themeColor="accent3"/>
          <w:sz w:val="24"/>
          <w:szCs w:val="24"/>
          <w:lang w:val="es-MX"/>
        </w:rPr>
        <w:t>.PDF, donde las letras de color rojo corresponden a los números de laboratorio, horario y grupo respectivamente.</w:t>
      </w:r>
    </w:p>
    <w:p w14:paraId="2BAD5455" w14:textId="77777777" w:rsidR="008257FC" w:rsidRDefault="008257FC" w:rsidP="008257FC">
      <w:pPr>
        <w:pStyle w:val="Prrafodelista"/>
        <w:keepNext/>
        <w:numPr>
          <w:ilvl w:val="0"/>
          <w:numId w:val="38"/>
        </w:numPr>
        <w:spacing w:before="120" w:line="276" w:lineRule="auto"/>
        <w:ind w:right="254"/>
        <w:outlineLvl w:val="4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color w:val="00599D" w:themeColor="accent3"/>
          <w:sz w:val="24"/>
          <w:szCs w:val="24"/>
          <w:lang w:val="es-MX"/>
        </w:rPr>
      </w:pPr>
      <w:r w:rsidRPr="008257FC">
        <w:rPr>
          <w:b/>
          <w:bCs/>
          <w:color w:val="00599D" w:themeColor="accent3"/>
          <w:sz w:val="24"/>
          <w:szCs w:val="24"/>
          <w:lang w:val="es-MX"/>
        </w:rPr>
        <w:t>La entrega de la guía debe realizarse dentro del tiempo indicado en la actividad correspondiente en la plataforma PAIDEIA.</w:t>
      </w:r>
    </w:p>
    <w:p w14:paraId="0084C197" w14:textId="57147972" w:rsidR="008257FC" w:rsidRPr="008257FC" w:rsidRDefault="008257FC" w:rsidP="008257FC">
      <w:pPr>
        <w:pStyle w:val="Prrafodelista"/>
        <w:keepNext/>
        <w:numPr>
          <w:ilvl w:val="0"/>
          <w:numId w:val="38"/>
        </w:numPr>
        <w:spacing w:before="120" w:line="276" w:lineRule="auto"/>
        <w:ind w:right="254"/>
        <w:outlineLvl w:val="4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color w:val="00599D" w:themeColor="accent3"/>
          <w:sz w:val="24"/>
          <w:szCs w:val="24"/>
          <w:lang w:val="es-MX"/>
        </w:rPr>
      </w:pPr>
      <w:r w:rsidRPr="008257FC">
        <w:rPr>
          <w:b/>
          <w:bCs/>
          <w:color w:val="00599D" w:themeColor="accent3"/>
          <w:sz w:val="24"/>
          <w:szCs w:val="24"/>
          <w:lang w:val="es-MX"/>
        </w:rPr>
        <w:t>Es responsabilidad de los integrantes del grupo verificar el documento enviado.</w:t>
      </w:r>
    </w:p>
    <w:p w14:paraId="61DCBE4E" w14:textId="77777777" w:rsidR="001B388F" w:rsidRPr="00FE6063" w:rsidRDefault="001B388F" w:rsidP="001B388F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18"/>
          <w:szCs w:val="24"/>
          <w:highlight w:val="yellow"/>
          <w:lang w:val="es-MX"/>
        </w:rPr>
      </w:pPr>
    </w:p>
    <w:p w14:paraId="1A7D2A0E" w14:textId="1133D5E9" w:rsidR="001B388F" w:rsidRPr="00EB0AFA" w:rsidRDefault="001B388F" w:rsidP="001B388F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599D" w:themeColor="accent3"/>
          <w:sz w:val="24"/>
          <w:szCs w:val="24"/>
          <w:lang w:val="es-MX"/>
        </w:rPr>
      </w:pPr>
      <w:r w:rsidRPr="00FE6063">
        <w:rPr>
          <w:b/>
          <w:bCs/>
          <w:color w:val="00599D" w:themeColor="accent3"/>
          <w:sz w:val="24"/>
          <w:szCs w:val="24"/>
          <w:lang w:val="es-MX"/>
        </w:rPr>
        <w:t xml:space="preserve">CRITERIOS DE </w:t>
      </w:r>
      <w:r w:rsidR="00FE6063" w:rsidRPr="00FE6063">
        <w:rPr>
          <w:b/>
          <w:bCs/>
          <w:color w:val="00599D" w:themeColor="accent3"/>
          <w:sz w:val="24"/>
          <w:szCs w:val="24"/>
          <w:lang w:val="es-MX"/>
        </w:rPr>
        <w:t>EVALUACÍÓN</w:t>
      </w:r>
    </w:p>
    <w:p w14:paraId="4EC32929" w14:textId="77777777" w:rsidR="001B388F" w:rsidRPr="00FE6063" w:rsidRDefault="001B388F" w:rsidP="001B388F">
      <w:pPr>
        <w:rPr>
          <w:sz w:val="18"/>
          <w:highlight w:val="yellow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  <w:gridCol w:w="1554"/>
      </w:tblGrid>
      <w:tr w:rsidR="002646E7" w14:paraId="42FF5022" w14:textId="77777777" w:rsidTr="008E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33" w:type="dxa"/>
          </w:tcPr>
          <w:p w14:paraId="14C0CBEE" w14:textId="77777777" w:rsidR="002646E7" w:rsidRPr="00567B08" w:rsidRDefault="002646E7" w:rsidP="0083391B">
            <w:pPr>
              <w:rPr>
                <w:b/>
                <w:highlight w:val="yellow"/>
                <w:lang w:val="es-MX"/>
              </w:rPr>
            </w:pPr>
            <w:r w:rsidRPr="00567B08">
              <w:rPr>
                <w:b/>
                <w:color w:val="FFFFFF" w:themeColor="background1"/>
                <w:lang w:val="es-MX"/>
              </w:rPr>
              <w:t>Criterios</w:t>
            </w:r>
          </w:p>
        </w:tc>
        <w:tc>
          <w:tcPr>
            <w:tcW w:w="1554" w:type="dxa"/>
          </w:tcPr>
          <w:p w14:paraId="435C3237" w14:textId="77777777" w:rsidR="002646E7" w:rsidRPr="00567B08" w:rsidRDefault="002646E7" w:rsidP="00FE6063">
            <w:pPr>
              <w:jc w:val="center"/>
              <w:rPr>
                <w:b/>
                <w:color w:val="FFFFFF" w:themeColor="background1"/>
                <w:lang w:val="es-MX"/>
              </w:rPr>
            </w:pPr>
            <w:r w:rsidRPr="00567B08">
              <w:rPr>
                <w:b/>
                <w:color w:val="FFFFFF" w:themeColor="background1"/>
                <w:lang w:val="es-MX"/>
              </w:rPr>
              <w:t>Puntaje</w:t>
            </w:r>
          </w:p>
        </w:tc>
      </w:tr>
      <w:tr w:rsidR="002646E7" w14:paraId="1E9B6B6F" w14:textId="77777777" w:rsidTr="008E0BAF">
        <w:tc>
          <w:tcPr>
            <w:tcW w:w="7933" w:type="dxa"/>
            <w:vAlign w:val="center"/>
          </w:tcPr>
          <w:p w14:paraId="57B1EE42" w14:textId="3E6616F1" w:rsidR="002646E7" w:rsidRDefault="002646E7" w:rsidP="00ED46CC">
            <w:pPr>
              <w:jc w:val="left"/>
              <w:rPr>
                <w:highlight w:val="yellow"/>
                <w:lang w:val="es-MX"/>
              </w:rPr>
            </w:pPr>
            <w:r>
              <w:rPr>
                <w:lang w:val="es-MX"/>
              </w:rPr>
              <w:t xml:space="preserve">Correcta medición de la </w:t>
            </w:r>
            <w:r w:rsidR="00ED46CC">
              <w:rPr>
                <w:lang w:val="es-MX"/>
              </w:rPr>
              <w:t>amplitud y el periodo de la</w:t>
            </w:r>
            <w:r w:rsidRPr="0072200A">
              <w:rPr>
                <w:lang w:val="es-MX"/>
              </w:rPr>
              <w:t xml:space="preserve"> señal</w:t>
            </w:r>
            <w:r w:rsidR="00ED46CC">
              <w:rPr>
                <w:lang w:val="es-MX"/>
              </w:rPr>
              <w:t xml:space="preserve"> senoidal</w:t>
            </w:r>
            <w:r>
              <w:rPr>
                <w:lang w:val="es-MX"/>
              </w:rPr>
              <w:t>.</w:t>
            </w:r>
          </w:p>
        </w:tc>
        <w:tc>
          <w:tcPr>
            <w:tcW w:w="1554" w:type="dxa"/>
            <w:vAlign w:val="center"/>
          </w:tcPr>
          <w:p w14:paraId="600E45DF" w14:textId="77777777" w:rsidR="002646E7" w:rsidRDefault="002646E7" w:rsidP="006C2BD2">
            <w:pPr>
              <w:jc w:val="center"/>
              <w:rPr>
                <w:highlight w:val="yellow"/>
                <w:lang w:val="es-MX"/>
              </w:rPr>
            </w:pPr>
            <w:r w:rsidRPr="0072200A">
              <w:rPr>
                <w:lang w:val="es-MX"/>
              </w:rPr>
              <w:t>1 punto</w:t>
            </w:r>
          </w:p>
        </w:tc>
      </w:tr>
      <w:tr w:rsidR="002646E7" w14:paraId="7AD07340" w14:textId="77777777" w:rsidTr="008E0BAF">
        <w:tc>
          <w:tcPr>
            <w:tcW w:w="7933" w:type="dxa"/>
            <w:vAlign w:val="center"/>
          </w:tcPr>
          <w:p w14:paraId="4B75389F" w14:textId="77777777" w:rsidR="002646E7" w:rsidRPr="00D1317C" w:rsidRDefault="002646E7" w:rsidP="0083391B">
            <w:pPr>
              <w:jc w:val="left"/>
              <w:rPr>
                <w:lang w:val="es-MX"/>
              </w:rPr>
            </w:pPr>
            <w:r w:rsidRPr="00D1317C">
              <w:rPr>
                <w:lang w:val="es-MX"/>
              </w:rPr>
              <w:t xml:space="preserve">Escalar correctamente el </w:t>
            </w:r>
            <w:r w:rsidRPr="00D1317C">
              <w:rPr>
                <w:rFonts w:asciiTheme="majorHAnsi" w:eastAsia="Cambria" w:hAnsiTheme="majorHAnsi" w:cs="Arial"/>
              </w:rPr>
              <w:t>espectro (transformada de Fourier) de una señal senoidal</w:t>
            </w:r>
            <w:r>
              <w:rPr>
                <w:rFonts w:asciiTheme="majorHAnsi" w:eastAsia="Cambria" w:hAnsiTheme="majorHAnsi" w:cs="Arial"/>
              </w:rPr>
              <w:t>.</w:t>
            </w:r>
          </w:p>
        </w:tc>
        <w:tc>
          <w:tcPr>
            <w:tcW w:w="1554" w:type="dxa"/>
            <w:vAlign w:val="center"/>
          </w:tcPr>
          <w:p w14:paraId="6B0A078C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 w:rsidRPr="00D1317C">
              <w:rPr>
                <w:lang w:val="es-MX"/>
              </w:rPr>
              <w:t>1 punto</w:t>
            </w:r>
          </w:p>
        </w:tc>
      </w:tr>
      <w:tr w:rsidR="002646E7" w14:paraId="285C96E4" w14:textId="77777777" w:rsidTr="008E0BAF">
        <w:tc>
          <w:tcPr>
            <w:tcW w:w="7933" w:type="dxa"/>
            <w:vAlign w:val="center"/>
          </w:tcPr>
          <w:p w14:paraId="29E265F2" w14:textId="375F3253" w:rsidR="002646E7" w:rsidRPr="00D1317C" w:rsidRDefault="006C2BD2" w:rsidP="003941F6">
            <w:pPr>
              <w:jc w:val="left"/>
              <w:rPr>
                <w:lang w:val="es-MX"/>
              </w:rPr>
            </w:pPr>
            <w:r w:rsidRPr="006C2BD2">
              <w:rPr>
                <w:rFonts w:asciiTheme="majorHAnsi" w:eastAsia="Cambria" w:hAnsiTheme="majorHAnsi" w:cs="Arial"/>
              </w:rPr>
              <w:t>R</w:t>
            </w:r>
            <w:r w:rsidRPr="006C2BD2">
              <w:rPr>
                <w:rFonts w:asciiTheme="majorHAnsi" w:eastAsia="Cambria" w:hAnsiTheme="majorHAnsi" w:cs="Arial"/>
              </w:rPr>
              <w:t xml:space="preserve">epresentar las señales </w:t>
            </w:r>
            <w:r w:rsidRPr="006C2BD2">
              <w:rPr>
                <w:rFonts w:asciiTheme="majorHAnsi" w:eastAsia="Cambria" w:hAnsiTheme="majorHAnsi" w:cs="Arial"/>
              </w:rPr>
              <w:t xml:space="preserve">senoidal y cuadrada </w:t>
            </w:r>
            <w:r w:rsidRPr="006C2BD2">
              <w:rPr>
                <w:rFonts w:asciiTheme="majorHAnsi" w:eastAsia="Cambria" w:hAnsiTheme="majorHAnsi" w:cs="Arial"/>
              </w:rPr>
              <w:t xml:space="preserve">en simultáneo </w:t>
            </w:r>
            <w:r w:rsidRPr="006C2BD2">
              <w:rPr>
                <w:rFonts w:asciiTheme="majorHAnsi" w:eastAsia="Cambria" w:hAnsiTheme="majorHAnsi" w:cs="Arial"/>
              </w:rPr>
              <w:t>con una</w:t>
            </w:r>
            <w:r w:rsidR="003941F6">
              <w:rPr>
                <w:rFonts w:asciiTheme="majorHAnsi" w:eastAsia="Cambria" w:hAnsiTheme="majorHAnsi" w:cs="Arial"/>
              </w:rPr>
              <w:t xml:space="preserve"> misma escala vertical.</w:t>
            </w:r>
          </w:p>
        </w:tc>
        <w:tc>
          <w:tcPr>
            <w:tcW w:w="1554" w:type="dxa"/>
            <w:vAlign w:val="center"/>
          </w:tcPr>
          <w:p w14:paraId="6D6DCCF4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33426431" w14:textId="77777777" w:rsidTr="008E0BAF">
        <w:tc>
          <w:tcPr>
            <w:tcW w:w="7933" w:type="dxa"/>
            <w:vAlign w:val="center"/>
          </w:tcPr>
          <w:p w14:paraId="03157230" w14:textId="675D65D6" w:rsidR="002646E7" w:rsidRPr="00D1317C" w:rsidRDefault="00FE6063" w:rsidP="003941F6">
            <w:pPr>
              <w:jc w:val="left"/>
              <w:rPr>
                <w:lang w:val="es-MX"/>
              </w:rPr>
            </w:pPr>
            <w:r w:rsidRPr="00FE6063">
              <w:rPr>
                <w:rFonts w:asciiTheme="majorHAnsi" w:eastAsia="Cambria" w:hAnsiTheme="majorHAnsi" w:cs="Arial"/>
              </w:rPr>
              <w:t>Calcular</w:t>
            </w:r>
            <w:r w:rsidR="008E0BAF">
              <w:rPr>
                <w:rFonts w:asciiTheme="majorHAnsi" w:eastAsia="Cambria" w:hAnsiTheme="majorHAnsi" w:cs="Arial"/>
              </w:rPr>
              <w:t xml:space="preserve"> adecuadamente</w:t>
            </w:r>
            <w:r w:rsidRPr="00FE6063">
              <w:rPr>
                <w:rFonts w:asciiTheme="majorHAnsi" w:eastAsia="Cambria" w:hAnsiTheme="majorHAnsi" w:cs="Arial"/>
              </w:rPr>
              <w:t xml:space="preserve"> </w:t>
            </w:r>
            <w:r w:rsidRPr="00FE6063">
              <w:rPr>
                <w:rFonts w:asciiTheme="majorHAnsi" w:eastAsia="Cambria" w:hAnsiTheme="majorHAnsi" w:cs="Arial"/>
              </w:rPr>
              <w:t>la suma de las señales senoidal y cuadrada</w:t>
            </w:r>
            <w:r w:rsidR="003941F6">
              <w:rPr>
                <w:rFonts w:asciiTheme="majorHAnsi" w:eastAsia="Cambria" w:hAnsiTheme="majorHAnsi" w:cs="Arial"/>
              </w:rPr>
              <w:t>.</w:t>
            </w:r>
          </w:p>
        </w:tc>
        <w:tc>
          <w:tcPr>
            <w:tcW w:w="1554" w:type="dxa"/>
            <w:vAlign w:val="center"/>
          </w:tcPr>
          <w:p w14:paraId="68CA483E" w14:textId="77777777" w:rsidR="002646E7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4604FE54" w14:textId="77777777" w:rsidTr="008E0BAF">
        <w:tc>
          <w:tcPr>
            <w:tcW w:w="7933" w:type="dxa"/>
            <w:vAlign w:val="center"/>
          </w:tcPr>
          <w:p w14:paraId="150A8B56" w14:textId="7D27FE48" w:rsidR="002646E7" w:rsidRPr="00D1317C" w:rsidRDefault="002646E7" w:rsidP="0083391B">
            <w:pPr>
              <w:jc w:val="left"/>
              <w:rPr>
                <w:lang w:val="es-MX"/>
              </w:rPr>
            </w:pPr>
            <w:r>
              <w:rPr>
                <w:rFonts w:asciiTheme="majorHAnsi" w:eastAsia="Cambria" w:hAnsiTheme="majorHAnsi" w:cs="Arial"/>
              </w:rPr>
              <w:t>M</w:t>
            </w:r>
            <w:r w:rsidR="001A4619">
              <w:rPr>
                <w:rFonts w:asciiTheme="majorHAnsi" w:eastAsia="Cambria" w:hAnsiTheme="majorHAnsi" w:cs="Arial"/>
              </w:rPr>
              <w:t>edición</w:t>
            </w:r>
            <w:r w:rsidR="003941F6">
              <w:rPr>
                <w:rFonts w:asciiTheme="majorHAnsi" w:eastAsia="Cambria" w:hAnsiTheme="majorHAnsi" w:cs="Arial"/>
              </w:rPr>
              <w:t xml:space="preserve"> adecuada de los parámetros de</w:t>
            </w:r>
            <w:r w:rsidRPr="001978F4">
              <w:rPr>
                <w:rFonts w:asciiTheme="majorHAnsi" w:eastAsia="Cambria" w:hAnsiTheme="majorHAnsi" w:cs="Arial"/>
              </w:rPr>
              <w:t xml:space="preserve"> componentes </w:t>
            </w:r>
            <w:r>
              <w:rPr>
                <w:rFonts w:asciiTheme="majorHAnsi" w:eastAsia="Cambria" w:hAnsiTheme="majorHAnsi" w:cs="Arial"/>
              </w:rPr>
              <w:t>electrónicos (resistencia, capacitor, diodo LED, etc.).</w:t>
            </w:r>
          </w:p>
        </w:tc>
        <w:tc>
          <w:tcPr>
            <w:tcW w:w="1554" w:type="dxa"/>
            <w:vAlign w:val="center"/>
          </w:tcPr>
          <w:p w14:paraId="50902C6C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0A11FABA" w14:textId="77777777" w:rsidTr="008E0BAF">
        <w:tc>
          <w:tcPr>
            <w:tcW w:w="7933" w:type="dxa"/>
            <w:vAlign w:val="center"/>
          </w:tcPr>
          <w:p w14:paraId="489DC737" w14:textId="77777777" w:rsidR="002646E7" w:rsidRPr="00D1317C" w:rsidRDefault="002646E7" w:rsidP="0083391B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Medición correcta del voltaje y corriente usando el multímetro.</w:t>
            </w:r>
          </w:p>
        </w:tc>
        <w:tc>
          <w:tcPr>
            <w:tcW w:w="1554" w:type="dxa"/>
            <w:vAlign w:val="center"/>
          </w:tcPr>
          <w:p w14:paraId="67F055A1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18036934" w14:textId="77777777" w:rsidTr="008E0BAF">
        <w:tc>
          <w:tcPr>
            <w:tcW w:w="7933" w:type="dxa"/>
            <w:vAlign w:val="center"/>
          </w:tcPr>
          <w:p w14:paraId="6ECC60FF" w14:textId="77777777" w:rsidR="002646E7" w:rsidRPr="00D1317C" w:rsidRDefault="002646E7" w:rsidP="0083391B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Correcta configuración de una señal de radio FM mediante el analizador de espectros.</w:t>
            </w:r>
          </w:p>
        </w:tc>
        <w:tc>
          <w:tcPr>
            <w:tcW w:w="1554" w:type="dxa"/>
            <w:vAlign w:val="center"/>
          </w:tcPr>
          <w:p w14:paraId="31B21604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7F60342A" w14:textId="77777777" w:rsidTr="008E0BAF">
        <w:tc>
          <w:tcPr>
            <w:tcW w:w="7933" w:type="dxa"/>
            <w:vAlign w:val="center"/>
          </w:tcPr>
          <w:p w14:paraId="55E7A9E2" w14:textId="77777777" w:rsidR="002646E7" w:rsidRPr="00D1317C" w:rsidRDefault="002646E7" w:rsidP="0083391B">
            <w:pPr>
              <w:jc w:val="left"/>
              <w:rPr>
                <w:lang w:val="es-MX"/>
              </w:rPr>
            </w:pPr>
            <w:r>
              <w:rPr>
                <w:lang w:val="es-MX"/>
              </w:rPr>
              <w:t>M</w:t>
            </w:r>
            <w:r w:rsidRPr="002646E7">
              <w:rPr>
                <w:lang w:val="es-MX"/>
              </w:rPr>
              <w:t xml:space="preserve">edir </w:t>
            </w:r>
            <w:r>
              <w:rPr>
                <w:lang w:val="es-MX"/>
              </w:rPr>
              <w:t xml:space="preserve">correctamente </w:t>
            </w:r>
            <w:r w:rsidRPr="002646E7">
              <w:rPr>
                <w:lang w:val="es-MX"/>
              </w:rPr>
              <w:t>el pico máximo de la portadora</w:t>
            </w:r>
            <w:r>
              <w:rPr>
                <w:lang w:val="es-MX"/>
              </w:rPr>
              <w:t xml:space="preserve"> de una señal de radio FM usando el Analizador de espectros.</w:t>
            </w:r>
          </w:p>
        </w:tc>
        <w:tc>
          <w:tcPr>
            <w:tcW w:w="1554" w:type="dxa"/>
            <w:vAlign w:val="center"/>
          </w:tcPr>
          <w:p w14:paraId="336D3392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 punto</w:t>
            </w:r>
          </w:p>
        </w:tc>
      </w:tr>
      <w:tr w:rsidR="002646E7" w14:paraId="036ED7C3" w14:textId="77777777" w:rsidTr="008E0BAF">
        <w:tc>
          <w:tcPr>
            <w:tcW w:w="7933" w:type="dxa"/>
            <w:shd w:val="clear" w:color="auto" w:fill="0096C8" w:themeFill="accent1"/>
          </w:tcPr>
          <w:p w14:paraId="28BE1E14" w14:textId="77777777" w:rsidR="002646E7" w:rsidRDefault="002646E7" w:rsidP="0083391B">
            <w:pPr>
              <w:rPr>
                <w:highlight w:val="yellow"/>
                <w:lang w:val="es-MX"/>
              </w:rPr>
            </w:pPr>
            <w:r w:rsidRPr="00567B08">
              <w:rPr>
                <w:color w:val="FFFFFF" w:themeColor="background1"/>
                <w:lang w:val="es-MX"/>
              </w:rPr>
              <w:t>Puntaje total</w:t>
            </w:r>
          </w:p>
        </w:tc>
        <w:tc>
          <w:tcPr>
            <w:tcW w:w="1554" w:type="dxa"/>
            <w:vAlign w:val="center"/>
          </w:tcPr>
          <w:p w14:paraId="2094B19F" w14:textId="77777777" w:rsidR="002646E7" w:rsidRPr="00D1317C" w:rsidRDefault="002646E7" w:rsidP="006C2BD2">
            <w:pPr>
              <w:jc w:val="center"/>
              <w:rPr>
                <w:lang w:val="es-MX"/>
              </w:rPr>
            </w:pPr>
            <w:r w:rsidRPr="00D1317C">
              <w:rPr>
                <w:lang w:val="es-MX"/>
              </w:rPr>
              <w:t>8 puntos</w:t>
            </w:r>
          </w:p>
        </w:tc>
      </w:tr>
    </w:tbl>
    <w:p w14:paraId="4F94C94B" w14:textId="77777777" w:rsidR="001B388F" w:rsidRDefault="001B388F" w:rsidP="002646E7"/>
    <w:sectPr w:rsidR="001B388F" w:rsidSect="00FB65B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1134" w:right="1133" w:bottom="1134" w:left="709" w:header="568" w:footer="567" w:gutter="567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B1644F" w16cid:durableId="2989813C"/>
  <w16cid:commentId w16cid:paraId="12620BF6" w16cid:durableId="2989814D"/>
  <w16cid:commentId w16cid:paraId="56718700" w16cid:durableId="2989815B"/>
  <w16cid:commentId w16cid:paraId="5C54F266" w16cid:durableId="298970CB"/>
  <w16cid:commentId w16cid:paraId="7CC7607F" w16cid:durableId="2989713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97B64" w14:textId="77777777" w:rsidR="000A78F6" w:rsidRDefault="000A78F6" w:rsidP="00F15C80">
      <w:r>
        <w:separator/>
      </w:r>
    </w:p>
  </w:endnote>
  <w:endnote w:type="continuationSeparator" w:id="0">
    <w:p w14:paraId="40667FA8" w14:textId="77777777" w:rsidR="000A78F6" w:rsidRDefault="000A78F6" w:rsidP="00F15C80">
      <w:r>
        <w:continuationSeparator/>
      </w:r>
    </w:p>
  </w:endnote>
  <w:endnote w:type="continuationNotice" w:id="1">
    <w:p w14:paraId="1BABCFD7" w14:textId="77777777" w:rsidR="000A78F6" w:rsidRDefault="000A78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Montserrat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B3EE2" w14:textId="77777777" w:rsidR="009003D2" w:rsidRPr="00F4148D" w:rsidRDefault="009003D2" w:rsidP="00F4148D">
    <w:pPr>
      <w:pStyle w:val="Piedepgina"/>
      <w:tabs>
        <w:tab w:val="right" w:pos="9639"/>
      </w:tabs>
      <w:rPr>
        <w:b/>
        <w:bCs/>
        <w:color w:val="0076B3" w:themeColor="accent2"/>
        <w:sz w:val="20"/>
        <w:szCs w:val="20"/>
        <w:lang w:val="es-MX"/>
      </w:rPr>
    </w:pPr>
    <w:r w:rsidRPr="00F4148D">
      <w:rPr>
        <w:b/>
        <w:bCs/>
        <w:color w:val="0076B3" w:themeColor="accent2"/>
        <w:sz w:val="20"/>
        <w:szCs w:val="20"/>
        <w:lang w:val="es-MX"/>
      </w:rPr>
      <w:t xml:space="preserve">  </w:t>
    </w:r>
    <w:r w:rsidRPr="00F4148D">
      <w:rPr>
        <w:color w:val="0076B3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I   Nombre del profesor                                                       </w:t>
    </w:r>
    <w:r>
      <w:rPr>
        <w:b/>
        <w:bCs/>
        <w:color w:val="0076B3" w:themeColor="accent2"/>
        <w:sz w:val="20"/>
        <w:szCs w:val="20"/>
        <w:lang w:val="es-MX"/>
      </w:rPr>
      <w:t xml:space="preserve">            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076B3" w:themeColor="accent2"/>
        <w:sz w:val="20"/>
        <w:szCs w:val="20"/>
        <w:lang w:val="es-MX"/>
      </w:rPr>
      <w:tab/>
    </w:r>
    <w:r w:rsidRPr="00F4148D">
      <w:rPr>
        <w:b/>
        <w:bCs/>
        <w:color w:val="0076B3" w:themeColor="accent2"/>
        <w:sz w:val="20"/>
        <w:szCs w:val="20"/>
        <w:lang w:val="es-MX"/>
      </w:rPr>
      <w:tab/>
    </w:r>
    <w:r w:rsidRPr="00F4148D">
      <w:rPr>
        <w:b/>
        <w:bCs/>
        <w:noProof/>
        <w:color w:val="0076B3" w:themeColor="accent2"/>
        <w:sz w:val="20"/>
        <w:szCs w:val="20"/>
        <w:lang w:val="en-US"/>
      </w:rPr>
      <w:drawing>
        <wp:anchor distT="0" distB="0" distL="114300" distR="114300" simplePos="0" relativeHeight="251665408" behindDoc="1" locked="0" layoutInCell="1" allowOverlap="1" wp14:anchorId="137EF228" wp14:editId="081CB1F7">
          <wp:simplePos x="0" y="0"/>
          <wp:positionH relativeFrom="page">
            <wp:posOffset>5701665</wp:posOffset>
          </wp:positionH>
          <wp:positionV relativeFrom="paragraph">
            <wp:posOffset>-569497</wp:posOffset>
          </wp:positionV>
          <wp:extent cx="1824437" cy="1099771"/>
          <wp:effectExtent l="0" t="0" r="4445" b="5715"/>
          <wp:wrapNone/>
          <wp:docPr id="980638791" name="Picture 980638791" descr="A green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176864" name="Picture 468176864" descr="A green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076B3" w:themeColor="accent2"/>
        <w:sz w:val="20"/>
        <w:szCs w:val="20"/>
        <w:lang w:val="es-MX"/>
      </w:rPr>
      <w:fldChar w:fldCharType="begin"/>
    </w:r>
    <w:r w:rsidRPr="00F4148D">
      <w:rPr>
        <w:b/>
        <w:bCs/>
        <w:color w:val="0076B3" w:themeColor="accent2"/>
        <w:sz w:val="20"/>
        <w:szCs w:val="20"/>
        <w:lang w:val="es-MX"/>
      </w:rPr>
      <w:instrText xml:space="preserve"> PAGE   \* MERGEFORMAT </w:instrText>
    </w:r>
    <w:r w:rsidRPr="00F4148D">
      <w:rPr>
        <w:b/>
        <w:bCs/>
        <w:color w:val="0076B3" w:themeColor="accent2"/>
        <w:sz w:val="20"/>
        <w:szCs w:val="20"/>
        <w:lang w:val="es-MX"/>
      </w:rPr>
      <w:fldChar w:fldCharType="separate"/>
    </w:r>
    <w:r>
      <w:rPr>
        <w:b/>
        <w:bCs/>
        <w:color w:val="0076B3" w:themeColor="accent2"/>
        <w:sz w:val="20"/>
        <w:szCs w:val="20"/>
        <w:lang w:val="es-MX"/>
      </w:rPr>
      <w:t>1</w:t>
    </w:r>
    <w:r w:rsidRPr="00F4148D">
      <w:rPr>
        <w:b/>
        <w:bCs/>
        <w:noProof/>
        <w:color w:val="0076B3" w:themeColor="accent2"/>
        <w:sz w:val="20"/>
        <w:szCs w:val="20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4C98D" w14:textId="77777777" w:rsidR="009003D2" w:rsidRPr="0077780F" w:rsidRDefault="009003D2" w:rsidP="00BD6A2E">
    <w:pPr>
      <w:pStyle w:val="Piedepgina"/>
      <w:tabs>
        <w:tab w:val="right" w:pos="9497"/>
      </w:tabs>
      <w:rPr>
        <w:color w:val="36ACD4" w:themeColor="accent6" w:themeShade="BF"/>
        <w:sz w:val="20"/>
        <w:szCs w:val="20"/>
        <w:lang w:val="es-MX"/>
      </w:rPr>
    </w:pPr>
    <w:r w:rsidRPr="0077780F">
      <w:rPr>
        <w:noProof/>
        <w:color w:val="36ACD4" w:themeColor="accent6" w:themeShade="BF"/>
        <w:sz w:val="20"/>
        <w:szCs w:val="20"/>
        <w:lang w:val="en-US"/>
      </w:rPr>
      <w:drawing>
        <wp:anchor distT="0" distB="0" distL="114300" distR="114300" simplePos="0" relativeHeight="251669504" behindDoc="1" locked="0" layoutInCell="1" allowOverlap="1" wp14:anchorId="4FE40481" wp14:editId="798DB668">
          <wp:simplePos x="0" y="0"/>
          <wp:positionH relativeFrom="page">
            <wp:posOffset>5699760</wp:posOffset>
          </wp:positionH>
          <wp:positionV relativeFrom="paragraph">
            <wp:posOffset>-393065</wp:posOffset>
          </wp:positionV>
          <wp:extent cx="1824355" cy="785876"/>
          <wp:effectExtent l="0" t="0" r="4445" b="0"/>
          <wp:wrapNone/>
          <wp:docPr id="2071656007" name="Picture 20716560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1656007" name="Picture 20716560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355" cy="7858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80F">
      <w:rPr>
        <w:color w:val="36ACD4" w:themeColor="accent6" w:themeShade="BF"/>
        <w:sz w:val="20"/>
        <w:szCs w:val="20"/>
        <w:lang w:val="es-MX"/>
      </w:rPr>
      <w:t xml:space="preserve">   I   </w:t>
    </w:r>
    <w:r>
      <w:rPr>
        <w:color w:val="36ACD4" w:themeColor="accent6" w:themeShade="BF"/>
        <w:sz w:val="20"/>
        <w:szCs w:val="20"/>
        <w:lang w:val="es-MX"/>
      </w:rPr>
      <w:t>Angelo Velarde</w:t>
    </w:r>
    <w:r w:rsidRPr="0077780F">
      <w:rPr>
        <w:color w:val="36ACD4" w:themeColor="accent6" w:themeShade="BF"/>
        <w:sz w:val="20"/>
        <w:szCs w:val="20"/>
        <w:lang w:val="es-MX"/>
      </w:rPr>
      <w:t xml:space="preserve">                                                                  </w:t>
    </w:r>
    <w:r>
      <w:rPr>
        <w:color w:val="36ACD4" w:themeColor="accent6" w:themeShade="BF"/>
        <w:sz w:val="20"/>
        <w:szCs w:val="20"/>
        <w:lang w:val="es-MX"/>
      </w:rPr>
      <w:tab/>
    </w:r>
    <w:r>
      <w:rPr>
        <w:color w:val="36ACD4" w:themeColor="accent6" w:themeShade="BF"/>
        <w:sz w:val="20"/>
        <w:szCs w:val="20"/>
        <w:lang w:val="es-MX"/>
      </w:rPr>
      <w:tab/>
      <w:t xml:space="preserve"> </w:t>
    </w:r>
    <w:r w:rsidRPr="0077780F">
      <w:rPr>
        <w:color w:val="36ACD4" w:themeColor="accent6" w:themeShade="BF"/>
        <w:sz w:val="20"/>
        <w:szCs w:val="20"/>
        <w:lang w:val="es-MX"/>
      </w:rPr>
      <w:fldChar w:fldCharType="begin"/>
    </w:r>
    <w:r w:rsidRPr="0077780F">
      <w:rPr>
        <w:color w:val="36ACD4" w:themeColor="accent6" w:themeShade="BF"/>
        <w:sz w:val="20"/>
        <w:szCs w:val="20"/>
        <w:lang w:val="es-MX"/>
      </w:rPr>
      <w:instrText xml:space="preserve"> PAGE   \* MERGEFORMAT </w:instrText>
    </w:r>
    <w:r w:rsidRPr="0077780F">
      <w:rPr>
        <w:color w:val="36ACD4" w:themeColor="accent6" w:themeShade="BF"/>
        <w:sz w:val="20"/>
        <w:szCs w:val="20"/>
        <w:lang w:val="es-MX"/>
      </w:rPr>
      <w:fldChar w:fldCharType="separate"/>
    </w:r>
    <w:r w:rsidR="00543374">
      <w:rPr>
        <w:noProof/>
        <w:color w:val="36ACD4" w:themeColor="accent6" w:themeShade="BF"/>
        <w:sz w:val="20"/>
        <w:szCs w:val="20"/>
        <w:lang w:val="es-MX"/>
      </w:rPr>
      <w:t>11</w:t>
    </w:r>
    <w:r w:rsidRPr="0077780F">
      <w:rPr>
        <w:noProof/>
        <w:color w:val="36ACD4" w:themeColor="accent6" w:themeShade="BF"/>
        <w:sz w:val="20"/>
        <w:szCs w:val="20"/>
        <w:lang w:val="es-MX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5A5EB" w14:textId="77777777" w:rsidR="009003D2" w:rsidRPr="00F4148D" w:rsidRDefault="009003D2" w:rsidP="00F4148D">
    <w:pPr>
      <w:pStyle w:val="Piedepgina"/>
      <w:tabs>
        <w:tab w:val="right" w:pos="9071"/>
      </w:tabs>
      <w:rPr>
        <w:b/>
        <w:bCs/>
        <w:color w:val="0076B3" w:themeColor="accent2"/>
        <w:sz w:val="20"/>
        <w:szCs w:val="20"/>
        <w:lang w:val="es-MX"/>
      </w:rPr>
    </w:pPr>
    <w:r w:rsidRPr="00F4148D">
      <w:rPr>
        <w:b/>
        <w:bCs/>
        <w:color w:val="0076B3" w:themeColor="accent2"/>
        <w:sz w:val="20"/>
        <w:szCs w:val="20"/>
        <w:lang w:val="es-MX"/>
      </w:rPr>
      <w:t xml:space="preserve">  </w:t>
    </w:r>
    <w:r w:rsidRPr="00F4148D">
      <w:rPr>
        <w:color w:val="0076B3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I   Nombre del profesor                                                         </w:t>
    </w:r>
    <w:r w:rsidRPr="00F4148D">
      <w:rPr>
        <w:b/>
        <w:bCs/>
        <w:color w:val="0076B3" w:themeColor="accent2"/>
        <w:sz w:val="20"/>
        <w:szCs w:val="20"/>
        <w:lang w:val="es-MX"/>
      </w:rPr>
      <w:tab/>
    </w:r>
    <w:r w:rsidRPr="00F4148D">
      <w:rPr>
        <w:b/>
        <w:bCs/>
        <w:color w:val="0076B3" w:themeColor="accent2"/>
        <w:sz w:val="20"/>
        <w:szCs w:val="20"/>
        <w:lang w:val="es-MX"/>
      </w:rPr>
      <w:tab/>
    </w:r>
    <w:r w:rsidRPr="00F4148D">
      <w:rPr>
        <w:b/>
        <w:bCs/>
        <w:noProof/>
        <w:color w:val="0076B3" w:themeColor="accent2"/>
        <w:sz w:val="20"/>
        <w:szCs w:val="20"/>
        <w:lang w:val="en-US"/>
      </w:rPr>
      <w:drawing>
        <wp:anchor distT="0" distB="0" distL="114300" distR="114300" simplePos="0" relativeHeight="251661312" behindDoc="1" locked="0" layoutInCell="1" allowOverlap="1" wp14:anchorId="4AD34E50" wp14:editId="27703B97">
          <wp:simplePos x="0" y="0"/>
          <wp:positionH relativeFrom="page">
            <wp:posOffset>5701665</wp:posOffset>
          </wp:positionH>
          <wp:positionV relativeFrom="paragraph">
            <wp:posOffset>-569497</wp:posOffset>
          </wp:positionV>
          <wp:extent cx="1824437" cy="1099771"/>
          <wp:effectExtent l="0" t="0" r="4445" b="5715"/>
          <wp:wrapNone/>
          <wp:docPr id="174353481" name="Picture 1743534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327111" name="Imagen 20703271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076B3" w:themeColor="accent2"/>
        <w:sz w:val="20"/>
        <w:szCs w:val="20"/>
        <w:lang w:val="es-MX"/>
      </w:rPr>
      <w:fldChar w:fldCharType="begin"/>
    </w:r>
    <w:r w:rsidRPr="00F4148D">
      <w:rPr>
        <w:b/>
        <w:bCs/>
        <w:color w:val="0076B3" w:themeColor="accent2"/>
        <w:sz w:val="20"/>
        <w:szCs w:val="20"/>
        <w:lang w:val="es-MX"/>
      </w:rPr>
      <w:instrText xml:space="preserve"> PAGE   \* MERGEFORMAT </w:instrText>
    </w:r>
    <w:r w:rsidRPr="00F4148D">
      <w:rPr>
        <w:b/>
        <w:bCs/>
        <w:color w:val="0076B3" w:themeColor="accent2"/>
        <w:sz w:val="20"/>
        <w:szCs w:val="20"/>
        <w:lang w:val="es-MX"/>
      </w:rPr>
      <w:fldChar w:fldCharType="separate"/>
    </w:r>
    <w:r w:rsidRPr="00F4148D">
      <w:rPr>
        <w:b/>
        <w:bCs/>
        <w:noProof/>
        <w:color w:val="0076B3" w:themeColor="accent2"/>
        <w:sz w:val="20"/>
        <w:szCs w:val="20"/>
        <w:lang w:val="es-MX"/>
      </w:rPr>
      <w:t>1</w:t>
    </w:r>
    <w:r w:rsidRPr="00F4148D">
      <w:rPr>
        <w:b/>
        <w:bCs/>
        <w:noProof/>
        <w:color w:val="0076B3" w:themeColor="accent2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56AE5" w14:textId="77777777" w:rsidR="000A78F6" w:rsidRDefault="000A78F6" w:rsidP="00F15C80">
      <w:r>
        <w:separator/>
      </w:r>
    </w:p>
  </w:footnote>
  <w:footnote w:type="continuationSeparator" w:id="0">
    <w:p w14:paraId="7C8673D2" w14:textId="77777777" w:rsidR="000A78F6" w:rsidRDefault="000A78F6" w:rsidP="00F15C80">
      <w:r>
        <w:continuationSeparator/>
      </w:r>
    </w:p>
  </w:footnote>
  <w:footnote w:type="continuationNotice" w:id="1">
    <w:p w14:paraId="667AF9F4" w14:textId="77777777" w:rsidR="000A78F6" w:rsidRDefault="000A78F6"/>
  </w:footnote>
  <w:footnote w:id="2">
    <w:p w14:paraId="17AAD23F" w14:textId="77777777" w:rsidR="009003D2" w:rsidRPr="00DB6B1D" w:rsidRDefault="009003D2" w:rsidP="003041D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C00000"/>
          <w:szCs w:val="24"/>
        </w:rPr>
      </w:pPr>
      <w:r>
        <w:rPr>
          <w:rStyle w:val="Refdenotaalpie"/>
        </w:rPr>
        <w:footnoteRef/>
      </w:r>
      <w:r>
        <w:t xml:space="preserve"> </w:t>
      </w:r>
      <w:r w:rsidRPr="003041DD">
        <w:rPr>
          <w:rFonts w:ascii="Arial" w:eastAsia="Arial" w:hAnsi="Arial" w:cs="Arial"/>
          <w:b/>
          <w:color w:val="002D89" w:themeColor="text2"/>
          <w:sz w:val="18"/>
          <w:szCs w:val="18"/>
        </w:rPr>
        <w:t>NOTA IMPORTANTE: CONSULTE A LOS JEFES DE PRÁCTICA ANTE CUALQUIER DUDA SOBRE EL MANEJO DE LOS EQUIPOS Y LAS CONEXIONES.</w:t>
      </w:r>
    </w:p>
    <w:p w14:paraId="0F506BD1" w14:textId="77777777" w:rsidR="009003D2" w:rsidRDefault="009003D2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747E9" w14:textId="77777777" w:rsidR="009003D2" w:rsidRPr="00F4148D" w:rsidRDefault="009003D2" w:rsidP="00F4148D">
    <w:pPr>
      <w:pStyle w:val="Encabezado"/>
      <w:ind w:left="567"/>
      <w:jc w:val="right"/>
      <w:rPr>
        <w:b/>
        <w:bCs/>
        <w:color w:val="0076B3" w:themeColor="accent2"/>
        <w:sz w:val="20"/>
        <w:szCs w:val="20"/>
        <w:lang w:val="es-MX"/>
      </w:rPr>
    </w:pPr>
    <w:r w:rsidRPr="00F4148D">
      <w:rPr>
        <w:b/>
        <w:bCs/>
        <w:noProof/>
        <w:color w:val="0076B3" w:themeColor="accent2"/>
        <w:sz w:val="20"/>
        <w:szCs w:val="20"/>
        <w:lang w:val="en-US"/>
      </w:rPr>
      <w:drawing>
        <wp:anchor distT="0" distB="0" distL="114300" distR="114300" simplePos="0" relativeHeight="251663360" behindDoc="0" locked="0" layoutInCell="1" allowOverlap="1" wp14:anchorId="7F2F1600" wp14:editId="4C6BEC4B">
          <wp:simplePos x="0" y="0"/>
          <wp:positionH relativeFrom="margin">
            <wp:posOffset>-127329</wp:posOffset>
          </wp:positionH>
          <wp:positionV relativeFrom="margin">
            <wp:posOffset>-480503</wp:posOffset>
          </wp:positionV>
          <wp:extent cx="943610" cy="408305"/>
          <wp:effectExtent l="0" t="0" r="8890" b="0"/>
          <wp:wrapSquare wrapText="bothSides"/>
          <wp:docPr id="986329550" name="Picture 986329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20615" name="Imagen 18039206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  </w:t>
    </w:r>
    <w:r w:rsidRPr="00F4148D">
      <w:rPr>
        <w:color w:val="0076B3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076B3" w:themeColor="accent2"/>
        <w:sz w:val="20"/>
        <w:szCs w:val="20"/>
        <w:lang w:val="es-MX"/>
      </w:rPr>
      <w:t>I   Encabezado                                                                I Fecha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3A02F" w14:textId="288CAE2F" w:rsidR="009003D2" w:rsidRPr="00523459" w:rsidRDefault="009003D2" w:rsidP="00543374">
    <w:pPr>
      <w:pStyle w:val="Encabezado"/>
      <w:tabs>
        <w:tab w:val="clear" w:pos="4252"/>
        <w:tab w:val="clear" w:pos="8504"/>
        <w:tab w:val="center" w:pos="3261"/>
        <w:tab w:val="right" w:pos="8080"/>
      </w:tabs>
      <w:ind w:right="-1"/>
      <w:rPr>
        <w:b/>
        <w:bCs/>
        <w:color w:val="0076B3" w:themeColor="accent2"/>
        <w:sz w:val="20"/>
        <w:szCs w:val="20"/>
        <w:lang w:val="es-MX"/>
      </w:rPr>
    </w:pPr>
    <w:r w:rsidRPr="00F4148D">
      <w:rPr>
        <w:b/>
        <w:bCs/>
        <w:noProof/>
        <w:color w:val="0076B3" w:themeColor="accent2"/>
        <w:sz w:val="20"/>
        <w:szCs w:val="20"/>
        <w:lang w:val="en-US"/>
      </w:rPr>
      <w:drawing>
        <wp:anchor distT="0" distB="0" distL="114300" distR="114300" simplePos="0" relativeHeight="251667456" behindDoc="0" locked="0" layoutInCell="1" allowOverlap="1" wp14:anchorId="6354E178" wp14:editId="2376FBEB">
          <wp:simplePos x="0" y="0"/>
          <wp:positionH relativeFrom="margin">
            <wp:posOffset>-64135</wp:posOffset>
          </wp:positionH>
          <wp:positionV relativeFrom="margin">
            <wp:posOffset>-468630</wp:posOffset>
          </wp:positionV>
          <wp:extent cx="943610" cy="408305"/>
          <wp:effectExtent l="0" t="0" r="8890" b="0"/>
          <wp:wrapSquare wrapText="bothSides"/>
          <wp:docPr id="1446222069" name="Picture 14462220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20615" name="Imagen 18039206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0076B3" w:themeColor="accent2"/>
        <w:sz w:val="20"/>
        <w:szCs w:val="20"/>
        <w:lang w:val="es-MX"/>
      </w:rPr>
      <w:t xml:space="preserve">                            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I </w:t>
    </w:r>
    <w:r>
      <w:rPr>
        <w:b/>
        <w:bCs/>
        <w:color w:val="0076B3" w:themeColor="accent2"/>
        <w:sz w:val="20"/>
        <w:szCs w:val="20"/>
        <w:lang w:val="es-MX"/>
      </w:rPr>
      <w:t>Teoría de las comunicaciones 1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                     </w:t>
    </w:r>
    <w:r w:rsidR="00543374">
      <w:rPr>
        <w:b/>
        <w:bCs/>
        <w:color w:val="0076B3" w:themeColor="accent2"/>
        <w:sz w:val="20"/>
        <w:szCs w:val="20"/>
        <w:lang w:val="es-MX"/>
      </w:rPr>
      <w:t xml:space="preserve">                 </w:t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  I</w:t>
    </w:r>
    <w:r>
      <w:rPr>
        <w:b/>
        <w:bCs/>
        <w:color w:val="0076B3" w:themeColor="accent2"/>
        <w:sz w:val="20"/>
        <w:szCs w:val="20"/>
        <w:lang w:val="es-MX"/>
      </w:rPr>
      <w:t xml:space="preserve"> 2024-1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2BA42" w14:textId="77777777" w:rsidR="009003D2" w:rsidRPr="00F4148D" w:rsidRDefault="009003D2" w:rsidP="00F4148D">
    <w:pPr>
      <w:pStyle w:val="Encabezado"/>
      <w:ind w:firstLine="1416"/>
      <w:rPr>
        <w:b/>
        <w:bCs/>
        <w:color w:val="0076B3" w:themeColor="accent2"/>
        <w:sz w:val="20"/>
        <w:szCs w:val="20"/>
        <w:lang w:val="es-MX"/>
      </w:rPr>
    </w:pPr>
    <w:r w:rsidRPr="00F4148D">
      <w:rPr>
        <w:b/>
        <w:bCs/>
        <w:noProof/>
        <w:color w:val="0076B3" w:themeColor="accent2"/>
        <w:sz w:val="20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4C9BA30D" wp14:editId="09CAF986">
          <wp:simplePos x="0" y="0"/>
          <wp:positionH relativeFrom="margin">
            <wp:posOffset>-458248</wp:posOffset>
          </wp:positionH>
          <wp:positionV relativeFrom="margin">
            <wp:posOffset>-458821</wp:posOffset>
          </wp:positionV>
          <wp:extent cx="943610" cy="408305"/>
          <wp:effectExtent l="0" t="0" r="8890" b="0"/>
          <wp:wrapSquare wrapText="bothSides"/>
          <wp:docPr id="1884964754" name="Picture 18849647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20615" name="Imagen 18039206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076B3" w:themeColor="accent2"/>
        <w:sz w:val="20"/>
        <w:szCs w:val="20"/>
        <w:lang w:val="es-MX"/>
      </w:rPr>
      <w:t xml:space="preserve">  </w:t>
    </w:r>
    <w:r w:rsidRPr="00F4148D">
      <w:rPr>
        <w:color w:val="0076B3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076B3" w:themeColor="accent2"/>
        <w:sz w:val="20"/>
        <w:szCs w:val="20"/>
        <w:lang w:val="es-MX"/>
      </w:rPr>
      <w:t>I   Encabezado                                                                I Fecha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271FC"/>
    <w:multiLevelType w:val="multilevel"/>
    <w:tmpl w:val="CE148FAA"/>
    <w:name w:val="DG2222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color w:val="00599D" w:themeColor="accent3"/>
        <w:sz w:val="32"/>
      </w:rPr>
    </w:lvl>
    <w:lvl w:ilvl="1">
      <w:start w:val="1"/>
      <w:numFmt w:val="bullet"/>
      <w:lvlText w:val=""/>
      <w:lvlJc w:val="left"/>
      <w:pPr>
        <w:ind w:left="1134" w:hanging="567"/>
      </w:pPr>
      <w:rPr>
        <w:rFonts w:ascii="Wingdings" w:hAnsi="Wingdings" w:hint="default"/>
        <w:color w:val="00599D" w:themeColor="accent3"/>
        <w:sz w:val="16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701" w:hanging="567"/>
      </w:pPr>
      <w:rPr>
        <w:rFonts w:ascii="Courier New" w:hAnsi="Courier New" w:hint="default"/>
        <w:color w:val="00599D" w:themeColor="accent3"/>
        <w:sz w:val="24"/>
      </w:rPr>
    </w:lvl>
    <w:lvl w:ilvl="3">
      <w:start w:val="1"/>
      <w:numFmt w:val="bullet"/>
      <w:lvlText w:val=""/>
      <w:lvlJc w:val="left"/>
      <w:pPr>
        <w:ind w:left="1985" w:hanging="284"/>
      </w:pPr>
      <w:rPr>
        <w:rFonts w:ascii="Arial" w:hAnsi="Arial" w:hint="default"/>
        <w:color w:val="0096C8" w:themeColor="accent1"/>
        <w:sz w:val="1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C00233"/>
    <w:multiLevelType w:val="multilevel"/>
    <w:tmpl w:val="CE148FAA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color w:val="00599D" w:themeColor="accent3"/>
        <w:sz w:val="32"/>
      </w:rPr>
    </w:lvl>
    <w:lvl w:ilvl="1">
      <w:start w:val="1"/>
      <w:numFmt w:val="bullet"/>
      <w:lvlText w:val=""/>
      <w:lvlJc w:val="left"/>
      <w:pPr>
        <w:ind w:left="1134" w:hanging="567"/>
      </w:pPr>
      <w:rPr>
        <w:rFonts w:ascii="Wingdings" w:hAnsi="Wingdings" w:hint="default"/>
        <w:color w:val="00599D" w:themeColor="accent3"/>
        <w:sz w:val="16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701" w:hanging="567"/>
      </w:pPr>
      <w:rPr>
        <w:rFonts w:ascii="Courier New" w:hAnsi="Courier New" w:hint="default"/>
        <w:color w:val="00599D" w:themeColor="accent3"/>
        <w:sz w:val="24"/>
      </w:rPr>
    </w:lvl>
    <w:lvl w:ilvl="3">
      <w:start w:val="1"/>
      <w:numFmt w:val="bullet"/>
      <w:lvlText w:val=""/>
      <w:lvlJc w:val="left"/>
      <w:pPr>
        <w:ind w:left="1985" w:hanging="284"/>
      </w:pPr>
      <w:rPr>
        <w:rFonts w:ascii="Arial" w:hAnsi="Arial" w:hint="default"/>
        <w:color w:val="0096C8" w:themeColor="accent1"/>
        <w:sz w:val="1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C2791"/>
    <w:multiLevelType w:val="hybridMultilevel"/>
    <w:tmpl w:val="1E702042"/>
    <w:lvl w:ilvl="0" w:tplc="1E9A5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6B3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B17C1"/>
    <w:multiLevelType w:val="hybridMultilevel"/>
    <w:tmpl w:val="15E088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17264"/>
    <w:multiLevelType w:val="hybridMultilevel"/>
    <w:tmpl w:val="C5C80584"/>
    <w:lvl w:ilvl="0" w:tplc="FC8C17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F0832"/>
    <w:multiLevelType w:val="multilevel"/>
    <w:tmpl w:val="85ACBC02"/>
    <w:lvl w:ilvl="0">
      <w:start w:val="1"/>
      <w:numFmt w:val="bullet"/>
      <w:lvlText w:val="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00599D" w:themeColor="accent3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76B3" w:themeColor="accent2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01" w:hanging="567"/>
      </w:pPr>
      <w:rPr>
        <w:rFonts w:ascii="Wingdings" w:hAnsi="Wingdings" w:hint="default"/>
        <w:color w:val="0096C8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C3ABA"/>
    <w:multiLevelType w:val="multilevel"/>
    <w:tmpl w:val="5C1E6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B704A4"/>
    <w:multiLevelType w:val="hybridMultilevel"/>
    <w:tmpl w:val="6DD29352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CA482B"/>
    <w:multiLevelType w:val="multilevel"/>
    <w:tmpl w:val="8EC6E6C4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20A786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F66014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1872BE"/>
    <w:multiLevelType w:val="multilevel"/>
    <w:tmpl w:val="DB6448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CB427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1156EF"/>
    <w:multiLevelType w:val="hybridMultilevel"/>
    <w:tmpl w:val="A8B0F48C"/>
    <w:lvl w:ilvl="0" w:tplc="1E9A5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6B3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627C4"/>
    <w:multiLevelType w:val="multilevel"/>
    <w:tmpl w:val="93C0BA0E"/>
    <w:name w:val="DG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FFFFFF" w:themeColor="background1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3F6D59"/>
    <w:multiLevelType w:val="multilevel"/>
    <w:tmpl w:val="5C1E6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9047F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B02738"/>
    <w:multiLevelType w:val="hybridMultilevel"/>
    <w:tmpl w:val="56AC7CC2"/>
    <w:lvl w:ilvl="0" w:tplc="B7941E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4F69CB"/>
    <w:multiLevelType w:val="multilevel"/>
    <w:tmpl w:val="5C1E6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6770AA"/>
    <w:multiLevelType w:val="multilevel"/>
    <w:tmpl w:val="B08218C2"/>
    <w:lvl w:ilvl="0">
      <w:start w:val="1"/>
      <w:numFmt w:val="bullet"/>
      <w:lvlText w:val=""/>
      <w:lvlJc w:val="left"/>
      <w:pPr>
        <w:tabs>
          <w:tab w:val="num" w:pos="1134"/>
        </w:tabs>
        <w:ind w:left="1701" w:hanging="567"/>
      </w:pPr>
      <w:rPr>
        <w:rFonts w:ascii="Symbol" w:hAnsi="Symbol" w:hint="default"/>
        <w:b w:val="0"/>
        <w:i w:val="0"/>
        <w:color w:val="F66014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F66014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502B96"/>
    <w:multiLevelType w:val="multilevel"/>
    <w:tmpl w:val="85ACBC02"/>
    <w:lvl w:ilvl="0">
      <w:start w:val="1"/>
      <w:numFmt w:val="bullet"/>
      <w:lvlText w:val="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00599D" w:themeColor="accent3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76B3" w:themeColor="accent2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01" w:hanging="567"/>
      </w:pPr>
      <w:rPr>
        <w:rFonts w:ascii="Wingdings" w:hAnsi="Wingdings" w:hint="default"/>
        <w:color w:val="0096C8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47D08"/>
    <w:multiLevelType w:val="hybridMultilevel"/>
    <w:tmpl w:val="7D2C7D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70AAE"/>
    <w:multiLevelType w:val="multilevel"/>
    <w:tmpl w:val="B54A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E0A82"/>
    <w:multiLevelType w:val="hybridMultilevel"/>
    <w:tmpl w:val="938CF24E"/>
    <w:lvl w:ilvl="0" w:tplc="4F6EAF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8292E"/>
    <w:multiLevelType w:val="multilevel"/>
    <w:tmpl w:val="85ACBC02"/>
    <w:lvl w:ilvl="0">
      <w:start w:val="1"/>
      <w:numFmt w:val="bullet"/>
      <w:lvlText w:val="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00599D" w:themeColor="accent3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076B3" w:themeColor="accent2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01" w:hanging="567"/>
      </w:pPr>
      <w:rPr>
        <w:rFonts w:ascii="Wingdings" w:hAnsi="Wingdings" w:hint="default"/>
        <w:color w:val="0096C8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06D77"/>
    <w:multiLevelType w:val="multilevel"/>
    <w:tmpl w:val="9EEC3DE6"/>
    <w:lvl w:ilvl="0">
      <w:start w:val="1"/>
      <w:numFmt w:val="bullet"/>
      <w:lvlText w:val=""/>
      <w:lvlJc w:val="left"/>
      <w:pPr>
        <w:tabs>
          <w:tab w:val="num" w:pos="1134"/>
        </w:tabs>
        <w:ind w:left="1701" w:hanging="567"/>
      </w:pPr>
      <w:rPr>
        <w:rFonts w:ascii="Symbol" w:hAnsi="Symbol" w:hint="default"/>
        <w:b w:val="0"/>
        <w:i w:val="0"/>
        <w:color w:val="F66014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F66014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A6001A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3"/>
  </w:num>
  <w:num w:numId="2">
    <w:abstractNumId w:val="17"/>
  </w:num>
  <w:num w:numId="3">
    <w:abstractNumId w:val="17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701" w:hanging="567"/>
        </w:pPr>
        <w:rPr>
          <w:rFonts w:ascii="Symbol" w:hAnsi="Symbol" w:hint="default"/>
          <w:b w:val="0"/>
          <w:i w:val="0"/>
          <w:color w:val="F66014"/>
          <w:sz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F66014"/>
          <w:sz w:val="24"/>
          <w:szCs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4">
    <w:abstractNumId w:val="17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701" w:hanging="567"/>
        </w:pPr>
        <w:rPr>
          <w:rFonts w:ascii="Symbol" w:hAnsi="Symbol" w:hint="default"/>
          <w:b w:val="0"/>
          <w:i w:val="0"/>
          <w:color w:val="F66014"/>
          <w:sz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F66014"/>
          <w:sz w:val="24"/>
          <w:szCs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5">
    <w:abstractNumId w:val="8"/>
  </w:num>
  <w:num w:numId="6">
    <w:abstractNumId w:val="22"/>
  </w:num>
  <w:num w:numId="7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mc:AlternateContent>
          <mc:Choice Requires="w14">
            <w:numFmt w:val="custom" w:format="0001, 0002, 0003, ..."/>
          </mc:Choice>
          <mc:Fallback>
            <w:numFmt w:val="decimal"/>
          </mc:Fallback>
        </mc:AlternateContent>
        <w:lvlText w:val="%2"/>
        <w:lvlJc w:val="left"/>
        <w:pPr>
          <w:tabs>
            <w:tab w:val="num" w:pos="1701"/>
          </w:tabs>
          <w:ind w:left="1701" w:hanging="567"/>
        </w:pPr>
        <w:rPr>
          <w:rFonts w:hint="default"/>
          <w:b w:val="0"/>
          <w:i w:val="0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8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F66014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9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0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1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80CDBA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2">
    <w:abstractNumId w:val="8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80CDBA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3">
    <w:abstractNumId w:val="5"/>
  </w:num>
  <w:num w:numId="14">
    <w:abstractNumId w:val="18"/>
  </w:num>
  <w:num w:numId="15">
    <w:abstractNumId w:val="19"/>
  </w:num>
  <w:num w:numId="16">
    <w:abstractNumId w:val="14"/>
  </w:num>
  <w:num w:numId="17">
    <w:abstractNumId w:val="24"/>
  </w:num>
  <w:num w:numId="18">
    <w:abstractNumId w:val="9"/>
  </w:num>
  <w:num w:numId="19">
    <w:abstractNumId w:val="10"/>
  </w:num>
  <w:num w:numId="20">
    <w:abstractNumId w:val="13"/>
  </w:num>
  <w:num w:numId="21">
    <w:abstractNumId w:val="6"/>
  </w:num>
  <w:num w:numId="22">
    <w:abstractNumId w:val="12"/>
  </w:num>
  <w:num w:numId="23">
    <w:abstractNumId w:val="1"/>
  </w:num>
  <w:num w:numId="24">
    <w:abstractNumId w:val="24"/>
  </w:num>
  <w:num w:numId="25">
    <w:abstractNumId w:val="24"/>
  </w:num>
  <w:num w:numId="26">
    <w:abstractNumId w:val="16"/>
  </w:num>
  <w:num w:numId="27">
    <w:abstractNumId w:val="24"/>
  </w:num>
  <w:num w:numId="28">
    <w:abstractNumId w:val="0"/>
  </w:num>
  <w:num w:numId="29">
    <w:abstractNumId w:val="24"/>
  </w:num>
  <w:num w:numId="30">
    <w:abstractNumId w:val="24"/>
  </w:num>
  <w:num w:numId="31">
    <w:abstractNumId w:val="15"/>
  </w:num>
  <w:num w:numId="32">
    <w:abstractNumId w:val="3"/>
  </w:num>
  <w:num w:numId="33">
    <w:abstractNumId w:val="7"/>
  </w:num>
  <w:num w:numId="34">
    <w:abstractNumId w:val="11"/>
  </w:num>
  <w:num w:numId="35">
    <w:abstractNumId w:val="21"/>
  </w:num>
  <w:num w:numId="36">
    <w:abstractNumId w:val="4"/>
  </w:num>
  <w:num w:numId="37">
    <w:abstractNumId w:val="20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76"/>
    <w:rsid w:val="00010423"/>
    <w:rsid w:val="000259CE"/>
    <w:rsid w:val="00054D32"/>
    <w:rsid w:val="000600A1"/>
    <w:rsid w:val="000A78F6"/>
    <w:rsid w:val="00111049"/>
    <w:rsid w:val="001836F0"/>
    <w:rsid w:val="001978F4"/>
    <w:rsid w:val="001A4619"/>
    <w:rsid w:val="001B388F"/>
    <w:rsid w:val="001F2992"/>
    <w:rsid w:val="00215435"/>
    <w:rsid w:val="002301DC"/>
    <w:rsid w:val="00264000"/>
    <w:rsid w:val="002646E7"/>
    <w:rsid w:val="00296FC9"/>
    <w:rsid w:val="002D5676"/>
    <w:rsid w:val="002E7087"/>
    <w:rsid w:val="003041DD"/>
    <w:rsid w:val="00320964"/>
    <w:rsid w:val="00330E05"/>
    <w:rsid w:val="003941F6"/>
    <w:rsid w:val="00396FDE"/>
    <w:rsid w:val="00403BCE"/>
    <w:rsid w:val="00471EA9"/>
    <w:rsid w:val="00491E3B"/>
    <w:rsid w:val="004D3DFB"/>
    <w:rsid w:val="004F268A"/>
    <w:rsid w:val="004F2C7B"/>
    <w:rsid w:val="004F7AEE"/>
    <w:rsid w:val="005032C5"/>
    <w:rsid w:val="00523459"/>
    <w:rsid w:val="00543374"/>
    <w:rsid w:val="00565A6E"/>
    <w:rsid w:val="00570816"/>
    <w:rsid w:val="00593630"/>
    <w:rsid w:val="00596214"/>
    <w:rsid w:val="006136D7"/>
    <w:rsid w:val="00616E43"/>
    <w:rsid w:val="00690D47"/>
    <w:rsid w:val="006C2BD2"/>
    <w:rsid w:val="006E44AD"/>
    <w:rsid w:val="00720FF5"/>
    <w:rsid w:val="0072200A"/>
    <w:rsid w:val="00722A0F"/>
    <w:rsid w:val="0077780F"/>
    <w:rsid w:val="00783529"/>
    <w:rsid w:val="00793901"/>
    <w:rsid w:val="007A408C"/>
    <w:rsid w:val="008113A0"/>
    <w:rsid w:val="0081240D"/>
    <w:rsid w:val="008257FC"/>
    <w:rsid w:val="00863A70"/>
    <w:rsid w:val="00875EB4"/>
    <w:rsid w:val="00883AF6"/>
    <w:rsid w:val="008E0BAF"/>
    <w:rsid w:val="008E5F8B"/>
    <w:rsid w:val="009003D2"/>
    <w:rsid w:val="009444D7"/>
    <w:rsid w:val="00977C1C"/>
    <w:rsid w:val="00982EC8"/>
    <w:rsid w:val="00A003C9"/>
    <w:rsid w:val="00AD6AB5"/>
    <w:rsid w:val="00AF79AD"/>
    <w:rsid w:val="00B03E35"/>
    <w:rsid w:val="00B26A9B"/>
    <w:rsid w:val="00B5573B"/>
    <w:rsid w:val="00BA7FB1"/>
    <w:rsid w:val="00BC6A88"/>
    <w:rsid w:val="00BD5135"/>
    <w:rsid w:val="00BD5339"/>
    <w:rsid w:val="00BD6A2E"/>
    <w:rsid w:val="00C34D83"/>
    <w:rsid w:val="00C9525F"/>
    <w:rsid w:val="00CC1B17"/>
    <w:rsid w:val="00CC7B17"/>
    <w:rsid w:val="00CD5F55"/>
    <w:rsid w:val="00CE6BA5"/>
    <w:rsid w:val="00D1037F"/>
    <w:rsid w:val="00D1317C"/>
    <w:rsid w:val="00D15E28"/>
    <w:rsid w:val="00D42EB9"/>
    <w:rsid w:val="00D76DA5"/>
    <w:rsid w:val="00DA24E2"/>
    <w:rsid w:val="00DE34D0"/>
    <w:rsid w:val="00E11753"/>
    <w:rsid w:val="00E96A0B"/>
    <w:rsid w:val="00ED46CC"/>
    <w:rsid w:val="00F10A07"/>
    <w:rsid w:val="00F15C80"/>
    <w:rsid w:val="00F21572"/>
    <w:rsid w:val="00F4148D"/>
    <w:rsid w:val="00FB65BC"/>
    <w:rsid w:val="00F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CF99"/>
  <w15:chartTrackingRefBased/>
  <w15:docId w15:val="{B0F55F68-8783-4567-B870-625F135A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8F4"/>
    <w:pPr>
      <w:spacing w:after="0" w:line="240" w:lineRule="auto"/>
      <w:jc w:val="both"/>
    </w:pPr>
    <w:rPr>
      <w:rFonts w:ascii="Montserrat" w:hAnsi="Montserrat"/>
      <w:color w:val="00206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CD5F55"/>
    <w:pPr>
      <w:keepNext/>
      <w:keepLines/>
      <w:numPr>
        <w:numId w:val="17"/>
      </w:numPr>
      <w:spacing w:before="120" w:after="120"/>
      <w:outlineLvl w:val="0"/>
    </w:pPr>
    <w:rPr>
      <w:rFonts w:asciiTheme="majorHAnsi" w:eastAsiaTheme="majorEastAsia" w:hAnsiTheme="majorHAnsi" w:cstheme="majorBidi"/>
      <w:b/>
      <w:color w:val="0076B3" w:themeColor="accent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F55"/>
    <w:pPr>
      <w:keepNext/>
      <w:keepLines/>
      <w:numPr>
        <w:ilvl w:val="1"/>
        <w:numId w:val="17"/>
      </w:numPr>
      <w:spacing w:before="120" w:after="120"/>
      <w:outlineLvl w:val="1"/>
    </w:pPr>
    <w:rPr>
      <w:rFonts w:asciiTheme="majorHAnsi" w:eastAsiaTheme="majorEastAsia" w:hAnsiTheme="majorHAnsi" w:cstheme="majorBidi"/>
      <w:b/>
      <w:color w:val="0096C8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0816"/>
    <w:pPr>
      <w:keepNext/>
      <w:keepLines/>
      <w:numPr>
        <w:ilvl w:val="2"/>
        <w:numId w:val="17"/>
      </w:numPr>
      <w:spacing w:before="120" w:after="120"/>
      <w:outlineLvl w:val="2"/>
    </w:pPr>
    <w:rPr>
      <w:rFonts w:asciiTheme="majorHAnsi" w:eastAsiaTheme="majorEastAsia" w:hAnsiTheme="majorHAnsi" w:cstheme="majorBidi"/>
      <w:b/>
      <w:color w:val="0096C8" w:themeColor="accent1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0816"/>
    <w:pPr>
      <w:keepNext/>
      <w:keepLines/>
      <w:numPr>
        <w:ilvl w:val="3"/>
        <w:numId w:val="17"/>
      </w:numPr>
      <w:spacing w:before="120" w:after="120"/>
      <w:ind w:left="862" w:hanging="862"/>
      <w:outlineLvl w:val="3"/>
    </w:pPr>
    <w:rPr>
      <w:rFonts w:asciiTheme="majorHAnsi" w:eastAsiaTheme="majorEastAsia" w:hAnsiTheme="majorHAnsi" w:cstheme="majorBidi"/>
      <w:b/>
      <w:iCs/>
      <w:color w:val="36ACD4" w:themeColor="accent6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F8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00709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F8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004A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F8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4A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F8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00359F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F8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359F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5C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15C80"/>
    <w:rPr>
      <w:rFonts w:ascii="Montserrat" w:hAnsi="Montserrat"/>
    </w:rPr>
  </w:style>
  <w:style w:type="paragraph" w:styleId="Piedepgina">
    <w:name w:val="footer"/>
    <w:basedOn w:val="Normal"/>
    <w:link w:val="PiedepginaCar"/>
    <w:unhideWhenUsed/>
    <w:rsid w:val="00F15C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15C80"/>
    <w:rPr>
      <w:rFonts w:ascii="Montserrat" w:hAnsi="Montserrat"/>
    </w:rPr>
  </w:style>
  <w:style w:type="paragraph" w:styleId="Prrafodelista">
    <w:name w:val="List Paragraph"/>
    <w:basedOn w:val="Normal"/>
    <w:uiPriority w:val="34"/>
    <w:qFormat/>
    <w:rsid w:val="00883AF6"/>
    <w:pPr>
      <w:ind w:left="720"/>
      <w:contextualSpacing/>
    </w:pPr>
  </w:style>
  <w:style w:type="table" w:styleId="Tablaconcuadrcula">
    <w:name w:val="Table Grid"/>
    <w:aliases w:val="telecomunicaciones"/>
    <w:basedOn w:val="Tablanormal"/>
    <w:rsid w:val="00296FC9"/>
    <w:pPr>
      <w:spacing w:after="0" w:line="240" w:lineRule="auto"/>
    </w:pPr>
    <w:rPr>
      <w:color w:val="002D89"/>
    </w:rPr>
    <w:tblPr>
      <w:tblBorders>
        <w:top w:val="single" w:sz="4" w:space="0" w:color="0076B3"/>
        <w:left w:val="single" w:sz="4" w:space="0" w:color="0076B3"/>
        <w:bottom w:val="single" w:sz="4" w:space="0" w:color="0076B3"/>
        <w:right w:val="single" w:sz="4" w:space="0" w:color="0076B3"/>
        <w:insideH w:val="single" w:sz="4" w:space="0" w:color="0076B3"/>
        <w:insideV w:val="single" w:sz="4" w:space="0" w:color="0076B3"/>
      </w:tblBorders>
    </w:tblPr>
    <w:tcPr>
      <w:shd w:val="clear" w:color="auto" w:fill="FFFFFF" w:themeFill="background1"/>
    </w:tcPr>
    <w:tblStylePr w:type="firstRow">
      <w:tblPr/>
      <w:tcPr>
        <w:shd w:val="clear" w:color="auto" w:fill="0096C8" w:themeFill="accent1"/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CD5F55"/>
    <w:pPr>
      <w:spacing w:before="120" w:after="120"/>
      <w:contextualSpacing/>
    </w:pPr>
    <w:rPr>
      <w:rFonts w:asciiTheme="majorHAnsi" w:eastAsiaTheme="majorEastAsia" w:hAnsiTheme="majorHAnsi" w:cstheme="majorBidi"/>
      <w:b/>
      <w:color w:val="00599D" w:themeColor="accent3"/>
      <w:spacing w:val="-10"/>
      <w:kern w:val="28"/>
      <w:sz w:val="32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D5F55"/>
    <w:rPr>
      <w:rFonts w:asciiTheme="majorHAnsi" w:eastAsiaTheme="majorEastAsia" w:hAnsiTheme="majorHAnsi" w:cstheme="majorBidi"/>
      <w:b/>
      <w:color w:val="00599D" w:themeColor="accent3"/>
      <w:spacing w:val="-10"/>
      <w:kern w:val="28"/>
      <w:sz w:val="32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D5F55"/>
    <w:rPr>
      <w:rFonts w:asciiTheme="majorHAnsi" w:eastAsiaTheme="majorEastAsia" w:hAnsiTheme="majorHAnsi" w:cstheme="majorBidi"/>
      <w:b/>
      <w:color w:val="0096C8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D5F55"/>
    <w:rPr>
      <w:rFonts w:asciiTheme="majorHAnsi" w:eastAsiaTheme="majorEastAsia" w:hAnsiTheme="majorHAnsi" w:cstheme="majorBidi"/>
      <w:b/>
      <w:color w:val="0076B3" w:themeColor="accent2"/>
      <w:sz w:val="28"/>
      <w:szCs w:val="32"/>
    </w:rPr>
  </w:style>
  <w:style w:type="paragraph" w:customStyle="1" w:styleId="Heading-3">
    <w:name w:val="Heading-3"/>
    <w:basedOn w:val="Normal"/>
    <w:link w:val="Heading-3Char"/>
    <w:rsid w:val="00CD5F55"/>
    <w:pPr>
      <w:spacing w:before="120" w:after="120"/>
      <w:outlineLvl w:val="2"/>
    </w:pPr>
    <w:rPr>
      <w:b/>
      <w:bCs/>
      <w:color w:val="36ACD4" w:themeColor="accent6" w:themeShade="BF"/>
      <w:sz w:val="24"/>
      <w:lang w:val="es-MX"/>
    </w:rPr>
  </w:style>
  <w:style w:type="character" w:customStyle="1" w:styleId="Heading-3Char">
    <w:name w:val="Heading-3 Char"/>
    <w:basedOn w:val="Fuentedeprrafopredeter"/>
    <w:link w:val="Heading-3"/>
    <w:rsid w:val="00CD5F55"/>
    <w:rPr>
      <w:rFonts w:ascii="Montserrat" w:hAnsi="Montserrat"/>
      <w:b/>
      <w:bCs/>
      <w:color w:val="36ACD4" w:themeColor="accent6" w:themeShade="BF"/>
      <w:sz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570816"/>
    <w:rPr>
      <w:rFonts w:asciiTheme="majorHAnsi" w:eastAsiaTheme="majorEastAsia" w:hAnsiTheme="majorHAnsi" w:cstheme="majorBidi"/>
      <w:b/>
      <w:color w:val="0096C8" w:themeColor="accent1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70816"/>
    <w:rPr>
      <w:rFonts w:asciiTheme="majorHAnsi" w:eastAsiaTheme="majorEastAsia" w:hAnsiTheme="majorHAnsi" w:cstheme="majorBidi"/>
      <w:b/>
      <w:iCs/>
      <w:color w:val="36ACD4" w:themeColor="accent6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F8B"/>
    <w:rPr>
      <w:rFonts w:asciiTheme="majorHAnsi" w:eastAsiaTheme="majorEastAsia" w:hAnsiTheme="majorHAnsi" w:cstheme="majorBidi"/>
      <w:color w:val="00709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F8B"/>
    <w:rPr>
      <w:rFonts w:asciiTheme="majorHAnsi" w:eastAsiaTheme="majorEastAsia" w:hAnsiTheme="majorHAnsi" w:cstheme="majorBidi"/>
      <w:color w:val="004A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F8B"/>
    <w:rPr>
      <w:rFonts w:asciiTheme="majorHAnsi" w:eastAsiaTheme="majorEastAsia" w:hAnsiTheme="majorHAnsi" w:cstheme="majorBidi"/>
      <w:i/>
      <w:iCs/>
      <w:color w:val="004A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F8B"/>
    <w:rPr>
      <w:rFonts w:asciiTheme="majorHAnsi" w:eastAsiaTheme="majorEastAsia" w:hAnsiTheme="majorHAnsi" w:cstheme="majorBidi"/>
      <w:color w:val="00359F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F8B"/>
    <w:rPr>
      <w:rFonts w:asciiTheme="majorHAnsi" w:eastAsiaTheme="majorEastAsia" w:hAnsiTheme="majorHAnsi" w:cstheme="majorBidi"/>
      <w:i/>
      <w:iCs/>
      <w:color w:val="00359F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570816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007095" w:themeColor="accent1" w:themeShade="BF"/>
      <w:kern w:val="0"/>
      <w:sz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708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8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816"/>
    <w:rPr>
      <w:color w:val="0000FF" w:themeColor="hyperlink"/>
      <w:u w:val="single"/>
    </w:rPr>
  </w:style>
  <w:style w:type="table" w:styleId="Cuadrculamedia1-nfasis1">
    <w:name w:val="Medium Grid 1 Accent 1"/>
    <w:basedOn w:val="Tablanormal"/>
    <w:uiPriority w:val="67"/>
    <w:rsid w:val="00CC1B1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6C4FF" w:themeColor="accent1" w:themeTint="BF"/>
        <w:left w:val="single" w:sz="8" w:space="0" w:color="16C4FF" w:themeColor="accent1" w:themeTint="BF"/>
        <w:bottom w:val="single" w:sz="8" w:space="0" w:color="16C4FF" w:themeColor="accent1" w:themeTint="BF"/>
        <w:right w:val="single" w:sz="8" w:space="0" w:color="16C4FF" w:themeColor="accent1" w:themeTint="BF"/>
        <w:insideH w:val="single" w:sz="8" w:space="0" w:color="16C4FF" w:themeColor="accent1" w:themeTint="BF"/>
        <w:insideV w:val="single" w:sz="8" w:space="0" w:color="16C4FF" w:themeColor="accent1" w:themeTint="BF"/>
      </w:tblBorders>
    </w:tblPr>
    <w:tcPr>
      <w:shd w:val="clear" w:color="auto" w:fill="B2EB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C4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D8FF" w:themeFill="accent1" w:themeFillTint="7F"/>
      </w:tcPr>
    </w:tblStylePr>
    <w:tblStylePr w:type="band1Horz">
      <w:tblPr/>
      <w:tcPr>
        <w:shd w:val="clear" w:color="auto" w:fill="64D8FF" w:themeFill="accent1" w:themeFillTint="7F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982EC8"/>
    <w:pPr>
      <w:spacing w:after="100"/>
      <w:ind w:left="440"/>
    </w:pPr>
  </w:style>
  <w:style w:type="character" w:styleId="nfasissutil">
    <w:name w:val="Subtle Emphasis"/>
    <w:basedOn w:val="Fuentedeprrafopredeter"/>
    <w:uiPriority w:val="19"/>
    <w:qFormat/>
    <w:rsid w:val="00E11753"/>
    <w:rPr>
      <w:i/>
      <w:iCs/>
      <w:color w:val="0076B3" w:themeColor="accent2"/>
    </w:rPr>
  </w:style>
  <w:style w:type="character" w:styleId="nfasisintenso">
    <w:name w:val="Intense Emphasis"/>
    <w:basedOn w:val="Fuentedeprrafopredeter"/>
    <w:uiPriority w:val="21"/>
    <w:qFormat/>
    <w:rsid w:val="00E11753"/>
    <w:rPr>
      <w:b/>
      <w:bCs/>
      <w:i/>
      <w:iCs/>
      <w:color w:val="0096C8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B03E35"/>
    <w:rPr>
      <w:rFonts w:asciiTheme="minorHAnsi" w:hAnsiTheme="minorHAnsi"/>
      <w:kern w:val="0"/>
      <w:sz w:val="20"/>
      <w:szCs w:val="20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3E35"/>
    <w:rPr>
      <w:color w:val="002060" w:themeColor="text1"/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E11753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03E35"/>
    <w:rPr>
      <w:color w:val="605E5C"/>
      <w:shd w:val="clear" w:color="auto" w:fill="E1DFDD"/>
    </w:rPr>
  </w:style>
  <w:style w:type="table" w:styleId="Tablanormal3">
    <w:name w:val="Plain Table 3"/>
    <w:basedOn w:val="Tablanormal"/>
    <w:uiPriority w:val="43"/>
    <w:rsid w:val="005032C5"/>
    <w:pPr>
      <w:spacing w:after="0" w:line="240" w:lineRule="auto"/>
    </w:pPr>
    <w:rPr>
      <w:rFonts w:ascii="Arial" w:eastAsia="Arial" w:hAnsi="Arial" w:cs="Arial"/>
      <w:kern w:val="0"/>
      <w:lang w:val="es" w:eastAsia="es-PE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F74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F74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rsid w:val="000259CE"/>
    <w:pPr>
      <w:spacing w:after="0" w:line="240" w:lineRule="auto"/>
    </w:pPr>
    <w:rPr>
      <w:rFonts w:ascii="Montserrat" w:hAnsi="Montserrat"/>
      <w:color w:val="002060" w:themeColor="text1"/>
    </w:rPr>
  </w:style>
  <w:style w:type="paragraph" w:customStyle="1" w:styleId="NombreJP">
    <w:name w:val="NombreJP"/>
    <w:basedOn w:val="Normal"/>
    <w:rsid w:val="002D5676"/>
    <w:pPr>
      <w:suppressAutoHyphens/>
      <w:spacing w:line="360" w:lineRule="auto"/>
      <w:jc w:val="center"/>
    </w:pPr>
    <w:rPr>
      <w:rFonts w:ascii="Arial" w:eastAsia="Times New Roman" w:hAnsi="Arial" w:cs="Arial"/>
      <w:color w:val="auto"/>
      <w:kern w:val="0"/>
      <w:sz w:val="32"/>
      <w:szCs w:val="24"/>
      <w:lang w:val="es-ES" w:eastAsia="ar-SA"/>
      <w14:ligatures w14:val="none"/>
    </w:rPr>
  </w:style>
  <w:style w:type="table" w:customStyle="1" w:styleId="10">
    <w:name w:val="10"/>
    <w:basedOn w:val="Tablanormal"/>
    <w:rsid w:val="002D567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PE"/>
      <w14:ligatures w14:val="none"/>
    </w:rPr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003D2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1B38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388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388F"/>
    <w:rPr>
      <w:rFonts w:ascii="Montserrat" w:hAnsi="Montserrat"/>
      <w:color w:val="00206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38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388F"/>
    <w:rPr>
      <w:rFonts w:ascii="Montserrat" w:hAnsi="Montserrat"/>
      <w:b/>
      <w:bCs/>
      <w:color w:val="00206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8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88F"/>
    <w:rPr>
      <w:rFonts w:ascii="Segoe UI" w:hAnsi="Segoe UI" w:cs="Segoe UI"/>
      <w:color w:val="002060" w:themeColor="tex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A003C9"/>
    <w:rPr>
      <w:b/>
      <w:bCs/>
    </w:rPr>
  </w:style>
  <w:style w:type="paragraph" w:customStyle="1" w:styleId="Default">
    <w:name w:val="Default"/>
    <w:rsid w:val="00DA24E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23" Type="http://schemas.openxmlformats.org/officeDocument/2006/relationships/header" Target="header3.xml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lizama\Desktop\PUCP%20VIRTUAL\Pregrado\INGENIERIA%20DE%20LAS%20TELECOMUNICACIONES\Plantilla%20Word%20Vertical_Telec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4904B8AD6B412DA8204B2311E7F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5DAEB-D96D-4052-A0BB-5C2A2BBE5A2E}"/>
      </w:docPartPr>
      <w:docPartBody>
        <w:p w:rsidR="00B70357" w:rsidRDefault="00B70357" w:rsidP="00B70357">
          <w:pPr>
            <w:pStyle w:val="C64904B8AD6B412DA8204B2311E7FB10"/>
          </w:pPr>
          <w:r w:rsidRPr="00F25E1B">
            <w:rPr>
              <w:rStyle w:val="Textodelmarcadordeposicin"/>
            </w:rPr>
            <w:t>Elija un elemento.</w:t>
          </w:r>
        </w:p>
      </w:docPartBody>
    </w:docPart>
    <w:docPart>
      <w:docPartPr>
        <w:name w:val="58C8FD362E654CEFBEBFF58ABFE0B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5AD-BEDD-4E13-9B89-179841F51B7D}"/>
      </w:docPartPr>
      <w:docPartBody>
        <w:p w:rsidR="00B70357" w:rsidRDefault="00B70357" w:rsidP="00B70357">
          <w:pPr>
            <w:pStyle w:val="58C8FD362E654CEFBEBFF58ABFE0B517"/>
          </w:pPr>
          <w:r w:rsidRPr="00F25E1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Montserrat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57"/>
    <w:rsid w:val="00061080"/>
    <w:rsid w:val="005126B5"/>
    <w:rsid w:val="005F4A7F"/>
    <w:rsid w:val="00665F13"/>
    <w:rsid w:val="0071422F"/>
    <w:rsid w:val="00B7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70357"/>
    <w:rPr>
      <w:color w:val="808080"/>
    </w:rPr>
  </w:style>
  <w:style w:type="paragraph" w:customStyle="1" w:styleId="C64904B8AD6B412DA8204B2311E7FB10">
    <w:name w:val="C64904B8AD6B412DA8204B2311E7FB10"/>
    <w:rsid w:val="00B70357"/>
  </w:style>
  <w:style w:type="paragraph" w:customStyle="1" w:styleId="58C8FD362E654CEFBEBFF58ABFE0B517">
    <w:name w:val="58C8FD362E654CEFBEBFF58ABFE0B517"/>
    <w:rsid w:val="00B703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Telecomunicaciones_PPT">
      <a:dk1>
        <a:srgbClr val="002060"/>
      </a:dk1>
      <a:lt1>
        <a:sysClr val="window" lastClr="FFFFFF"/>
      </a:lt1>
      <a:dk2>
        <a:srgbClr val="002D89"/>
      </a:dk2>
      <a:lt2>
        <a:srgbClr val="E7E6E6"/>
      </a:lt2>
      <a:accent1>
        <a:srgbClr val="0096C8"/>
      </a:accent1>
      <a:accent2>
        <a:srgbClr val="0076B3"/>
      </a:accent2>
      <a:accent3>
        <a:srgbClr val="00599D"/>
      </a:accent3>
      <a:accent4>
        <a:srgbClr val="20A4CF"/>
      </a:accent4>
      <a:accent5>
        <a:srgbClr val="40B1D6"/>
      </a:accent5>
      <a:accent6>
        <a:srgbClr val="80CBE4"/>
      </a:accent6>
      <a:hlink>
        <a:srgbClr val="0000FF"/>
      </a:hlink>
      <a:folHlink>
        <a:srgbClr val="40B1D6"/>
      </a:folHlink>
    </a:clrScheme>
    <a:fontScheme name="Semipresenciales">
      <a:majorFont>
        <a:latin typeface="Montserrat"/>
        <a:ea typeface=""/>
        <a:cs typeface=""/>
      </a:majorFont>
      <a:minorFont>
        <a:latin typeface="Montserrat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0045-3621-42F1-ADB1-8F60CE33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Vertical_Teleco (1).dotx</Template>
  <TotalTime>277</TotalTime>
  <Pages>11</Pages>
  <Words>1098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Mildren Jaqueline Lizama Valverde</dc:creator>
  <cp:keywords/>
  <dc:description/>
  <cp:lastModifiedBy>telecomunicaciones</cp:lastModifiedBy>
  <cp:revision>13</cp:revision>
  <dcterms:created xsi:type="dcterms:W3CDTF">2024-02-21T17:16:00Z</dcterms:created>
  <dcterms:modified xsi:type="dcterms:W3CDTF">2024-03-19T23:00:00Z</dcterms:modified>
</cp:coreProperties>
</file>